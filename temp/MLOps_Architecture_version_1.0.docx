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DDFD0" w14:textId="07F0CEAC" w:rsidR="00351C7F" w:rsidRPr="004C08FE" w:rsidRDefault="0050120A" w:rsidP="00E615E0">
      <w:pPr>
        <w:pStyle w:val="a"/>
        <w:jc w:val="center"/>
        <w:rPr>
          <w:sz w:val="28"/>
          <w:szCs w:val="28"/>
          <w:rtl/>
        </w:rPr>
      </w:pPr>
      <w:r w:rsidRPr="004C08FE">
        <w:rPr>
          <w:noProof/>
          <w:rtl/>
          <w:lang w:bidi="ar-SA"/>
        </w:rPr>
        <w:drawing>
          <wp:anchor distT="0" distB="0" distL="114300" distR="114300" simplePos="0" relativeHeight="251659264" behindDoc="1" locked="0" layoutInCell="0" allowOverlap="1" wp14:anchorId="6062E02D" wp14:editId="6395D2D5">
            <wp:simplePos x="0" y="0"/>
            <wp:positionH relativeFrom="margin">
              <wp:posOffset>-1165514</wp:posOffset>
            </wp:positionH>
            <wp:positionV relativeFrom="margin">
              <wp:posOffset>-436418</wp:posOffset>
            </wp:positionV>
            <wp:extent cx="8229600" cy="9738360"/>
            <wp:effectExtent l="0" t="0" r="0" b="0"/>
            <wp:wrapNone/>
            <wp:docPr id="2" name="Picture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886455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7FFE0"/>
                        </a:clrFrom>
                        <a:clrTo>
                          <a:srgbClr val="F7FFE0">
                            <a:alpha val="0"/>
                          </a:srgbClr>
                        </a:clrTo>
                      </a:clrChange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973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rtl/>
          </w:rPr>
          <w:id w:val="-2092308021"/>
          <w:docPartObj>
            <w:docPartGallery w:val="Watermarks"/>
          </w:docPartObj>
        </w:sdtPr>
        <w:sdtContent/>
      </w:sdt>
      <w:r w:rsidR="00982C75" w:rsidRPr="004C08FE">
        <w:rPr>
          <w:rFonts w:hint="cs"/>
          <w:rtl/>
        </w:rPr>
        <w:t>ب</w:t>
      </w:r>
      <w:r w:rsidR="006758F1" w:rsidRPr="004C08FE">
        <w:rPr>
          <w:rFonts w:hint="cs"/>
          <w:rtl/>
        </w:rPr>
        <w:t>ا</w:t>
      </w:r>
      <w:r w:rsidR="00982C75" w:rsidRPr="004C08FE">
        <w:rPr>
          <w:rFonts w:hint="cs"/>
          <w:rtl/>
        </w:rPr>
        <w:t>س</w:t>
      </w:r>
      <w:r w:rsidR="0069509D">
        <w:rPr>
          <w:rFonts w:hint="cs"/>
          <w:rtl/>
        </w:rPr>
        <w:t>مه</w:t>
      </w:r>
      <w:r w:rsidR="0069509D">
        <w:t>‌</w:t>
      </w:r>
      <w:r w:rsidR="00982C75" w:rsidRPr="004C08FE">
        <w:rPr>
          <w:rFonts w:hint="cs"/>
          <w:rtl/>
        </w:rPr>
        <w:t>تعالی</w:t>
      </w:r>
    </w:p>
    <w:p w14:paraId="6F77457B" w14:textId="77777777" w:rsidR="006758F1" w:rsidRPr="004C08FE" w:rsidRDefault="006758F1" w:rsidP="00E615E0">
      <w:pPr>
        <w:pStyle w:val="a"/>
        <w:jc w:val="center"/>
      </w:pPr>
    </w:p>
    <w:p w14:paraId="4AE78033" w14:textId="77777777" w:rsidR="003952C4" w:rsidRPr="004C08FE" w:rsidRDefault="003952C4" w:rsidP="00E615E0">
      <w:pPr>
        <w:pStyle w:val="a"/>
        <w:jc w:val="center"/>
      </w:pPr>
    </w:p>
    <w:p w14:paraId="6748A867" w14:textId="77777777" w:rsidR="00351C7F" w:rsidRPr="004C08FE" w:rsidRDefault="00351C7F" w:rsidP="00E615E0">
      <w:pPr>
        <w:pStyle w:val="a"/>
        <w:jc w:val="center"/>
      </w:pPr>
    </w:p>
    <w:p w14:paraId="69716E54" w14:textId="75F40E96" w:rsidR="00351C7F" w:rsidRPr="00F54616" w:rsidRDefault="008D592C" w:rsidP="00E615E0">
      <w:pPr>
        <w:bidi/>
        <w:jc w:val="center"/>
        <w:rPr>
          <w:rFonts w:ascii="IRANSansX" w:hAnsi="IRANSansX" w:cs="IRANSansX"/>
          <w:b/>
          <w:bCs/>
          <w:sz w:val="44"/>
          <w:szCs w:val="44"/>
          <w:rtl/>
        </w:rPr>
      </w:pPr>
      <w:r w:rsidRPr="00F54616">
        <w:rPr>
          <w:rFonts w:ascii="IRANSansX" w:hAnsi="IRANSansX" w:cs="IRANSansX"/>
          <w:b/>
          <w:bCs/>
          <w:sz w:val="44"/>
          <w:szCs w:val="44"/>
          <w:rtl/>
        </w:rPr>
        <w:t xml:space="preserve">سند </w:t>
      </w:r>
      <w:r w:rsidR="00EB781C" w:rsidRPr="00F54616">
        <w:rPr>
          <w:rFonts w:ascii="IRANSansX" w:hAnsi="IRANSansX" w:cs="IRANSansX"/>
          <w:b/>
          <w:bCs/>
          <w:sz w:val="44"/>
          <w:szCs w:val="44"/>
          <w:rtl/>
        </w:rPr>
        <w:t>م</w:t>
      </w:r>
      <w:r w:rsidR="00AB1DDE" w:rsidRPr="00F54616">
        <w:rPr>
          <w:rFonts w:ascii="IRANSansX" w:hAnsi="IRANSansX" w:cs="IRANSansX"/>
          <w:b/>
          <w:bCs/>
          <w:sz w:val="44"/>
          <w:szCs w:val="44"/>
          <w:rtl/>
        </w:rPr>
        <w:t>عماری</w:t>
      </w:r>
    </w:p>
    <w:p w14:paraId="3FA27078" w14:textId="4AC7693E" w:rsidR="00351C7F" w:rsidRPr="00F54616" w:rsidRDefault="00083C9C" w:rsidP="00E615E0">
      <w:pPr>
        <w:bidi/>
        <w:jc w:val="center"/>
        <w:rPr>
          <w:rFonts w:ascii="IRANSansX" w:hAnsi="IRANSansX" w:cs="IRANSansX"/>
          <w:b/>
          <w:bCs/>
          <w:sz w:val="44"/>
          <w:szCs w:val="44"/>
          <w:rtl/>
        </w:rPr>
      </w:pPr>
      <w:bookmarkStart w:id="0" w:name="موضوع_سند"/>
      <w:r w:rsidRPr="00F54616">
        <w:rPr>
          <w:rFonts w:ascii="IRANSansX" w:hAnsi="IRANSansX" w:cs="IRANSansX"/>
          <w:b/>
          <w:bCs/>
          <w:sz w:val="44"/>
          <w:szCs w:val="44"/>
          <w:rtl/>
        </w:rPr>
        <w:t xml:space="preserve">توسعه بستر </w:t>
      </w:r>
      <w:proofErr w:type="spellStart"/>
      <w:r w:rsidR="005370A3" w:rsidRPr="00F54616">
        <w:rPr>
          <w:rFonts w:ascii="IRANSansX" w:hAnsi="IRANSansX" w:cs="IRANSansX"/>
          <w:b/>
          <w:bCs/>
          <w:sz w:val="44"/>
          <w:szCs w:val="44"/>
        </w:rPr>
        <w:t>MLOps</w:t>
      </w:r>
      <w:bookmarkEnd w:id="0"/>
      <w:proofErr w:type="spellEnd"/>
    </w:p>
    <w:p w14:paraId="7DEEF08F" w14:textId="77777777" w:rsidR="00351C7F" w:rsidRPr="004C08FE" w:rsidRDefault="00351C7F" w:rsidP="00E615E0">
      <w:pPr>
        <w:pStyle w:val="a"/>
        <w:jc w:val="center"/>
      </w:pPr>
    </w:p>
    <w:p w14:paraId="282FC00D" w14:textId="77777777" w:rsidR="003952C4" w:rsidRPr="004C08FE" w:rsidRDefault="003952C4" w:rsidP="00E615E0">
      <w:pPr>
        <w:pStyle w:val="a"/>
        <w:jc w:val="center"/>
        <w:rPr>
          <w:rtl/>
        </w:rPr>
      </w:pPr>
    </w:p>
    <w:p w14:paraId="528F9EC0" w14:textId="77777777" w:rsidR="00083C9C" w:rsidRPr="004C08FE" w:rsidRDefault="00083C9C" w:rsidP="00E615E0">
      <w:pPr>
        <w:pStyle w:val="a"/>
        <w:jc w:val="center"/>
        <w:rPr>
          <w:rtl/>
        </w:rPr>
      </w:pPr>
    </w:p>
    <w:p w14:paraId="6ACA0EE1" w14:textId="3301B6EE" w:rsidR="00351C7F" w:rsidRPr="004C08FE" w:rsidRDefault="00F92DD2" w:rsidP="00E615E0">
      <w:pPr>
        <w:pStyle w:val="a"/>
        <w:jc w:val="center"/>
        <w:rPr>
          <w:rtl/>
        </w:rPr>
      </w:pPr>
      <w:r>
        <w:rPr>
          <w:rtl/>
        </w:rPr>
        <w:t>به سفارش</w:t>
      </w:r>
    </w:p>
    <w:p w14:paraId="64A9B37D" w14:textId="478083FF" w:rsidR="00351C7F" w:rsidRPr="00C87A71" w:rsidRDefault="00083C9C" w:rsidP="00E615E0">
      <w:pPr>
        <w:pStyle w:val="a"/>
        <w:jc w:val="center"/>
        <w:rPr>
          <w:rtl/>
        </w:rPr>
      </w:pPr>
      <w:r w:rsidRPr="00C87A71">
        <w:rPr>
          <w:rtl/>
        </w:rPr>
        <w:t>شرکت سامانه گ</w:t>
      </w:r>
      <w:r w:rsidR="00DE0709">
        <w:rPr>
          <w:rFonts w:hint="cs"/>
          <w:rtl/>
        </w:rPr>
        <w:t>س</w:t>
      </w:r>
      <w:r w:rsidRPr="00C87A71">
        <w:rPr>
          <w:rtl/>
        </w:rPr>
        <w:t>تر سحاب پرداز</w:t>
      </w:r>
    </w:p>
    <w:p w14:paraId="5D57B606" w14:textId="77777777" w:rsidR="00351C7F" w:rsidRPr="004C08FE" w:rsidRDefault="00351C7F" w:rsidP="00E615E0">
      <w:pPr>
        <w:pStyle w:val="a"/>
        <w:jc w:val="center"/>
        <w:rPr>
          <w:rtl/>
        </w:rPr>
      </w:pPr>
    </w:p>
    <w:p w14:paraId="0CDB3114" w14:textId="77777777" w:rsidR="006758F1" w:rsidRPr="004C08FE" w:rsidRDefault="006758F1" w:rsidP="00E615E0">
      <w:pPr>
        <w:pStyle w:val="a"/>
        <w:jc w:val="center"/>
        <w:rPr>
          <w:rtl/>
        </w:rPr>
      </w:pPr>
    </w:p>
    <w:p w14:paraId="5057C583" w14:textId="48D96B50" w:rsidR="00351C7F" w:rsidRPr="004C08FE" w:rsidRDefault="00351C7F" w:rsidP="00E615E0">
      <w:pPr>
        <w:pStyle w:val="a"/>
        <w:jc w:val="center"/>
        <w:rPr>
          <w:rtl/>
        </w:rPr>
      </w:pPr>
      <w:r w:rsidRPr="004C08FE">
        <w:rPr>
          <w:rtl/>
        </w:rPr>
        <w:t>ارائه</w:t>
      </w:r>
      <w:r w:rsidR="0069509D">
        <w:t>‌</w:t>
      </w:r>
      <w:r w:rsidRPr="004C08FE">
        <w:rPr>
          <w:rtl/>
        </w:rPr>
        <w:t>دهنده</w:t>
      </w:r>
    </w:p>
    <w:p w14:paraId="52410E9A" w14:textId="77777777" w:rsidR="00351C7F" w:rsidRPr="00393485" w:rsidRDefault="00351C7F" w:rsidP="00393485">
      <w:pPr>
        <w:pStyle w:val="a"/>
        <w:jc w:val="center"/>
        <w:rPr>
          <w:b/>
          <w:bCs/>
          <w:rtl/>
        </w:rPr>
      </w:pPr>
      <w:r w:rsidRPr="00393485">
        <w:rPr>
          <w:b/>
          <w:bCs/>
          <w:rtl/>
        </w:rPr>
        <w:t>شرکت فناوری اطلاعات آرمان دید نو</w:t>
      </w:r>
    </w:p>
    <w:p w14:paraId="24DA05E2" w14:textId="3FD92C76" w:rsidR="00351C7F" w:rsidRPr="004C08FE" w:rsidRDefault="003952C4" w:rsidP="00E615E0">
      <w:pPr>
        <w:pStyle w:val="a"/>
        <w:jc w:val="center"/>
        <w:rPr>
          <w:rtl/>
        </w:rPr>
      </w:pPr>
      <w:r w:rsidRPr="004C08FE">
        <w:t>)</w:t>
      </w:r>
      <w:r w:rsidR="0069509D">
        <w:t xml:space="preserve"> </w:t>
      </w:r>
      <w:r w:rsidR="00351C7F" w:rsidRPr="004C08FE">
        <w:rPr>
          <w:rtl/>
        </w:rPr>
        <w:t>آدین</w:t>
      </w:r>
      <w:r w:rsidRPr="004C08FE">
        <w:t>(</w:t>
      </w:r>
    </w:p>
    <w:p w14:paraId="4DB16FB3" w14:textId="77777777" w:rsidR="006758F1" w:rsidRPr="004C08FE" w:rsidRDefault="006758F1" w:rsidP="00E615E0">
      <w:pPr>
        <w:pStyle w:val="a"/>
        <w:jc w:val="center"/>
      </w:pPr>
    </w:p>
    <w:p w14:paraId="21A9DEF5" w14:textId="77777777" w:rsidR="006758F1" w:rsidRDefault="006758F1" w:rsidP="00E615E0">
      <w:pPr>
        <w:pStyle w:val="a"/>
        <w:jc w:val="center"/>
        <w:rPr>
          <w:rtl/>
        </w:rPr>
      </w:pPr>
    </w:p>
    <w:p w14:paraId="5D0ED320" w14:textId="5A5B5C3D" w:rsidR="00351C7F" w:rsidRPr="004C08FE" w:rsidRDefault="008D592C" w:rsidP="00E615E0">
      <w:pPr>
        <w:pStyle w:val="a"/>
        <w:jc w:val="center"/>
        <w:rPr>
          <w:sz w:val="28"/>
          <w:szCs w:val="28"/>
        </w:rPr>
      </w:pPr>
      <w:r>
        <w:rPr>
          <w:rFonts w:hint="cs"/>
          <w:rtl/>
        </w:rPr>
        <w:t>تابستان ۱۴۰۲</w:t>
      </w:r>
    </w:p>
    <w:p w14:paraId="1CC66378" w14:textId="77777777" w:rsidR="00351C7F" w:rsidRPr="004C08FE" w:rsidRDefault="00351C7F" w:rsidP="00383645">
      <w:pPr>
        <w:pStyle w:val="a"/>
        <w:rPr>
          <w:rtl/>
        </w:rPr>
        <w:sectPr w:rsidR="00351C7F" w:rsidRPr="004C08FE" w:rsidSect="00720863">
          <w:footerReference w:type="default" r:id="rId9"/>
          <w:footnotePr>
            <w:numRestart w:val="eachPage"/>
          </w:footnotePr>
          <w:pgSz w:w="11907" w:h="16839"/>
          <w:pgMar w:top="1440" w:right="1440" w:bottom="1440" w:left="1170" w:header="720" w:footer="304" w:gutter="0"/>
          <w:cols w:space="720"/>
          <w:docGrid w:linePitch="360"/>
          <w15:footnoteColumns w:val="1"/>
        </w:sectPr>
      </w:pPr>
    </w:p>
    <w:p w14:paraId="692EE1DD" w14:textId="77777777" w:rsidR="00EE5474" w:rsidRDefault="00EE5474" w:rsidP="00383645">
      <w:pPr>
        <w:pStyle w:val="a"/>
        <w:rPr>
          <w:rtl/>
        </w:rPr>
      </w:pPr>
    </w:p>
    <w:p w14:paraId="617CFBE5" w14:textId="77777777" w:rsidR="00EE5474" w:rsidRDefault="00EE5474" w:rsidP="00383645">
      <w:pPr>
        <w:pStyle w:val="a"/>
        <w:rPr>
          <w:rtl/>
        </w:rPr>
      </w:pPr>
    </w:p>
    <w:p w14:paraId="13641B2A" w14:textId="77777777" w:rsidR="00EE5474" w:rsidRDefault="00EE5474" w:rsidP="00383645">
      <w:pPr>
        <w:pStyle w:val="a"/>
        <w:rPr>
          <w:rtl/>
        </w:rPr>
      </w:pPr>
    </w:p>
    <w:p w14:paraId="09B24E5A" w14:textId="12D869EB" w:rsidR="006758F1" w:rsidRPr="004C08FE" w:rsidRDefault="006E2721" w:rsidP="00383645">
      <w:pPr>
        <w:pStyle w:val="a"/>
        <w:rPr>
          <w:rtl/>
        </w:rPr>
      </w:pPr>
      <w:r w:rsidRPr="004C08FE">
        <w:rPr>
          <w:rFonts w:hint="cs"/>
          <w:rtl/>
        </w:rPr>
        <w:lastRenderedPageBreak/>
        <w:t>فهرست مطالب</w:t>
      </w:r>
    </w:p>
    <w:sdt>
      <w:sdtPr>
        <w:rPr>
          <w:sz w:val="20"/>
          <w:szCs w:val="20"/>
          <w:rtl/>
        </w:rPr>
        <w:id w:val="-20078169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D6F895" w14:textId="56C9891F" w:rsidR="006E2721" w:rsidRPr="00E36B29" w:rsidRDefault="006E2721" w:rsidP="00E36B29">
          <w:pPr>
            <w:pStyle w:val="a"/>
            <w:spacing w:line="240" w:lineRule="auto"/>
            <w:rPr>
              <w:sz w:val="20"/>
              <w:szCs w:val="20"/>
            </w:rPr>
          </w:pPr>
        </w:p>
        <w:p w14:paraId="50B63EC5" w14:textId="7BE7B3C2" w:rsidR="00E36B29" w:rsidRPr="00E36B29" w:rsidRDefault="006E2721" w:rsidP="00E36B29">
          <w:pPr>
            <w:pStyle w:val="TOC1"/>
            <w:tabs>
              <w:tab w:val="left" w:pos="880"/>
            </w:tabs>
            <w:spacing w:line="240" w:lineRule="auto"/>
            <w:rPr>
              <w:rFonts w:ascii="IRANSansX" w:eastAsiaTheme="minorEastAsia" w:hAnsi="IRANSansX" w:cs="IRANSansX"/>
              <w:b w:val="0"/>
              <w:bCs w:val="0"/>
              <w:noProof/>
              <w:kern w:val="2"/>
              <w:sz w:val="20"/>
              <w:szCs w:val="20"/>
              <w14:ligatures w14:val="standardContextual"/>
            </w:rPr>
          </w:pPr>
          <w:r w:rsidRPr="00E36B29">
            <w:rPr>
              <w:rFonts w:ascii="IRANSansX" w:hAnsi="IRANSansX" w:cs="IRANSansX"/>
              <w:sz w:val="20"/>
              <w:szCs w:val="20"/>
            </w:rPr>
            <w:fldChar w:fldCharType="begin"/>
          </w:r>
          <w:r w:rsidRPr="00E36B29">
            <w:rPr>
              <w:rFonts w:ascii="IRANSansX" w:hAnsi="IRANSansX" w:cs="IRANSansX"/>
              <w:sz w:val="20"/>
              <w:szCs w:val="20"/>
            </w:rPr>
            <w:instrText xml:space="preserve"> TOC \o "1-3" \h \z \u </w:instrText>
          </w:r>
          <w:r w:rsidRPr="00E36B29">
            <w:rPr>
              <w:rFonts w:ascii="IRANSansX" w:hAnsi="IRANSansX" w:cs="IRANSansX"/>
              <w:sz w:val="20"/>
              <w:szCs w:val="20"/>
            </w:rPr>
            <w:fldChar w:fldCharType="separate"/>
          </w:r>
          <w:hyperlink w:anchor="_Toc143960600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1-</w:t>
            </w:r>
            <w:r w:rsidR="00E36B29">
              <w:rPr>
                <w:rFonts w:ascii="IRANSansX" w:eastAsiaTheme="minorEastAsia" w:hAnsi="IRANSansX" w:cs="IRANSansX" w:hint="cs"/>
                <w:b w:val="0"/>
                <w:bCs w:val="0"/>
                <w:noProof/>
                <w:kern w:val="2"/>
                <w:sz w:val="20"/>
                <w:szCs w:val="20"/>
                <w:rtl/>
                <w:lang w:bidi="fa-IR"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مقدمه</w:t>
            </w:r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>....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_Toc143960600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3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A92E5A1" w14:textId="719AE74F" w:rsidR="00E36B29" w:rsidRPr="00E36B29" w:rsidRDefault="00000000" w:rsidP="00E36B29">
          <w:pPr>
            <w:pStyle w:val="TOC1"/>
            <w:tabs>
              <w:tab w:val="left" w:pos="1760"/>
            </w:tabs>
            <w:spacing w:line="240" w:lineRule="auto"/>
            <w:rPr>
              <w:rFonts w:ascii="IRANSansX" w:eastAsiaTheme="minorEastAsia" w:hAnsi="IRANSansX" w:cs="IRANSansX"/>
              <w:b w:val="0"/>
              <w:bCs w:val="0"/>
              <w:noProof/>
              <w:kern w:val="2"/>
              <w:sz w:val="20"/>
              <w:szCs w:val="20"/>
              <w14:ligatures w14:val="standardContextual"/>
            </w:rPr>
          </w:pPr>
          <w:hyperlink w:anchor="_Toc143960601" w:history="1"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 xml:space="preserve">2-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معماری منطقی</w:t>
            </w:r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>.....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_Toc143960601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4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803810" w14:textId="08942A28" w:rsidR="00E36B29" w:rsidRPr="00E36B29" w:rsidRDefault="00000000" w:rsidP="00E36B29">
          <w:pPr>
            <w:pStyle w:val="TOC2"/>
            <w:tabs>
              <w:tab w:val="left" w:pos="176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02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1-2-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مؤلفه‌های اصلی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_Toc143960602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5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F3B148" w14:textId="2AA978C6" w:rsidR="00E36B29" w:rsidRPr="00E36B29" w:rsidRDefault="00000000" w:rsidP="00E36B29">
          <w:pPr>
            <w:pStyle w:val="TOC2"/>
            <w:tabs>
              <w:tab w:val="left" w:pos="154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03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2-2-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جریان داده</w:t>
            </w:r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>..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_Toc143960603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7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E4C72F" w14:textId="6B8C5C8F" w:rsidR="00E36B29" w:rsidRPr="00E36B29" w:rsidRDefault="00000000" w:rsidP="00E36B29">
          <w:pPr>
            <w:pStyle w:val="TOC1"/>
            <w:tabs>
              <w:tab w:val="left" w:pos="1760"/>
            </w:tabs>
            <w:spacing w:line="240" w:lineRule="auto"/>
            <w:rPr>
              <w:rFonts w:ascii="IRANSansX" w:eastAsiaTheme="minorEastAsia" w:hAnsi="IRANSansX" w:cs="IRANSansX"/>
              <w:b w:val="0"/>
              <w:bCs w:val="0"/>
              <w:noProof/>
              <w:kern w:val="2"/>
              <w:sz w:val="20"/>
              <w:szCs w:val="20"/>
              <w14:ligatures w14:val="standardContextual"/>
            </w:rPr>
          </w:pPr>
          <w:hyperlink w:anchor="_Toc143960604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3-</w:t>
            </w:r>
            <w:r w:rsidR="00E36B29">
              <w:rPr>
                <w:rFonts w:ascii="IRANSansX" w:eastAsiaTheme="minorEastAsia" w:hAnsi="IRANSansX" w:cs="IRANSansX" w:hint="cs"/>
                <w:b w:val="0"/>
                <w:bCs w:val="0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معماری فیزیکی</w:t>
            </w:r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>....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_Toc143960604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8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FBA4079" w14:textId="453D1C31" w:rsidR="00E36B29" w:rsidRPr="00E36B29" w:rsidRDefault="00000000" w:rsidP="00E36B29">
          <w:pPr>
            <w:pStyle w:val="TOC2"/>
            <w:tabs>
              <w:tab w:val="left" w:pos="66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05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1-3-</w:t>
            </w:r>
            <w:r w:rsidR="00E36B29" w:rsidRPr="00E36B29">
              <w:rPr>
                <w:rFonts w:ascii="IRANSansX" w:eastAsiaTheme="minorEastAsia" w:hAnsi="IRANSansX" w:cs="IRANSansX"/>
                <w:noProof/>
                <w:kern w:val="2"/>
                <w:sz w:val="20"/>
                <w:szCs w:val="20"/>
                <w14:ligatures w14:val="standardContextual"/>
              </w:rPr>
              <w:tab/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Kubeflow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_Toc143960605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9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48502D" w14:textId="4FFADEA8" w:rsidR="00E36B29" w:rsidRPr="00E36B29" w:rsidRDefault="00000000" w:rsidP="00E36B29">
          <w:pPr>
            <w:pStyle w:val="TOC2"/>
            <w:tabs>
              <w:tab w:val="left" w:pos="154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06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2-3-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خطوط لوله</w:t>
            </w:r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>..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_Toc143960606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9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38AFAF" w14:textId="42532694" w:rsidR="00E36B29" w:rsidRPr="00E36B29" w:rsidRDefault="00000000" w:rsidP="00E36B29">
          <w:pPr>
            <w:pStyle w:val="TOC2"/>
            <w:tabs>
              <w:tab w:val="left" w:pos="88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07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3-3-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جمع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‌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آوری و پردازش داده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_Toc143960607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11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B87E2C" w14:textId="79F3B057" w:rsidR="00E36B29" w:rsidRPr="00E36B29" w:rsidRDefault="00000000" w:rsidP="00E36B29">
          <w:pPr>
            <w:pStyle w:val="TOC2"/>
            <w:tabs>
              <w:tab w:val="left" w:pos="5173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08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4-3-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ارائه ابزار، محیط و استانداردهای مناسب برای تحلیل داده</w:t>
            </w:r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>.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_Toc143960608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12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CD67A1" w14:textId="48FA5A6E" w:rsidR="00E36B29" w:rsidRPr="00E36B29" w:rsidRDefault="00000000" w:rsidP="00E36B29">
          <w:pPr>
            <w:pStyle w:val="TOC2"/>
            <w:tabs>
              <w:tab w:val="left" w:pos="132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09" w:history="1"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 xml:space="preserve">3-5-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نوت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‌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بوک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‌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 xml:space="preserve">های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Jupyter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_Toc143960609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13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0D58E5" w14:textId="179C27D4" w:rsidR="00E36B29" w:rsidRPr="00E36B29" w:rsidRDefault="00000000" w:rsidP="00E36B29">
          <w:pPr>
            <w:pStyle w:val="TOC2"/>
            <w:tabs>
              <w:tab w:val="left" w:pos="110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10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6-3-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تنظیم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هایپرپارامترها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_Toc143960610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13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17EEA8" w14:textId="7F0CCF7C" w:rsidR="00E36B29" w:rsidRPr="00E36B29" w:rsidRDefault="00000000" w:rsidP="00E36B29">
          <w:pPr>
            <w:pStyle w:val="TOC3"/>
            <w:tabs>
              <w:tab w:val="left" w:pos="154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11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3-6-1-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 xml:space="preserve">معماری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Katib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_Toc143960611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14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2B75FC" w14:textId="4D94A54D" w:rsidR="00E36B29" w:rsidRPr="00E36B29" w:rsidRDefault="00000000" w:rsidP="00E36B29">
          <w:pPr>
            <w:pStyle w:val="TOC2"/>
            <w:tabs>
              <w:tab w:val="left" w:pos="2061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12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7-3-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انباره ویژگی آنلاین</w:t>
            </w:r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>.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_Toc143960612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15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59E239" w14:textId="57907B15" w:rsidR="00E36B29" w:rsidRPr="00E36B29" w:rsidRDefault="00000000" w:rsidP="00E36B29">
          <w:pPr>
            <w:pStyle w:val="TOC2"/>
            <w:tabs>
              <w:tab w:val="left" w:pos="2471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13" w:history="1"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 xml:space="preserve">3-8-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انباره ویژگی آفلاین</w:t>
            </w:r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>.......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_Toc143960613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15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48557C" w14:textId="01BFCF7C" w:rsidR="00E36B29" w:rsidRPr="00E36B29" w:rsidRDefault="00000000" w:rsidP="00E36B29">
          <w:pPr>
            <w:pStyle w:val="TOC2"/>
            <w:tabs>
              <w:tab w:val="left" w:pos="2041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14" w:history="1">
            <w:r w:rsidR="00E36B29">
              <w:rPr>
                <w:rStyle w:val="Hyperlink"/>
                <w:rFonts w:ascii="IRANSansX" w:hAnsi="IRANSansX" w:cs="IRANSansX" w:hint="cs"/>
                <w:noProof/>
                <w:sz w:val="20"/>
                <w:szCs w:val="20"/>
                <w:rtl/>
                <w:lang w:bidi="fa-IR"/>
              </w:rPr>
              <w:t xml:space="preserve">3-9-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آموزش، بهینه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‌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سازی و ارزیابی مدل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_Toc143960614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16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0467C9" w14:textId="040852F9" w:rsidR="00E36B29" w:rsidRPr="00E36B29" w:rsidRDefault="00000000" w:rsidP="00E36B29">
          <w:pPr>
            <w:pStyle w:val="TOC2"/>
            <w:tabs>
              <w:tab w:val="left" w:pos="2061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15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10-3-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استقرار و سرو مدل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_Toc143960615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16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0E8008" w14:textId="66F40F14" w:rsidR="00E36B29" w:rsidRPr="00E36B29" w:rsidRDefault="00000000" w:rsidP="00E36B29">
          <w:pPr>
            <w:pStyle w:val="TOC2"/>
            <w:tabs>
              <w:tab w:val="left" w:pos="66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16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11-3-</w:t>
            </w:r>
            <w:r w:rsidR="00E36B29" w:rsidRPr="00E36B29">
              <w:rPr>
                <w:rFonts w:ascii="IRANSansX" w:eastAsiaTheme="minorEastAsia" w:hAnsi="IRANSansX" w:cs="IRANSansX"/>
                <w:noProof/>
                <w:kern w:val="2"/>
                <w:sz w:val="20"/>
                <w:szCs w:val="20"/>
                <w14:ligatures w14:val="standardContextual"/>
              </w:rPr>
              <w:tab/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‌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مانیتورینگ، نظارت و مدیریت لاگ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‌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ها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_Toc143960616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18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528FF7" w14:textId="039E0CBD" w:rsidR="00E36B29" w:rsidRPr="00E36B29" w:rsidRDefault="00000000" w:rsidP="00E36B29">
          <w:pPr>
            <w:pStyle w:val="TOC2"/>
            <w:tabs>
              <w:tab w:val="left" w:pos="1540"/>
              <w:tab w:val="right" w:leader="dot" w:pos="9287"/>
            </w:tabs>
            <w:bidi/>
            <w:spacing w:line="240" w:lineRule="auto"/>
            <w:rPr>
              <w:rFonts w:ascii="IRANSansX" w:eastAsiaTheme="minorEastAsia" w:hAnsi="IRANSansX" w:cs="IRANSansX"/>
              <w:noProof/>
              <w:kern w:val="2"/>
              <w:sz w:val="20"/>
              <w:szCs w:val="20"/>
              <w14:ligatures w14:val="standardContextual"/>
            </w:rPr>
          </w:pPr>
          <w:hyperlink w:anchor="_Toc143960617" w:history="1"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12-3-</w:t>
            </w:r>
            <w:r w:rsidR="00E36B29">
              <w:rPr>
                <w:rFonts w:ascii="IRANSansX" w:eastAsiaTheme="minorEastAsia" w:hAnsi="IRANSansX" w:cs="IRANSansX" w:hint="cs"/>
                <w:noProof/>
                <w:kern w:val="2"/>
                <w:sz w:val="20"/>
                <w:szCs w:val="20"/>
                <w:rtl/>
                <w14:ligatures w14:val="standardContextual"/>
              </w:rPr>
              <w:t xml:space="preserve"> 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محل ذخیره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lang w:bidi="fa-IR"/>
              </w:rPr>
              <w:t>‌</w:t>
            </w:r>
            <w:r w:rsidR="00E36B29" w:rsidRPr="00E36B29">
              <w:rPr>
                <w:rStyle w:val="Hyperlink"/>
                <w:rFonts w:ascii="IRANSansX" w:hAnsi="IRANSansX" w:cs="IRANSansX"/>
                <w:noProof/>
                <w:sz w:val="20"/>
                <w:szCs w:val="20"/>
                <w:rtl/>
                <w:lang w:bidi="fa-IR"/>
              </w:rPr>
              <w:t>سازی مدل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tab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begin"/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instrText xml:space="preserve"> PAGEREF _Toc143960617 \h </w:instrTex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separate"/>
            </w:r>
            <w:r w:rsidR="006E289D">
              <w:rPr>
                <w:rFonts w:ascii="IRANSansX" w:hAnsi="IRANSansX" w:cs="IRANSansX"/>
                <w:noProof/>
                <w:webHidden/>
                <w:sz w:val="20"/>
                <w:szCs w:val="20"/>
                <w:rtl/>
              </w:rPr>
              <w:t>20</w:t>
            </w:r>
            <w:r w:rsidR="00E36B29" w:rsidRPr="00E36B29">
              <w:rPr>
                <w:rFonts w:ascii="IRANSansX" w:hAnsi="IRANSansX" w:cs="IRANSansX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0B33D6" w14:textId="2C69E780" w:rsidR="006E2721" w:rsidRPr="00325530" w:rsidRDefault="006E2721" w:rsidP="00E36B29">
          <w:pPr>
            <w:pStyle w:val="a"/>
            <w:spacing w:line="240" w:lineRule="auto"/>
          </w:pPr>
          <w:r w:rsidRPr="00E36B29">
            <w:rPr>
              <w:noProof/>
              <w:sz w:val="20"/>
              <w:szCs w:val="20"/>
            </w:rPr>
            <w:fldChar w:fldCharType="end"/>
          </w:r>
        </w:p>
      </w:sdtContent>
    </w:sdt>
    <w:p w14:paraId="7DAD37E5" w14:textId="19C099A9" w:rsidR="006758F1" w:rsidRPr="00325530" w:rsidRDefault="006758F1" w:rsidP="007363F2">
      <w:pPr>
        <w:bidi/>
        <w:rPr>
          <w:rFonts w:ascii="IRANSansX" w:hAnsi="IRANSansX" w:cs="IRANSansX"/>
          <w:sz w:val="18"/>
          <w:szCs w:val="22"/>
          <w:rtl/>
          <w:lang w:bidi="fa-IR"/>
        </w:rPr>
      </w:pPr>
    </w:p>
    <w:p w14:paraId="2E1A0A55" w14:textId="77777777" w:rsidR="00634C54" w:rsidRDefault="00634C54" w:rsidP="00634C54">
      <w:pPr>
        <w:bidi/>
        <w:rPr>
          <w:rFonts w:ascii="IRANSansX" w:hAnsi="IRANSansX" w:cs="IRANSansX"/>
          <w:sz w:val="18"/>
          <w:szCs w:val="22"/>
          <w:rtl/>
          <w:lang w:bidi="fa-IR"/>
        </w:rPr>
      </w:pPr>
    </w:p>
    <w:p w14:paraId="2D518CD6" w14:textId="77777777" w:rsidR="00325530" w:rsidRDefault="00325530" w:rsidP="00325530">
      <w:pPr>
        <w:bidi/>
        <w:rPr>
          <w:rFonts w:ascii="IRANSansX" w:hAnsi="IRANSansX" w:cs="IRANSansX"/>
          <w:sz w:val="18"/>
          <w:szCs w:val="22"/>
          <w:rtl/>
          <w:lang w:bidi="fa-IR"/>
        </w:rPr>
      </w:pPr>
    </w:p>
    <w:p w14:paraId="76E0B2C7" w14:textId="77777777" w:rsidR="00325530" w:rsidRDefault="00325530" w:rsidP="00325530">
      <w:pPr>
        <w:bidi/>
        <w:rPr>
          <w:rFonts w:ascii="IRANSansX" w:hAnsi="IRANSansX" w:cs="IRANSansX"/>
          <w:sz w:val="18"/>
          <w:szCs w:val="22"/>
          <w:rtl/>
          <w:lang w:bidi="fa-IR"/>
        </w:rPr>
      </w:pPr>
    </w:p>
    <w:p w14:paraId="12898352" w14:textId="77777777" w:rsidR="00325530" w:rsidRDefault="00325530" w:rsidP="00325530">
      <w:pPr>
        <w:bidi/>
        <w:rPr>
          <w:rFonts w:ascii="IRANSansX" w:hAnsi="IRANSansX" w:cs="IRANSansX"/>
          <w:sz w:val="18"/>
          <w:szCs w:val="22"/>
          <w:rtl/>
          <w:lang w:bidi="fa-IR"/>
        </w:rPr>
      </w:pPr>
    </w:p>
    <w:p w14:paraId="28D6ED97" w14:textId="77777777" w:rsidR="00325530" w:rsidRDefault="00325530" w:rsidP="00325530">
      <w:pPr>
        <w:bidi/>
        <w:rPr>
          <w:rFonts w:ascii="IRANSansX" w:hAnsi="IRANSansX" w:cs="IRANSansX"/>
          <w:sz w:val="18"/>
          <w:szCs w:val="22"/>
          <w:rtl/>
          <w:lang w:bidi="fa-IR"/>
        </w:rPr>
      </w:pPr>
    </w:p>
    <w:p w14:paraId="053A9694" w14:textId="01F555A0" w:rsidR="00D54100" w:rsidRDefault="00D54100">
      <w:pPr>
        <w:spacing w:before="0" w:after="160" w:line="259" w:lineRule="auto"/>
        <w:rPr>
          <w:rFonts w:ascii="IRANSansX" w:hAnsi="IRANSansX" w:cs="IRANSansX"/>
          <w:sz w:val="18"/>
          <w:szCs w:val="22"/>
          <w:rtl/>
          <w:lang w:bidi="fa-IR"/>
        </w:rPr>
      </w:pPr>
      <w:r>
        <w:rPr>
          <w:rFonts w:ascii="IRANSansX" w:hAnsi="IRANSansX" w:cs="IRANSansX"/>
          <w:sz w:val="18"/>
          <w:szCs w:val="22"/>
          <w:rtl/>
          <w:lang w:bidi="fa-IR"/>
        </w:rPr>
        <w:br w:type="page"/>
      </w:r>
    </w:p>
    <w:p w14:paraId="72346DBD" w14:textId="09CDF1C5" w:rsidR="00591869" w:rsidRPr="004C08FE" w:rsidRDefault="00092B26" w:rsidP="00383645">
      <w:pPr>
        <w:pStyle w:val="Heading1"/>
        <w:rPr>
          <w:rtl/>
        </w:rPr>
      </w:pPr>
      <w:bookmarkStart w:id="1" w:name="_Toc134436626"/>
      <w:bookmarkStart w:id="2" w:name="_Toc143960600"/>
      <w:r w:rsidRPr="00654380">
        <w:rPr>
          <w:rtl/>
        </w:rPr>
        <w:lastRenderedPageBreak/>
        <w:t>مقدمه</w:t>
      </w:r>
      <w:bookmarkEnd w:id="1"/>
      <w:bookmarkEnd w:id="2"/>
    </w:p>
    <w:p w14:paraId="533195F0" w14:textId="77777777" w:rsidR="00C179CC" w:rsidRDefault="005A66FE" w:rsidP="008D4F7F">
      <w:pPr>
        <w:pStyle w:val="a"/>
        <w:rPr>
          <w:rtl/>
        </w:rPr>
      </w:pPr>
      <w:r w:rsidRPr="004C08FE">
        <w:rPr>
          <w:rtl/>
        </w:rPr>
        <w:t>سند حاضر به</w:t>
      </w:r>
      <w:r w:rsidR="0069509D">
        <w:t>‌</w:t>
      </w:r>
      <w:r w:rsidRPr="004C08FE">
        <w:rPr>
          <w:rtl/>
        </w:rPr>
        <w:t xml:space="preserve">منظور ارائه </w:t>
      </w:r>
      <w:r w:rsidR="009717A9">
        <w:rPr>
          <w:rFonts w:hint="cs"/>
          <w:rtl/>
        </w:rPr>
        <w:t>معماری</w:t>
      </w:r>
      <w:r w:rsidRPr="004C08FE">
        <w:rPr>
          <w:rtl/>
        </w:rPr>
        <w:t xml:space="preserve"> فن</w:t>
      </w:r>
      <w:r w:rsidRPr="004C08FE">
        <w:rPr>
          <w:rFonts w:hint="cs"/>
          <w:rtl/>
        </w:rPr>
        <w:t>ی</w:t>
      </w:r>
      <w:r w:rsidR="00C0046A">
        <w:rPr>
          <w:rFonts w:hint="cs"/>
          <w:rtl/>
        </w:rPr>
        <w:t xml:space="preserve"> در فاز اول </w:t>
      </w:r>
      <w:r w:rsidRPr="004C08FE">
        <w:rPr>
          <w:rtl/>
        </w:rPr>
        <w:t>پروژه «</w:t>
      </w:r>
      <w:r w:rsidRPr="004C08FE">
        <w:rPr>
          <w:b/>
          <w:bCs/>
          <w:rtl/>
        </w:rPr>
        <w:t xml:space="preserve">توسعه بستر </w:t>
      </w:r>
      <w:proofErr w:type="spellStart"/>
      <w:r w:rsidR="005370A3" w:rsidRPr="004C08FE">
        <w:rPr>
          <w:b/>
          <w:bCs/>
        </w:rPr>
        <w:t>MLOps</w:t>
      </w:r>
      <w:proofErr w:type="spellEnd"/>
      <w:r w:rsidRPr="004C08FE">
        <w:rPr>
          <w:rtl/>
        </w:rPr>
        <w:t>» ته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ه</w:t>
      </w:r>
      <w:r w:rsidRPr="004C08FE">
        <w:rPr>
          <w:rtl/>
        </w:rPr>
        <w:t xml:space="preserve"> </w:t>
      </w:r>
      <w:r w:rsidR="0069509D">
        <w:rPr>
          <w:rtl/>
        </w:rPr>
        <w:t>شده است</w:t>
      </w:r>
      <w:r w:rsidRPr="004C08FE">
        <w:rPr>
          <w:rtl/>
        </w:rPr>
        <w:t xml:space="preserve">. </w:t>
      </w:r>
      <w:r w:rsidR="00F92DD2">
        <w:rPr>
          <w:rtl/>
        </w:rPr>
        <w:t>بد</w:t>
      </w:r>
      <w:r w:rsidR="00F92DD2">
        <w:rPr>
          <w:rFonts w:hint="cs"/>
          <w:rtl/>
        </w:rPr>
        <w:t>ی</w:t>
      </w:r>
      <w:r w:rsidR="00F92DD2">
        <w:rPr>
          <w:rFonts w:hint="eastAsia"/>
          <w:rtl/>
        </w:rPr>
        <w:t>ن</w:t>
      </w:r>
      <w:r w:rsidR="00F92DD2">
        <w:rPr>
          <w:rtl/>
        </w:rPr>
        <w:t xml:space="preserve"> منظور</w:t>
      </w:r>
      <w:r w:rsidRPr="004C08FE">
        <w:rPr>
          <w:rtl/>
        </w:rPr>
        <w:t xml:space="preserve"> راهکا</w:t>
      </w:r>
      <w:r w:rsidRPr="004C08FE">
        <w:rPr>
          <w:rFonts w:hint="eastAsia"/>
          <w:rtl/>
        </w:rPr>
        <w:t>ر</w:t>
      </w:r>
      <w:r w:rsidRPr="004C08FE">
        <w:rPr>
          <w:rtl/>
        </w:rPr>
        <w:t xml:space="preserve"> پ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شنهاد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شرکت آد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tl/>
        </w:rPr>
        <w:t xml:space="preserve"> و جزئ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ات</w:t>
      </w:r>
      <w:r w:rsidRPr="004C08FE">
        <w:rPr>
          <w:rtl/>
        </w:rPr>
        <w:t xml:space="preserve"> مربوط معمار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</w:t>
      </w:r>
      <w:r w:rsidR="00206C48" w:rsidRPr="004C08FE">
        <w:rPr>
          <w:rtl/>
        </w:rPr>
        <w:t>منطق</w:t>
      </w:r>
      <w:r w:rsidR="00206C48" w:rsidRPr="004C08FE">
        <w:rPr>
          <w:rFonts w:hint="cs"/>
          <w:rtl/>
        </w:rPr>
        <w:t>ی</w:t>
      </w:r>
      <w:r w:rsidR="00206C48" w:rsidRPr="004C08FE">
        <w:rPr>
          <w:rtl/>
        </w:rPr>
        <w:t xml:space="preserve"> </w:t>
      </w:r>
      <w:r w:rsidR="00206C48">
        <w:rPr>
          <w:rFonts w:hint="cs"/>
          <w:rtl/>
        </w:rPr>
        <w:t xml:space="preserve">و فناوری‌های به‌کاررفته در معماری </w:t>
      </w:r>
      <w:r w:rsidRPr="004C08FE">
        <w:rPr>
          <w:rtl/>
        </w:rPr>
        <w:t>ف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ز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ک</w:t>
      </w:r>
      <w:r w:rsidRPr="004C08FE">
        <w:rPr>
          <w:rFonts w:hint="cs"/>
          <w:rtl/>
        </w:rPr>
        <w:t>ی</w:t>
      </w:r>
      <w:r w:rsidR="00C0046A">
        <w:rPr>
          <w:rFonts w:hint="cs"/>
          <w:rtl/>
        </w:rPr>
        <w:t xml:space="preserve"> </w:t>
      </w:r>
      <w:r w:rsidRPr="004C08FE">
        <w:rPr>
          <w:rtl/>
        </w:rPr>
        <w:t>تشر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ح</w:t>
      </w:r>
      <w:r w:rsidRPr="004C08FE">
        <w:rPr>
          <w:rtl/>
        </w:rPr>
        <w:t xml:space="preserve"> </w:t>
      </w:r>
      <w:r w:rsidR="0069509D">
        <w:rPr>
          <w:rtl/>
        </w:rPr>
        <w:t>شده است</w:t>
      </w:r>
      <w:r w:rsidRPr="004C08FE">
        <w:rPr>
          <w:rtl/>
        </w:rPr>
        <w:t>.</w:t>
      </w:r>
      <w:r w:rsidR="008D4F7F">
        <w:rPr>
          <w:rFonts w:hint="cs"/>
          <w:rtl/>
        </w:rPr>
        <w:t xml:space="preserve"> به طور خلاصه در جدول زیر، نسخه استفاده شده برای تمامی فناوری‌های استفاده شده در معماری سامانه مشخص شده است.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4266"/>
        <w:gridCol w:w="5021"/>
      </w:tblGrid>
      <w:tr w:rsidR="008D4F7F" w14:paraId="06706924" w14:textId="77777777" w:rsidTr="008D4F7F">
        <w:trPr>
          <w:jc w:val="center"/>
        </w:trPr>
        <w:tc>
          <w:tcPr>
            <w:tcW w:w="2297" w:type="pct"/>
          </w:tcPr>
          <w:p w14:paraId="3C781A1D" w14:textId="77777777" w:rsidR="008D4F7F" w:rsidRPr="00FB7326" w:rsidRDefault="008D4F7F" w:rsidP="008D4F7F">
            <w:pPr>
              <w:pStyle w:val="a"/>
              <w:spacing w:line="240" w:lineRule="auto"/>
              <w:jc w:val="center"/>
              <w:rPr>
                <w:b/>
                <w:bCs/>
                <w:rtl/>
              </w:rPr>
            </w:pPr>
            <w:r w:rsidRPr="00FB7326">
              <w:rPr>
                <w:rFonts w:hint="cs"/>
                <w:b/>
                <w:bCs/>
                <w:rtl/>
              </w:rPr>
              <w:t>فناوری</w:t>
            </w:r>
          </w:p>
        </w:tc>
        <w:tc>
          <w:tcPr>
            <w:tcW w:w="2703" w:type="pct"/>
          </w:tcPr>
          <w:p w14:paraId="668E917D" w14:textId="77777777" w:rsidR="008D4F7F" w:rsidRPr="00FB7326" w:rsidRDefault="008D4F7F" w:rsidP="008D4F7F">
            <w:pPr>
              <w:pStyle w:val="a"/>
              <w:spacing w:line="240" w:lineRule="auto"/>
              <w:jc w:val="center"/>
              <w:rPr>
                <w:b/>
                <w:bCs/>
                <w:rtl/>
              </w:rPr>
            </w:pPr>
            <w:r w:rsidRPr="00FB7326">
              <w:rPr>
                <w:rFonts w:hint="cs"/>
                <w:b/>
                <w:bCs/>
                <w:rtl/>
              </w:rPr>
              <w:t>نسخه</w:t>
            </w:r>
          </w:p>
        </w:tc>
      </w:tr>
      <w:tr w:rsidR="008D4F7F" w14:paraId="74972015" w14:textId="77777777" w:rsidTr="008D4F7F">
        <w:trPr>
          <w:jc w:val="center"/>
        </w:trPr>
        <w:tc>
          <w:tcPr>
            <w:tcW w:w="2297" w:type="pct"/>
          </w:tcPr>
          <w:p w14:paraId="217E3FCE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proofErr w:type="spellStart"/>
            <w:r w:rsidRPr="00854E8B">
              <w:t>Metabase</w:t>
            </w:r>
            <w:proofErr w:type="spellEnd"/>
          </w:p>
        </w:tc>
        <w:tc>
          <w:tcPr>
            <w:tcW w:w="2703" w:type="pct"/>
          </w:tcPr>
          <w:p w14:paraId="03627E62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r>
              <w:t>Latest</w:t>
            </w:r>
          </w:p>
        </w:tc>
      </w:tr>
      <w:tr w:rsidR="008D4F7F" w14:paraId="74F4D066" w14:textId="77777777" w:rsidTr="008D4F7F">
        <w:trPr>
          <w:jc w:val="center"/>
        </w:trPr>
        <w:tc>
          <w:tcPr>
            <w:tcW w:w="2297" w:type="pct"/>
          </w:tcPr>
          <w:p w14:paraId="64B6C574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r w:rsidRPr="00854E8B">
              <w:t>Redis</w:t>
            </w:r>
          </w:p>
        </w:tc>
        <w:tc>
          <w:tcPr>
            <w:tcW w:w="2703" w:type="pct"/>
          </w:tcPr>
          <w:p w14:paraId="52C1EED9" w14:textId="77777777" w:rsidR="008D4F7F" w:rsidRDefault="008D4F7F" w:rsidP="008D4F7F">
            <w:pPr>
              <w:pStyle w:val="a"/>
              <w:spacing w:line="240" w:lineRule="auto"/>
              <w:jc w:val="center"/>
            </w:pPr>
            <w:r>
              <w:t>Latest</w:t>
            </w:r>
          </w:p>
        </w:tc>
      </w:tr>
      <w:tr w:rsidR="008D4F7F" w14:paraId="02E4C75A" w14:textId="77777777" w:rsidTr="008D4F7F">
        <w:trPr>
          <w:jc w:val="center"/>
        </w:trPr>
        <w:tc>
          <w:tcPr>
            <w:tcW w:w="2297" w:type="pct"/>
          </w:tcPr>
          <w:p w14:paraId="6EEBC386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r w:rsidRPr="00854E8B">
              <w:t>Postgres</w:t>
            </w:r>
          </w:p>
        </w:tc>
        <w:tc>
          <w:tcPr>
            <w:tcW w:w="2703" w:type="pct"/>
          </w:tcPr>
          <w:p w14:paraId="65B8F03A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r>
              <w:t>Latest</w:t>
            </w:r>
          </w:p>
        </w:tc>
      </w:tr>
      <w:tr w:rsidR="008D4F7F" w14:paraId="343202D0" w14:textId="77777777" w:rsidTr="008D4F7F">
        <w:trPr>
          <w:jc w:val="center"/>
        </w:trPr>
        <w:tc>
          <w:tcPr>
            <w:tcW w:w="2297" w:type="pct"/>
          </w:tcPr>
          <w:p w14:paraId="1DC078DA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r w:rsidRPr="00854E8B">
              <w:t>Python Library</w:t>
            </w:r>
          </w:p>
        </w:tc>
        <w:tc>
          <w:tcPr>
            <w:tcW w:w="2703" w:type="pct"/>
          </w:tcPr>
          <w:p w14:paraId="7BE8FCAA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r>
              <w:t>Latest</w:t>
            </w:r>
          </w:p>
        </w:tc>
      </w:tr>
      <w:tr w:rsidR="008D4F7F" w14:paraId="215A39B1" w14:textId="77777777" w:rsidTr="008D4F7F">
        <w:trPr>
          <w:jc w:val="center"/>
        </w:trPr>
        <w:tc>
          <w:tcPr>
            <w:tcW w:w="2297" w:type="pct"/>
          </w:tcPr>
          <w:p w14:paraId="143A213E" w14:textId="77777777" w:rsidR="008D4F7F" w:rsidRPr="00564A91" w:rsidRDefault="008D4F7F" w:rsidP="008D4F7F">
            <w:pPr>
              <w:pStyle w:val="a"/>
              <w:spacing w:line="240" w:lineRule="auto"/>
              <w:jc w:val="center"/>
              <w:rPr>
                <w:color w:val="FF0000"/>
                <w:sz w:val="18"/>
                <w:szCs w:val="18"/>
              </w:rPr>
            </w:pPr>
            <w:proofErr w:type="spellStart"/>
            <w:r w:rsidRPr="00854E8B">
              <w:t>MinIO</w:t>
            </w:r>
            <w:proofErr w:type="spellEnd"/>
          </w:p>
        </w:tc>
        <w:tc>
          <w:tcPr>
            <w:tcW w:w="2703" w:type="pct"/>
          </w:tcPr>
          <w:p w14:paraId="1519FF0C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r>
              <w:t>Latest</w:t>
            </w:r>
          </w:p>
        </w:tc>
      </w:tr>
      <w:tr w:rsidR="008D4F7F" w14:paraId="1474A7A0" w14:textId="77777777" w:rsidTr="008D4F7F">
        <w:trPr>
          <w:jc w:val="center"/>
        </w:trPr>
        <w:tc>
          <w:tcPr>
            <w:tcW w:w="2297" w:type="pct"/>
          </w:tcPr>
          <w:p w14:paraId="1D63F5F9" w14:textId="77777777" w:rsidR="008D4F7F" w:rsidRPr="00564A91" w:rsidRDefault="008D4F7F" w:rsidP="008D4F7F">
            <w:pPr>
              <w:pStyle w:val="a"/>
              <w:spacing w:line="240" w:lineRule="auto"/>
              <w:jc w:val="center"/>
              <w:rPr>
                <w:color w:val="FF0000"/>
                <w:sz w:val="18"/>
                <w:szCs w:val="18"/>
              </w:rPr>
            </w:pPr>
            <w:r w:rsidRPr="00854E8B">
              <w:t>Nexus</w:t>
            </w:r>
          </w:p>
        </w:tc>
        <w:tc>
          <w:tcPr>
            <w:tcW w:w="2703" w:type="pct"/>
          </w:tcPr>
          <w:p w14:paraId="1EE00D8D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r>
              <w:t>Latest</w:t>
            </w:r>
          </w:p>
        </w:tc>
      </w:tr>
      <w:tr w:rsidR="008D4F7F" w14:paraId="6ED53E40" w14:textId="77777777" w:rsidTr="008D4F7F">
        <w:trPr>
          <w:jc w:val="center"/>
        </w:trPr>
        <w:tc>
          <w:tcPr>
            <w:tcW w:w="2297" w:type="pct"/>
          </w:tcPr>
          <w:p w14:paraId="5A4F70F3" w14:textId="77777777" w:rsidR="008D4F7F" w:rsidRPr="00564A91" w:rsidRDefault="008D4F7F" w:rsidP="008D4F7F">
            <w:pPr>
              <w:pStyle w:val="a"/>
              <w:spacing w:line="240" w:lineRule="auto"/>
              <w:jc w:val="center"/>
              <w:rPr>
                <w:color w:val="FF0000"/>
                <w:sz w:val="18"/>
                <w:szCs w:val="18"/>
              </w:rPr>
            </w:pPr>
            <w:r w:rsidRPr="00854E8B">
              <w:t>Jenkins</w:t>
            </w:r>
          </w:p>
        </w:tc>
        <w:tc>
          <w:tcPr>
            <w:tcW w:w="2703" w:type="pct"/>
          </w:tcPr>
          <w:p w14:paraId="34AD1396" w14:textId="77777777" w:rsidR="008D4F7F" w:rsidRDefault="008D4F7F" w:rsidP="008D4F7F">
            <w:pPr>
              <w:pStyle w:val="a"/>
              <w:spacing w:line="240" w:lineRule="auto"/>
              <w:jc w:val="center"/>
              <w:rPr>
                <w:rtl/>
              </w:rPr>
            </w:pPr>
            <w:r>
              <w:t>Latest</w:t>
            </w:r>
          </w:p>
        </w:tc>
      </w:tr>
      <w:tr w:rsidR="008D4F7F" w14:paraId="1840793D" w14:textId="77777777" w:rsidTr="008D4F7F">
        <w:trPr>
          <w:jc w:val="center"/>
        </w:trPr>
        <w:tc>
          <w:tcPr>
            <w:tcW w:w="2297" w:type="pct"/>
          </w:tcPr>
          <w:p w14:paraId="65302B60" w14:textId="77777777" w:rsidR="008D4F7F" w:rsidRPr="00854E8B" w:rsidRDefault="008D4F7F" w:rsidP="008D4F7F">
            <w:pPr>
              <w:pStyle w:val="a"/>
              <w:spacing w:line="240" w:lineRule="auto"/>
              <w:jc w:val="center"/>
            </w:pPr>
            <w:r w:rsidRPr="00854E8B">
              <w:t>Kubeflow</w:t>
            </w:r>
          </w:p>
        </w:tc>
        <w:tc>
          <w:tcPr>
            <w:tcW w:w="2703" w:type="pct"/>
          </w:tcPr>
          <w:p w14:paraId="03FCE742" w14:textId="77777777" w:rsidR="008D4F7F" w:rsidRDefault="00000000" w:rsidP="008D4F7F">
            <w:pPr>
              <w:pStyle w:val="a"/>
              <w:spacing w:line="240" w:lineRule="auto"/>
              <w:jc w:val="center"/>
              <w:rPr>
                <w:rtl/>
              </w:rPr>
            </w:pPr>
            <w:hyperlink r:id="rId10" w:history="1">
              <w:r w:rsidR="008D4F7F">
                <w:rPr>
                  <w:rStyle w:val="Hyperlink"/>
                  <w:rFonts w:ascii="Segoe UI" w:hAnsi="Segoe UI" w:cs="Segoe UI"/>
                </w:rPr>
                <w:t>v1.5.0</w:t>
              </w:r>
            </w:hyperlink>
          </w:p>
        </w:tc>
      </w:tr>
      <w:tr w:rsidR="008D4F7F" w14:paraId="154BDF14" w14:textId="77777777" w:rsidTr="008D4F7F">
        <w:trPr>
          <w:jc w:val="center"/>
        </w:trPr>
        <w:tc>
          <w:tcPr>
            <w:tcW w:w="2297" w:type="pct"/>
            <w:vAlign w:val="center"/>
          </w:tcPr>
          <w:p w14:paraId="7C77DDB7" w14:textId="77777777" w:rsidR="008D4F7F" w:rsidRPr="00854E8B" w:rsidRDefault="008D4F7F" w:rsidP="008D4F7F">
            <w:pPr>
              <w:pStyle w:val="a"/>
              <w:spacing w:line="240" w:lineRule="auto"/>
              <w:jc w:val="center"/>
            </w:pPr>
            <w:r>
              <w:t>Training Operator</w:t>
            </w:r>
          </w:p>
        </w:tc>
        <w:tc>
          <w:tcPr>
            <w:tcW w:w="2703" w:type="pct"/>
            <w:vAlign w:val="center"/>
          </w:tcPr>
          <w:p w14:paraId="1D81BD67" w14:textId="77777777" w:rsidR="008D4F7F" w:rsidRDefault="00000000" w:rsidP="008D4F7F">
            <w:pPr>
              <w:pStyle w:val="a"/>
              <w:spacing w:line="240" w:lineRule="auto"/>
              <w:jc w:val="center"/>
              <w:rPr>
                <w:rtl/>
              </w:rPr>
            </w:pPr>
            <w:hyperlink r:id="rId11" w:history="1">
              <w:r w:rsidR="008D4F7F">
                <w:rPr>
                  <w:rStyle w:val="Hyperlink"/>
                  <w:rFonts w:ascii="Segoe UI" w:hAnsi="Segoe UI" w:cs="Segoe UI"/>
                </w:rPr>
                <w:t>v1.4.0</w:t>
              </w:r>
            </w:hyperlink>
          </w:p>
        </w:tc>
      </w:tr>
      <w:tr w:rsidR="008D4F7F" w14:paraId="0E0252FC" w14:textId="77777777" w:rsidTr="008D4F7F">
        <w:trPr>
          <w:jc w:val="center"/>
        </w:trPr>
        <w:tc>
          <w:tcPr>
            <w:tcW w:w="2297" w:type="pct"/>
            <w:vAlign w:val="center"/>
          </w:tcPr>
          <w:p w14:paraId="1AB9C0C2" w14:textId="77777777" w:rsidR="008D4F7F" w:rsidRDefault="008D4F7F" w:rsidP="008D4F7F">
            <w:pPr>
              <w:pStyle w:val="a"/>
              <w:spacing w:line="240" w:lineRule="auto"/>
              <w:jc w:val="center"/>
            </w:pPr>
            <w:r>
              <w:t>Notebook Controller</w:t>
            </w:r>
          </w:p>
        </w:tc>
        <w:tc>
          <w:tcPr>
            <w:tcW w:w="2703" w:type="pct"/>
            <w:vAlign w:val="center"/>
          </w:tcPr>
          <w:p w14:paraId="632498AF" w14:textId="77777777" w:rsidR="008D4F7F" w:rsidRDefault="00000000" w:rsidP="008D4F7F">
            <w:pPr>
              <w:pStyle w:val="a"/>
              <w:spacing w:line="240" w:lineRule="auto"/>
              <w:jc w:val="center"/>
              <w:rPr>
                <w:rtl/>
              </w:rPr>
            </w:pPr>
            <w:hyperlink r:id="rId12" w:history="1">
              <w:r w:rsidR="008D4F7F">
                <w:rPr>
                  <w:rStyle w:val="Hyperlink"/>
                  <w:rFonts w:ascii="Segoe UI" w:hAnsi="Segoe UI" w:cs="Segoe UI"/>
                </w:rPr>
                <w:t>v1.5.0</w:t>
              </w:r>
            </w:hyperlink>
          </w:p>
        </w:tc>
      </w:tr>
      <w:tr w:rsidR="008D4F7F" w14:paraId="549D2926" w14:textId="77777777" w:rsidTr="008D4F7F">
        <w:trPr>
          <w:jc w:val="center"/>
        </w:trPr>
        <w:tc>
          <w:tcPr>
            <w:tcW w:w="2297" w:type="pct"/>
            <w:vAlign w:val="center"/>
          </w:tcPr>
          <w:p w14:paraId="0A36461F" w14:textId="77777777" w:rsidR="008D4F7F" w:rsidRDefault="008D4F7F" w:rsidP="008D4F7F">
            <w:pPr>
              <w:pStyle w:val="a"/>
              <w:spacing w:line="240" w:lineRule="auto"/>
              <w:jc w:val="center"/>
            </w:pPr>
            <w:proofErr w:type="spellStart"/>
            <w:r>
              <w:t>Jupyter</w:t>
            </w:r>
            <w:proofErr w:type="spellEnd"/>
            <w:r>
              <w:t xml:space="preserve"> Web App</w:t>
            </w:r>
          </w:p>
        </w:tc>
        <w:tc>
          <w:tcPr>
            <w:tcW w:w="2703" w:type="pct"/>
            <w:vAlign w:val="center"/>
          </w:tcPr>
          <w:p w14:paraId="5F2CCC0E" w14:textId="77777777" w:rsidR="008D4F7F" w:rsidRDefault="00000000" w:rsidP="008D4F7F">
            <w:pPr>
              <w:pStyle w:val="a"/>
              <w:spacing w:line="240" w:lineRule="auto"/>
              <w:jc w:val="center"/>
              <w:rPr>
                <w:rtl/>
              </w:rPr>
            </w:pPr>
            <w:hyperlink r:id="rId13" w:history="1">
              <w:r w:rsidR="008D4F7F">
                <w:rPr>
                  <w:rStyle w:val="Hyperlink"/>
                  <w:rFonts w:ascii="Segoe UI" w:hAnsi="Segoe UI" w:cs="Segoe UI"/>
                </w:rPr>
                <w:t>v1.5.0</w:t>
              </w:r>
            </w:hyperlink>
          </w:p>
        </w:tc>
      </w:tr>
      <w:tr w:rsidR="008D4F7F" w14:paraId="1C945533" w14:textId="77777777" w:rsidTr="008D4F7F">
        <w:trPr>
          <w:jc w:val="center"/>
        </w:trPr>
        <w:tc>
          <w:tcPr>
            <w:tcW w:w="2297" w:type="pct"/>
            <w:vAlign w:val="center"/>
          </w:tcPr>
          <w:p w14:paraId="2C407E82" w14:textId="77777777" w:rsidR="008D4F7F" w:rsidRDefault="008D4F7F" w:rsidP="008D4F7F">
            <w:pPr>
              <w:pStyle w:val="a"/>
              <w:spacing w:line="240" w:lineRule="auto"/>
              <w:jc w:val="center"/>
            </w:pPr>
            <w:r>
              <w:t>Katib</w:t>
            </w:r>
          </w:p>
        </w:tc>
        <w:tc>
          <w:tcPr>
            <w:tcW w:w="2703" w:type="pct"/>
            <w:vAlign w:val="center"/>
          </w:tcPr>
          <w:p w14:paraId="414203B0" w14:textId="77777777" w:rsidR="008D4F7F" w:rsidRDefault="00000000" w:rsidP="008D4F7F">
            <w:pPr>
              <w:pStyle w:val="a"/>
              <w:spacing w:line="240" w:lineRule="auto"/>
              <w:jc w:val="center"/>
              <w:rPr>
                <w:rtl/>
              </w:rPr>
            </w:pPr>
            <w:hyperlink r:id="rId14" w:history="1">
              <w:r w:rsidR="008D4F7F">
                <w:rPr>
                  <w:rStyle w:val="Hyperlink"/>
                  <w:rFonts w:ascii="Segoe UI" w:hAnsi="Segoe UI" w:cs="Segoe UI"/>
                </w:rPr>
                <w:t>v0.13.0</w:t>
              </w:r>
            </w:hyperlink>
          </w:p>
        </w:tc>
      </w:tr>
      <w:tr w:rsidR="008D4F7F" w14:paraId="6EC9C373" w14:textId="77777777" w:rsidTr="008D4F7F">
        <w:trPr>
          <w:jc w:val="center"/>
        </w:trPr>
        <w:tc>
          <w:tcPr>
            <w:tcW w:w="2297" w:type="pct"/>
            <w:vAlign w:val="center"/>
          </w:tcPr>
          <w:p w14:paraId="01954C57" w14:textId="77777777" w:rsidR="008D4F7F" w:rsidRDefault="008D4F7F" w:rsidP="008D4F7F">
            <w:pPr>
              <w:pStyle w:val="a"/>
              <w:spacing w:line="240" w:lineRule="auto"/>
              <w:jc w:val="center"/>
            </w:pPr>
            <w:proofErr w:type="spellStart"/>
            <w:r>
              <w:t>KFServing</w:t>
            </w:r>
            <w:proofErr w:type="spellEnd"/>
          </w:p>
        </w:tc>
        <w:tc>
          <w:tcPr>
            <w:tcW w:w="2703" w:type="pct"/>
            <w:vAlign w:val="center"/>
          </w:tcPr>
          <w:p w14:paraId="579E4BAB" w14:textId="77777777" w:rsidR="008D4F7F" w:rsidRDefault="00000000" w:rsidP="008D4F7F">
            <w:pPr>
              <w:pStyle w:val="a"/>
              <w:spacing w:line="240" w:lineRule="auto"/>
              <w:jc w:val="center"/>
              <w:rPr>
                <w:rtl/>
              </w:rPr>
            </w:pPr>
            <w:hyperlink r:id="rId15" w:history="1">
              <w:r w:rsidR="008D4F7F">
                <w:rPr>
                  <w:rStyle w:val="Hyperlink"/>
                  <w:rFonts w:ascii="Segoe UI" w:hAnsi="Segoe UI" w:cs="Segoe UI"/>
                </w:rPr>
                <w:t>v0.6.1</w:t>
              </w:r>
            </w:hyperlink>
          </w:p>
        </w:tc>
      </w:tr>
      <w:tr w:rsidR="008D4F7F" w14:paraId="49340DEF" w14:textId="77777777" w:rsidTr="008D4F7F">
        <w:trPr>
          <w:jc w:val="center"/>
        </w:trPr>
        <w:tc>
          <w:tcPr>
            <w:tcW w:w="2297" w:type="pct"/>
            <w:vAlign w:val="center"/>
          </w:tcPr>
          <w:p w14:paraId="4D5C0066" w14:textId="77777777" w:rsidR="008D4F7F" w:rsidRDefault="008D4F7F" w:rsidP="008D4F7F">
            <w:pPr>
              <w:pStyle w:val="a"/>
              <w:spacing w:line="240" w:lineRule="auto"/>
              <w:jc w:val="center"/>
            </w:pPr>
            <w:proofErr w:type="spellStart"/>
            <w:r>
              <w:t>KServe</w:t>
            </w:r>
            <w:proofErr w:type="spellEnd"/>
          </w:p>
        </w:tc>
        <w:tc>
          <w:tcPr>
            <w:tcW w:w="2703" w:type="pct"/>
            <w:vAlign w:val="center"/>
          </w:tcPr>
          <w:p w14:paraId="5D881900" w14:textId="77777777" w:rsidR="008D4F7F" w:rsidRDefault="00000000" w:rsidP="008D4F7F">
            <w:pPr>
              <w:pStyle w:val="a"/>
              <w:spacing w:line="240" w:lineRule="auto"/>
              <w:jc w:val="center"/>
              <w:rPr>
                <w:rtl/>
              </w:rPr>
            </w:pPr>
            <w:hyperlink r:id="rId16" w:history="1">
              <w:r w:rsidR="008D4F7F">
                <w:rPr>
                  <w:rStyle w:val="Hyperlink"/>
                  <w:rFonts w:ascii="Segoe UI" w:hAnsi="Segoe UI" w:cs="Segoe UI"/>
                </w:rPr>
                <w:t>v0.7.0</w:t>
              </w:r>
            </w:hyperlink>
          </w:p>
        </w:tc>
      </w:tr>
      <w:tr w:rsidR="008D4F7F" w14:paraId="1EB3E1F3" w14:textId="77777777" w:rsidTr="008D4F7F">
        <w:trPr>
          <w:jc w:val="center"/>
        </w:trPr>
        <w:tc>
          <w:tcPr>
            <w:tcW w:w="2297" w:type="pct"/>
            <w:vAlign w:val="center"/>
          </w:tcPr>
          <w:p w14:paraId="6D076A1B" w14:textId="77777777" w:rsidR="008D4F7F" w:rsidRDefault="008D4F7F" w:rsidP="008D4F7F">
            <w:pPr>
              <w:pStyle w:val="a"/>
              <w:spacing w:line="240" w:lineRule="auto"/>
              <w:jc w:val="center"/>
            </w:pPr>
            <w:r>
              <w:t>Kubeflow Pipelines</w:t>
            </w:r>
          </w:p>
        </w:tc>
        <w:tc>
          <w:tcPr>
            <w:tcW w:w="2703" w:type="pct"/>
            <w:vAlign w:val="center"/>
          </w:tcPr>
          <w:p w14:paraId="507E774F" w14:textId="77777777" w:rsidR="008D4F7F" w:rsidRDefault="00000000" w:rsidP="008D4F7F">
            <w:pPr>
              <w:pStyle w:val="a"/>
              <w:spacing w:line="240" w:lineRule="auto"/>
              <w:jc w:val="center"/>
              <w:rPr>
                <w:rtl/>
              </w:rPr>
            </w:pPr>
            <w:hyperlink r:id="rId17" w:history="1">
              <w:r w:rsidR="008D4F7F">
                <w:rPr>
                  <w:rStyle w:val="Hyperlink"/>
                  <w:rFonts w:ascii="Segoe UI" w:hAnsi="Segoe UI" w:cs="Segoe UI"/>
                </w:rPr>
                <w:t>1.8.2</w:t>
              </w:r>
            </w:hyperlink>
          </w:p>
        </w:tc>
      </w:tr>
    </w:tbl>
    <w:p w14:paraId="561D216B" w14:textId="77777777" w:rsidR="008D4F7F" w:rsidRDefault="008D4F7F" w:rsidP="008D4F7F">
      <w:pPr>
        <w:pStyle w:val="a"/>
        <w:jc w:val="center"/>
        <w:rPr>
          <w:rtl/>
        </w:rPr>
      </w:pPr>
    </w:p>
    <w:p w14:paraId="7A0F6A90" w14:textId="77777777" w:rsidR="008D4F7F" w:rsidRDefault="008D4F7F" w:rsidP="008D4F7F">
      <w:pPr>
        <w:pStyle w:val="a"/>
        <w:rPr>
          <w:rtl/>
        </w:rPr>
      </w:pPr>
    </w:p>
    <w:p w14:paraId="10ABD394" w14:textId="2DCB0E56" w:rsidR="008D4F7F" w:rsidRDefault="008D4F7F">
      <w:pPr>
        <w:spacing w:before="0" w:after="160" w:line="259" w:lineRule="auto"/>
        <w:rPr>
          <w:rFonts w:ascii="IRANSansX" w:hAnsi="IRANSansX" w:cs="IRANSansX"/>
          <w:szCs w:val="22"/>
          <w:rtl/>
          <w:lang w:bidi="fa-IR"/>
        </w:rPr>
      </w:pPr>
      <w:r>
        <w:rPr>
          <w:rtl/>
        </w:rPr>
        <w:br w:type="page"/>
      </w:r>
    </w:p>
    <w:p w14:paraId="08D15D31" w14:textId="240BA95F" w:rsidR="00C66B13" w:rsidRPr="004C08FE" w:rsidRDefault="0025180C" w:rsidP="00383645">
      <w:pPr>
        <w:pStyle w:val="Heading1"/>
      </w:pPr>
      <w:bookmarkStart w:id="3" w:name="_Toc134300238"/>
      <w:bookmarkStart w:id="4" w:name="_Toc134300239"/>
      <w:bookmarkStart w:id="5" w:name="_Toc134300240"/>
      <w:bookmarkStart w:id="6" w:name="_Toc134300241"/>
      <w:bookmarkStart w:id="7" w:name="_Toc134300242"/>
      <w:bookmarkStart w:id="8" w:name="_Toc127901751"/>
      <w:bookmarkStart w:id="9" w:name="_Toc133828100"/>
      <w:bookmarkStart w:id="10" w:name="_Toc134436633"/>
      <w:bookmarkStart w:id="11" w:name="_Toc143960601"/>
      <w:bookmarkEnd w:id="3"/>
      <w:bookmarkEnd w:id="4"/>
      <w:bookmarkEnd w:id="5"/>
      <w:bookmarkEnd w:id="6"/>
      <w:bookmarkEnd w:id="7"/>
      <w:r w:rsidRPr="00654380">
        <w:rPr>
          <w:rtl/>
        </w:rPr>
        <w:lastRenderedPageBreak/>
        <w:t>معماری</w:t>
      </w:r>
      <w:r w:rsidRPr="004C08FE">
        <w:rPr>
          <w:rtl/>
        </w:rPr>
        <w:t xml:space="preserve"> </w:t>
      </w:r>
      <w:bookmarkEnd w:id="8"/>
      <w:bookmarkEnd w:id="9"/>
      <w:r w:rsidR="00A0091D" w:rsidRPr="004C08FE">
        <w:rPr>
          <w:rtl/>
        </w:rPr>
        <w:t>منطقی</w:t>
      </w:r>
      <w:bookmarkEnd w:id="10"/>
      <w:bookmarkEnd w:id="11"/>
      <w:r w:rsidR="00A0091D" w:rsidRPr="004C08FE">
        <w:rPr>
          <w:rtl/>
        </w:rPr>
        <w:t xml:space="preserve"> </w:t>
      </w:r>
    </w:p>
    <w:p w14:paraId="20888206" w14:textId="7DA5658D" w:rsidR="000E71F6" w:rsidRPr="004C08FE" w:rsidRDefault="000E71F6" w:rsidP="00383645">
      <w:pPr>
        <w:pStyle w:val="a"/>
        <w:rPr>
          <w:rtl/>
        </w:rPr>
      </w:pPr>
      <w:r w:rsidRPr="004C08FE">
        <w:rPr>
          <w:rFonts w:hint="cs"/>
          <w:rtl/>
        </w:rPr>
        <w:t xml:space="preserve">در این بخش به معرفی </w:t>
      </w:r>
      <w:r w:rsidR="00C56857">
        <w:rPr>
          <w:rFonts w:hint="cs"/>
          <w:rtl/>
        </w:rPr>
        <w:t>مؤلفه‌های</w:t>
      </w:r>
      <w:r w:rsidRPr="004C08FE">
        <w:rPr>
          <w:rFonts w:hint="cs"/>
          <w:rtl/>
        </w:rPr>
        <w:t xml:space="preserve"> اصلی در معماری یک بستر </w:t>
      </w:r>
      <w:proofErr w:type="spellStart"/>
      <w:r w:rsidR="005370A3" w:rsidRPr="004C08FE">
        <w:t>MLOps</w:t>
      </w:r>
      <w:proofErr w:type="spellEnd"/>
      <w:r w:rsidRPr="004C08FE">
        <w:rPr>
          <w:rFonts w:hint="cs"/>
          <w:rtl/>
        </w:rPr>
        <w:t xml:space="preserve"> در سطح منطقی</w:t>
      </w:r>
      <w:r w:rsidR="004D34FB">
        <w:rPr>
          <w:rFonts w:hint="cs"/>
          <w:rtl/>
        </w:rPr>
        <w:t xml:space="preserve"> و فیزیکی</w:t>
      </w:r>
      <w:r w:rsidRPr="004C08FE">
        <w:rPr>
          <w:rFonts w:hint="cs"/>
          <w:rtl/>
        </w:rPr>
        <w:t xml:space="preserve"> </w:t>
      </w:r>
      <w:r w:rsidR="001F7F72">
        <w:rPr>
          <w:rFonts w:hint="cs"/>
          <w:rtl/>
        </w:rPr>
        <w:t>با</w:t>
      </w:r>
      <w:r w:rsidRPr="004C08FE">
        <w:rPr>
          <w:rFonts w:hint="cs"/>
          <w:rtl/>
        </w:rPr>
        <w:t xml:space="preserve"> ذکر مصادیق فناوری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ها و زیرساخت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ها </w:t>
      </w:r>
      <w:r w:rsidR="00F92DD2">
        <w:rPr>
          <w:rtl/>
        </w:rPr>
        <w:t>پرداخته شده</w:t>
      </w:r>
      <w:r w:rsidRPr="004C08FE">
        <w:rPr>
          <w:rFonts w:hint="cs"/>
          <w:rtl/>
        </w:rPr>
        <w:t xml:space="preserve">؛ همچنین جریان داده اصلی و سناریو تعامل </w:t>
      </w:r>
      <w:r w:rsidR="00F92DD2">
        <w:rPr>
          <w:rtl/>
        </w:rPr>
        <w:t>مؤلفه‌ها</w:t>
      </w:r>
      <w:r w:rsidRPr="004C08FE">
        <w:rPr>
          <w:rFonts w:hint="cs"/>
          <w:rtl/>
        </w:rPr>
        <w:t xml:space="preserve"> شرح </w:t>
      </w:r>
      <w:r w:rsidR="00F92DD2">
        <w:rPr>
          <w:rtl/>
        </w:rPr>
        <w:t>داده شده است</w:t>
      </w:r>
      <w:r w:rsidRPr="004C08FE">
        <w:rPr>
          <w:rFonts w:hint="cs"/>
          <w:rtl/>
        </w:rPr>
        <w:t>.</w:t>
      </w:r>
      <w:r w:rsidR="00740E3F">
        <w:rPr>
          <w:rFonts w:hint="cs"/>
          <w:rtl/>
        </w:rPr>
        <w:t xml:space="preserve"> شکل 1</w:t>
      </w:r>
      <w:r w:rsidR="008D488E" w:rsidRPr="004C08FE">
        <w:rPr>
          <w:rFonts w:hint="cs"/>
          <w:rtl/>
        </w:rPr>
        <w:t xml:space="preserve"> یک نمای کلی از </w:t>
      </w:r>
      <w:r w:rsidR="00F92DD2">
        <w:rPr>
          <w:rtl/>
        </w:rPr>
        <w:t>مؤلفه‌ها</w:t>
      </w:r>
      <w:r w:rsidR="008D488E" w:rsidRPr="004C08FE">
        <w:rPr>
          <w:rFonts w:hint="cs"/>
          <w:rtl/>
        </w:rPr>
        <w:t>، وظایف و مراحل اصلی</w:t>
      </w:r>
      <w:r w:rsidRPr="004C08FE">
        <w:rPr>
          <w:rFonts w:hint="cs"/>
          <w:rtl/>
        </w:rPr>
        <w:t xml:space="preserve"> موجود در مفهوم و منطق </w:t>
      </w:r>
      <w:proofErr w:type="spellStart"/>
      <w:r w:rsidR="005370A3" w:rsidRPr="004C08FE">
        <w:t>MLOps</w:t>
      </w:r>
      <w:proofErr w:type="spellEnd"/>
      <w:r w:rsidRPr="004C08FE">
        <w:rPr>
          <w:rFonts w:hint="cs"/>
          <w:rtl/>
        </w:rPr>
        <w:t xml:space="preserve"> را نمایش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دهد. معماری و ش</w:t>
      </w:r>
      <w:r w:rsidR="008D488E" w:rsidRPr="004C08FE">
        <w:rPr>
          <w:rFonts w:hint="cs"/>
          <w:rtl/>
        </w:rPr>
        <w:t>ِ</w:t>
      </w:r>
      <w:r w:rsidRPr="004C08FE">
        <w:rPr>
          <w:rFonts w:hint="cs"/>
          <w:rtl/>
        </w:rPr>
        <w:t>ما، پایه و اساس پیشنهاد توسعه مندرج در این سند است.</w:t>
      </w:r>
    </w:p>
    <w:p w14:paraId="3F325B59" w14:textId="77777777" w:rsidR="00520995" w:rsidRDefault="008D488E" w:rsidP="00C501A2">
      <w:pPr>
        <w:pStyle w:val="Caption"/>
      </w:pPr>
      <w:r w:rsidRPr="004C08FE">
        <w:rPr>
          <w:noProof/>
        </w:rPr>
        <w:drawing>
          <wp:inline distT="0" distB="0" distL="0" distR="0" wp14:anchorId="1DF1A0DA" wp14:editId="13C1CDD1">
            <wp:extent cx="5232583" cy="3543300"/>
            <wp:effectExtent l="0" t="0" r="6350" b="0"/>
            <wp:docPr id="12763654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732" cy="361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FA4D" w14:textId="2ADC4C3E" w:rsidR="00520995" w:rsidRPr="00E3131B" w:rsidRDefault="00520995" w:rsidP="00C501A2">
      <w:pPr>
        <w:pStyle w:val="Caption"/>
      </w:pPr>
      <w:r w:rsidRPr="00E3131B">
        <w:rPr>
          <w:rtl/>
        </w:rPr>
        <w:t xml:space="preserve">شکل </w:t>
      </w:r>
      <w:fldSimple w:instr=" SEQ شکل \* ARABIC ">
        <w:r w:rsidR="006E289D">
          <w:rPr>
            <w:noProof/>
          </w:rPr>
          <w:t>1</w:t>
        </w:r>
      </w:fldSimple>
      <w:r w:rsidR="00E3131B" w:rsidRPr="00E3131B">
        <w:rPr>
          <w:noProof/>
          <w:rtl/>
        </w:rPr>
        <w:t>.</w:t>
      </w:r>
      <w:r w:rsidRPr="00E3131B">
        <w:rPr>
          <w:noProof/>
          <w:rtl/>
          <w:lang w:bidi="fa-IR"/>
        </w:rPr>
        <w:t xml:space="preserve"> نمای کلی معماری منطقی بستر </w:t>
      </w:r>
      <w:r w:rsidRPr="00E3131B">
        <w:rPr>
          <w:noProof/>
          <w:lang w:bidi="fa-IR"/>
        </w:rPr>
        <w:t>MLOps</w:t>
      </w:r>
    </w:p>
    <w:p w14:paraId="060876A1" w14:textId="49262920" w:rsidR="008D26B1" w:rsidRPr="004C08FE" w:rsidRDefault="008D26B1" w:rsidP="008D26B1">
      <w:pPr>
        <w:bidi/>
        <w:spacing w:before="0" w:after="160" w:line="259" w:lineRule="auto"/>
        <w:rPr>
          <w:rFonts w:ascii="IRANSansX" w:hAnsi="IRANSansX" w:cs="IRANSansX"/>
        </w:rPr>
      </w:pPr>
      <w:r w:rsidRPr="004C08FE">
        <w:rPr>
          <w:rFonts w:ascii="IRANSansX" w:hAnsi="IRANSansX" w:cs="IRANSansX"/>
          <w:rtl/>
        </w:rPr>
        <w:br w:type="page"/>
      </w:r>
    </w:p>
    <w:p w14:paraId="7919ACEC" w14:textId="2335A42C" w:rsidR="0010371C" w:rsidRPr="004C08FE" w:rsidRDefault="00C56857" w:rsidP="00D54100">
      <w:pPr>
        <w:pStyle w:val="Heading2"/>
        <w:rPr>
          <w:rtl/>
        </w:rPr>
      </w:pPr>
      <w:bookmarkStart w:id="12" w:name="_Toc134436634"/>
      <w:bookmarkStart w:id="13" w:name="_Toc143960602"/>
      <w:r>
        <w:rPr>
          <w:rFonts w:hint="cs"/>
          <w:rtl/>
        </w:rPr>
        <w:lastRenderedPageBreak/>
        <w:t>مؤلفه‌های</w:t>
      </w:r>
      <w:r w:rsidR="0010371C" w:rsidRPr="004C08FE">
        <w:rPr>
          <w:rFonts w:hint="cs"/>
          <w:rtl/>
        </w:rPr>
        <w:t xml:space="preserve"> اصلی</w:t>
      </w:r>
      <w:bookmarkEnd w:id="12"/>
      <w:bookmarkEnd w:id="13"/>
    </w:p>
    <w:p w14:paraId="1418970A" w14:textId="5EED7892" w:rsidR="0025457D" w:rsidRPr="004C08FE" w:rsidRDefault="005627FA" w:rsidP="00383645">
      <w:pPr>
        <w:pStyle w:val="a"/>
        <w:rPr>
          <w:rtl/>
        </w:rPr>
      </w:pPr>
      <w:r w:rsidRPr="004C08FE">
        <w:rPr>
          <w:rtl/>
        </w:rPr>
        <w:t>به</w:t>
      </w:r>
      <w:r w:rsidR="005F2618">
        <w:t>‌</w:t>
      </w:r>
      <w:r w:rsidRPr="004C08FE">
        <w:rPr>
          <w:rtl/>
        </w:rPr>
        <w:t xml:space="preserve">طورکلی </w:t>
      </w:r>
      <w:r w:rsidR="008D488E" w:rsidRPr="004C08FE">
        <w:rPr>
          <w:rFonts w:hint="cs"/>
          <w:rtl/>
        </w:rPr>
        <w:t>نمای</w:t>
      </w:r>
      <w:r w:rsidRPr="004C08FE">
        <w:rPr>
          <w:rtl/>
        </w:rPr>
        <w:t xml:space="preserve"> اصلی در معماری </w:t>
      </w:r>
      <w:r w:rsidR="0025180C" w:rsidRPr="004C08FE">
        <w:rPr>
          <w:rtl/>
        </w:rPr>
        <w:t>منطقی</w:t>
      </w:r>
      <w:r w:rsidR="0025180C" w:rsidRPr="004C08FE">
        <w:t xml:space="preserve"> </w:t>
      </w:r>
      <w:proofErr w:type="spellStart"/>
      <w:r w:rsidR="005370A3" w:rsidRPr="004C08FE">
        <w:t>MLOps</w:t>
      </w:r>
      <w:proofErr w:type="spellEnd"/>
      <w:r w:rsidR="0025180C" w:rsidRPr="004C08FE">
        <w:t xml:space="preserve"> </w:t>
      </w:r>
      <w:r w:rsidR="008D488E" w:rsidRPr="004C08FE">
        <w:rPr>
          <w:rtl/>
        </w:rPr>
        <w:t>شامل اجزا</w:t>
      </w:r>
      <w:r w:rsidR="008D488E" w:rsidRPr="004C08FE">
        <w:rPr>
          <w:rFonts w:hint="cs"/>
          <w:rtl/>
        </w:rPr>
        <w:t xml:space="preserve"> و مراحل</w:t>
      </w:r>
      <w:r w:rsidR="0025180C" w:rsidRPr="004C08FE">
        <w:rPr>
          <w:rtl/>
        </w:rPr>
        <w:t xml:space="preserve"> زیر است</w:t>
      </w:r>
      <w:r w:rsidR="0025180C" w:rsidRPr="004C08FE">
        <w:t>:</w:t>
      </w:r>
      <w:r w:rsidR="00550CC6" w:rsidRPr="004C08FE">
        <w:rPr>
          <w:rFonts w:hint="cs"/>
          <w:rtl/>
        </w:rPr>
        <w:t xml:space="preserve"> </w:t>
      </w:r>
    </w:p>
    <w:p w14:paraId="382CE2B8" w14:textId="15B555B9" w:rsidR="005627FA" w:rsidRPr="004C08FE" w:rsidRDefault="005627FA" w:rsidP="00383645">
      <w:pPr>
        <w:pStyle w:val="a0"/>
      </w:pPr>
      <w:r w:rsidRPr="004C08FE">
        <w:rPr>
          <w:b/>
          <w:bCs/>
          <w:rtl/>
        </w:rPr>
        <w:t>آماده</w:t>
      </w:r>
      <w:r w:rsidR="005F2618">
        <w:rPr>
          <w:b/>
          <w:bCs/>
        </w:rPr>
        <w:t>‌</w:t>
      </w:r>
      <w:r w:rsidRPr="004C08FE">
        <w:rPr>
          <w:b/>
          <w:bCs/>
          <w:rtl/>
        </w:rPr>
        <w:t>سازی داده</w:t>
      </w:r>
      <w:r w:rsidR="005F2618">
        <w:rPr>
          <w:b/>
          <w:bCs/>
        </w:rPr>
        <w:t>‌</w:t>
      </w:r>
      <w:r w:rsidRPr="004C08FE">
        <w:rPr>
          <w:b/>
          <w:bCs/>
          <w:rtl/>
        </w:rPr>
        <w:t>ها</w:t>
      </w:r>
      <w:r w:rsidRPr="004C08FE">
        <w:rPr>
          <w:rFonts w:hint="cs"/>
          <w:rtl/>
        </w:rPr>
        <w:t>:</w:t>
      </w:r>
      <w:r w:rsidRPr="004C08FE">
        <w:rPr>
          <w:rtl/>
        </w:rPr>
        <w:t xml:space="preserve"> </w:t>
      </w:r>
      <w:r w:rsidR="008D488E" w:rsidRPr="004C08FE">
        <w:rPr>
          <w:rFonts w:hint="cs"/>
          <w:rtl/>
        </w:rPr>
        <w:t xml:space="preserve">این </w:t>
      </w:r>
      <w:r w:rsidR="00F92DD2">
        <w:rPr>
          <w:rFonts w:hint="cs"/>
          <w:rtl/>
        </w:rPr>
        <w:t>مؤلفه</w:t>
      </w:r>
      <w:r w:rsidR="008D488E" w:rsidRPr="004C08FE">
        <w:rPr>
          <w:rFonts w:hint="cs"/>
          <w:rtl/>
        </w:rPr>
        <w:t xml:space="preserve"> جهت انجام </w:t>
      </w:r>
      <w:r w:rsidRPr="004C08FE">
        <w:rPr>
          <w:rtl/>
        </w:rPr>
        <w:t xml:space="preserve">اولین مرحله در چرخه حیات یادگیری ماشینی است و شامل </w:t>
      </w:r>
      <w:r w:rsidRPr="00520995">
        <w:rPr>
          <w:rtl/>
        </w:rPr>
        <w:t>جمع</w:t>
      </w:r>
      <w:r w:rsidR="005F2618" w:rsidRPr="00520995">
        <w:t>‌</w:t>
      </w:r>
      <w:r w:rsidRPr="00520995">
        <w:rPr>
          <w:rtl/>
        </w:rPr>
        <w:t xml:space="preserve">آوری، </w:t>
      </w:r>
      <w:r w:rsidR="00C56857">
        <w:rPr>
          <w:rtl/>
        </w:rPr>
        <w:t>تم</w:t>
      </w:r>
      <w:r w:rsidR="00C56857">
        <w:rPr>
          <w:rFonts w:hint="cs"/>
          <w:rtl/>
        </w:rPr>
        <w:t>ی</w:t>
      </w:r>
      <w:r w:rsidR="00C56857">
        <w:rPr>
          <w:rFonts w:hint="eastAsia"/>
          <w:rtl/>
        </w:rPr>
        <w:t>ز</w:t>
      </w:r>
      <w:r w:rsidR="00C56857">
        <w:rPr>
          <w:rtl/>
        </w:rPr>
        <w:t xml:space="preserve"> کردن</w:t>
      </w:r>
      <w:r w:rsidRPr="00520995">
        <w:rPr>
          <w:rtl/>
        </w:rPr>
        <w:t xml:space="preserve"> و پیش</w:t>
      </w:r>
      <w:r w:rsidR="005F2618" w:rsidRPr="00520995">
        <w:t>‌</w:t>
      </w:r>
      <w:r w:rsidRPr="00520995">
        <w:rPr>
          <w:rtl/>
        </w:rPr>
        <w:t xml:space="preserve">پردازش </w:t>
      </w:r>
      <w:r w:rsidRPr="004C08FE">
        <w:rPr>
          <w:rtl/>
        </w:rPr>
        <w:t>داده</w:t>
      </w:r>
      <w:r w:rsidR="005F2618">
        <w:t>‌</w:t>
      </w:r>
      <w:r w:rsidRPr="004C08FE">
        <w:rPr>
          <w:rtl/>
        </w:rPr>
        <w:t>هایی است که برای آموزش و ارزیابی مدل</w:t>
      </w:r>
      <w:r w:rsidR="005F2618">
        <w:t>‌</w:t>
      </w:r>
      <w:r w:rsidRPr="004C08FE">
        <w:rPr>
          <w:rtl/>
        </w:rPr>
        <w:t xml:space="preserve">های </w:t>
      </w:r>
      <w:r w:rsidRPr="004C08FE">
        <w:t>ML</w:t>
      </w:r>
      <w:r w:rsidRPr="004C08FE">
        <w:rPr>
          <w:rtl/>
        </w:rPr>
        <w:t xml:space="preserve"> استفاده</w:t>
      </w:r>
      <w:r w:rsidR="0010371C" w:rsidRPr="004C08FE">
        <w:rPr>
          <w:rtl/>
        </w:rPr>
        <w:t xml:space="preserve"> می</w:t>
      </w:r>
      <w:r w:rsidR="005F2618">
        <w:t>‌</w:t>
      </w:r>
      <w:r w:rsidR="0010371C" w:rsidRPr="004C08FE">
        <w:rPr>
          <w:rtl/>
        </w:rPr>
        <w:t>شود</w:t>
      </w:r>
      <w:r w:rsidRPr="004C08FE">
        <w:rPr>
          <w:rtl/>
        </w:rPr>
        <w:t xml:space="preserve">. هدف از این مرحله </w:t>
      </w:r>
      <w:r w:rsidR="008D488E" w:rsidRPr="004C08FE">
        <w:rPr>
          <w:rFonts w:hint="cs"/>
          <w:rtl/>
        </w:rPr>
        <w:t>جمع</w:t>
      </w:r>
      <w:r w:rsidR="005F2618">
        <w:rPr>
          <w:rFonts w:hint="cs"/>
        </w:rPr>
        <w:t>‌</w:t>
      </w:r>
      <w:r w:rsidR="008D488E" w:rsidRPr="004C08FE">
        <w:rPr>
          <w:rFonts w:hint="cs"/>
          <w:rtl/>
        </w:rPr>
        <w:t xml:space="preserve">آوری و </w:t>
      </w:r>
      <w:r w:rsidRPr="004C08FE">
        <w:rPr>
          <w:rtl/>
        </w:rPr>
        <w:t>آماده</w:t>
      </w:r>
      <w:r w:rsidR="005F2618">
        <w:t>‌</w:t>
      </w:r>
      <w:r w:rsidRPr="004C08FE">
        <w:rPr>
          <w:rtl/>
        </w:rPr>
        <w:t>سازی داده</w:t>
      </w:r>
      <w:r w:rsidR="005F2618">
        <w:t>‌</w:t>
      </w:r>
      <w:r w:rsidRPr="004C08FE">
        <w:rPr>
          <w:rtl/>
        </w:rPr>
        <w:t>ها در قالبی است که به</w:t>
      </w:r>
      <w:r w:rsidR="005F2618">
        <w:t>‌</w:t>
      </w:r>
      <w:r w:rsidRPr="004C08FE">
        <w:rPr>
          <w:rtl/>
        </w:rPr>
        <w:t xml:space="preserve">راحتی توسط مدل </w:t>
      </w:r>
      <w:r w:rsidRPr="004C08FE">
        <w:t>ML</w:t>
      </w:r>
      <w:r w:rsidRPr="004C08FE">
        <w:rPr>
          <w:rtl/>
        </w:rPr>
        <w:t xml:space="preserve"> مصرف شود و اطمینان حاصل شود که داده</w:t>
      </w:r>
      <w:r w:rsidR="005F2618">
        <w:t>‌</w:t>
      </w:r>
      <w:r w:rsidRPr="004C08FE">
        <w:rPr>
          <w:rtl/>
        </w:rPr>
        <w:t>ها از کیفیت بالایی برخوردار هستند.</w:t>
      </w:r>
      <w:r w:rsidRPr="004C08FE">
        <w:rPr>
          <w:rFonts w:hint="cs"/>
          <w:rtl/>
        </w:rPr>
        <w:t xml:space="preserve"> </w:t>
      </w:r>
      <w:r w:rsidRPr="004C08FE">
        <w:rPr>
          <w:rtl/>
        </w:rPr>
        <w:t>آماده</w:t>
      </w:r>
      <w:r w:rsidR="005F2618">
        <w:t>‌</w:t>
      </w:r>
      <w:r w:rsidRPr="004C08FE">
        <w:rPr>
          <w:rtl/>
        </w:rPr>
        <w:t>سازی داده</w:t>
      </w:r>
      <w:r w:rsidR="005F2618">
        <w:t>‌</w:t>
      </w:r>
      <w:r w:rsidRPr="004C08FE">
        <w:rPr>
          <w:rtl/>
        </w:rPr>
        <w:t>ها ممکن است شامل</w:t>
      </w:r>
      <w:r w:rsidR="00502BDE">
        <w:rPr>
          <w:rFonts w:hint="cs"/>
          <w:rtl/>
        </w:rPr>
        <w:t xml:space="preserve"> </w:t>
      </w:r>
      <w:r w:rsidR="00F92DD2">
        <w:rPr>
          <w:rtl/>
        </w:rPr>
        <w:t>۳</w:t>
      </w:r>
      <w:r w:rsidR="00502BDE">
        <w:rPr>
          <w:rFonts w:hint="cs"/>
          <w:rtl/>
        </w:rPr>
        <w:t xml:space="preserve"> مرحله ازجمله</w:t>
      </w:r>
      <w:r w:rsidRPr="004C08FE">
        <w:rPr>
          <w:rtl/>
        </w:rPr>
        <w:t xml:space="preserve"> </w:t>
      </w:r>
      <w:r w:rsidR="00502BDE" w:rsidRPr="00502BDE">
        <w:rPr>
          <w:rFonts w:hint="cs"/>
          <w:rtl/>
        </w:rPr>
        <w:t>پردازش</w:t>
      </w:r>
      <w:r w:rsidR="00F92DD2">
        <w:t>‌</w:t>
      </w:r>
      <w:r w:rsidR="00502BDE" w:rsidRPr="00502BDE">
        <w:rPr>
          <w:rFonts w:hint="cs"/>
          <w:rtl/>
        </w:rPr>
        <w:t>هایی</w:t>
      </w:r>
      <w:r w:rsidRPr="004C08FE">
        <w:rPr>
          <w:rtl/>
        </w:rPr>
        <w:t xml:space="preserve"> مانند </w:t>
      </w:r>
      <w:r w:rsidR="008D488E" w:rsidRPr="004C08FE">
        <w:rPr>
          <w:rFonts w:hint="cs"/>
          <w:rtl/>
        </w:rPr>
        <w:t>نرمال</w:t>
      </w:r>
      <w:r w:rsidR="005F2618">
        <w:t>‌</w:t>
      </w:r>
      <w:r w:rsidRPr="004C08FE">
        <w:rPr>
          <w:rtl/>
        </w:rPr>
        <w:t>سازی داده</w:t>
      </w:r>
      <w:r w:rsidR="005F2618">
        <w:t>‌</w:t>
      </w:r>
      <w:r w:rsidRPr="004C08FE">
        <w:rPr>
          <w:rtl/>
        </w:rPr>
        <w:t>ها، تشخیص نقاط پرت و مهندسی ویژگی</w:t>
      </w:r>
      <w:r w:rsidR="005F2618">
        <w:t>‌</w:t>
      </w:r>
      <w:r w:rsidRPr="004C08FE">
        <w:rPr>
          <w:rtl/>
        </w:rPr>
        <w:t>ها باشد</w:t>
      </w:r>
      <w:r w:rsidR="0014498E">
        <w:rPr>
          <w:rFonts w:hint="cs"/>
          <w:rtl/>
        </w:rPr>
        <w:t xml:space="preserve"> که بر اساس نیازمندی مسئله، </w:t>
      </w:r>
      <w:r w:rsidR="004F555B">
        <w:rPr>
          <w:rFonts w:hint="cs"/>
          <w:rtl/>
        </w:rPr>
        <w:t>ممکن است</w:t>
      </w:r>
      <w:r w:rsidR="0014498E">
        <w:rPr>
          <w:rFonts w:hint="cs"/>
          <w:rtl/>
        </w:rPr>
        <w:t xml:space="preserve"> </w:t>
      </w:r>
      <w:r w:rsidR="004F555B">
        <w:rPr>
          <w:rFonts w:hint="cs"/>
          <w:rtl/>
        </w:rPr>
        <w:t>تمام</w:t>
      </w:r>
      <w:r w:rsidR="0014498E">
        <w:rPr>
          <w:rFonts w:hint="cs"/>
          <w:rtl/>
        </w:rPr>
        <w:t xml:space="preserve"> موارد را شامل ن</w:t>
      </w:r>
      <w:r w:rsidR="004F555B">
        <w:rPr>
          <w:rFonts w:hint="cs"/>
          <w:rtl/>
        </w:rPr>
        <w:t>باشد</w:t>
      </w:r>
      <w:r w:rsidRPr="004C08FE">
        <w:rPr>
          <w:rtl/>
        </w:rPr>
        <w:t>.</w:t>
      </w:r>
    </w:p>
    <w:p w14:paraId="238FC77C" w14:textId="4023D119" w:rsidR="00757DC6" w:rsidRPr="004C08FE" w:rsidRDefault="00757DC6" w:rsidP="00383645">
      <w:pPr>
        <w:pStyle w:val="a0"/>
        <w:rPr>
          <w:rtl/>
        </w:rPr>
      </w:pPr>
      <w:r w:rsidRPr="004C08FE">
        <w:rPr>
          <w:b/>
          <w:bCs/>
          <w:rtl/>
        </w:rPr>
        <w:t>انباره داده آنلاین</w:t>
      </w:r>
      <w:r w:rsidR="0069509D">
        <w:rPr>
          <w:rtl/>
        </w:rPr>
        <w:t xml:space="preserve"> / </w:t>
      </w:r>
      <w:r w:rsidRPr="004C08FE">
        <w:rPr>
          <w:b/>
          <w:bCs/>
          <w:rtl/>
        </w:rPr>
        <w:t xml:space="preserve">آفلاین </w:t>
      </w:r>
      <w:r w:rsidRPr="004C08FE">
        <w:rPr>
          <w:rFonts w:hint="cs"/>
          <w:b/>
          <w:bCs/>
          <w:rtl/>
        </w:rPr>
        <w:t>ویژگی</w:t>
      </w:r>
      <w:r w:rsidR="005F2618">
        <w:rPr>
          <w:rFonts w:hint="cs"/>
          <w:b/>
          <w:bCs/>
        </w:rPr>
        <w:t>‌</w:t>
      </w:r>
      <w:r w:rsidRPr="004C08FE">
        <w:rPr>
          <w:rFonts w:hint="cs"/>
          <w:b/>
          <w:bCs/>
          <w:rtl/>
        </w:rPr>
        <w:t>ها:</w:t>
      </w:r>
      <w:r w:rsidRPr="004C08FE">
        <w:rPr>
          <w:rFonts w:hint="cs"/>
          <w:rtl/>
        </w:rPr>
        <w:t xml:space="preserve"> </w:t>
      </w:r>
      <w:r w:rsidR="00B54C7A" w:rsidRPr="004C08FE">
        <w:rPr>
          <w:rFonts w:hint="cs"/>
          <w:rtl/>
        </w:rPr>
        <w:t>ویژگی</w:t>
      </w:r>
      <w:r w:rsidR="005F2618">
        <w:rPr>
          <w:rFonts w:hint="cs"/>
        </w:rPr>
        <w:t>‌</w:t>
      </w:r>
      <w:r w:rsidR="00B54C7A" w:rsidRPr="004C08FE">
        <w:rPr>
          <w:rFonts w:hint="cs"/>
          <w:rtl/>
        </w:rPr>
        <w:t>ها پس از استخراج، وارد انباره</w:t>
      </w:r>
      <w:r w:rsidR="005F2618">
        <w:rPr>
          <w:rFonts w:hint="cs"/>
        </w:rPr>
        <w:t>‌</w:t>
      </w:r>
      <w:r w:rsidR="00B54C7A" w:rsidRPr="004C08FE">
        <w:rPr>
          <w:rFonts w:hint="cs"/>
          <w:rtl/>
        </w:rPr>
        <w:t>های داده می</w:t>
      </w:r>
      <w:r w:rsidR="005F2618">
        <w:rPr>
          <w:rFonts w:hint="cs"/>
        </w:rPr>
        <w:t>‌</w:t>
      </w:r>
      <w:r w:rsidR="00B54C7A" w:rsidRPr="004C08FE">
        <w:rPr>
          <w:rFonts w:hint="cs"/>
          <w:rtl/>
        </w:rPr>
        <w:t xml:space="preserve">شوند. </w:t>
      </w:r>
      <w:r w:rsidRPr="004C08FE">
        <w:rPr>
          <w:rtl/>
        </w:rPr>
        <w:t>انباره داده آفلاین، تاریخچه مقادیر و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ژگ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ها</w:t>
      </w:r>
      <w:r w:rsidRPr="004C08FE">
        <w:rPr>
          <w:rtl/>
        </w:rPr>
        <w:t xml:space="preserve"> را نگهداری می</w:t>
      </w:r>
      <w:r w:rsidR="005F2618">
        <w:t>‌</w:t>
      </w:r>
      <w:r w:rsidRPr="004C08FE">
        <w:rPr>
          <w:rtl/>
        </w:rPr>
        <w:t>کند و در مرحله یادگیری مدل مورداستفاده قرار می</w:t>
      </w:r>
      <w:r w:rsidR="005F2618">
        <w:t>‌</w:t>
      </w:r>
      <w:r w:rsidRPr="004C08FE">
        <w:rPr>
          <w:rtl/>
        </w:rPr>
        <w:t>گیرد.</w:t>
      </w:r>
      <w:r w:rsidR="00B54C7A" w:rsidRPr="004C08FE">
        <w:rPr>
          <w:rFonts w:hint="cs"/>
          <w:rtl/>
        </w:rPr>
        <w:t xml:space="preserve"> همچنین برای </w:t>
      </w:r>
      <w:r w:rsidR="00381CB4" w:rsidRPr="004C08FE">
        <w:rPr>
          <w:rFonts w:hint="cs"/>
          <w:rtl/>
        </w:rPr>
        <w:t>استنتاج</w:t>
      </w:r>
      <w:r w:rsidR="00B54C7A" w:rsidRPr="004C08FE">
        <w:rPr>
          <w:rFonts w:hint="cs"/>
          <w:rtl/>
        </w:rPr>
        <w:t xml:space="preserve"> به</w:t>
      </w:r>
      <w:r w:rsidR="0069509D">
        <w:t>‌</w:t>
      </w:r>
      <w:r w:rsidR="00B54C7A" w:rsidRPr="004C08FE">
        <w:rPr>
          <w:rFonts w:hint="cs"/>
          <w:rtl/>
        </w:rPr>
        <w:t>صورت دسته</w:t>
      </w:r>
      <w:r w:rsidR="005F2618">
        <w:rPr>
          <w:rFonts w:hint="cs"/>
        </w:rPr>
        <w:t>‌</w:t>
      </w:r>
      <w:r w:rsidR="00B54C7A" w:rsidRPr="004C08FE">
        <w:rPr>
          <w:rFonts w:hint="cs"/>
          <w:rtl/>
        </w:rPr>
        <w:t xml:space="preserve">ای نیز </w:t>
      </w:r>
      <w:r w:rsidR="00F92DD2">
        <w:rPr>
          <w:rtl/>
        </w:rPr>
        <w:t>مورداستفاده</w:t>
      </w:r>
      <w:r w:rsidR="00B54C7A" w:rsidRPr="004C08FE">
        <w:rPr>
          <w:rFonts w:hint="cs"/>
          <w:rtl/>
        </w:rPr>
        <w:t xml:space="preserve"> قرار می</w:t>
      </w:r>
      <w:r w:rsidR="005F2618">
        <w:rPr>
          <w:rFonts w:hint="cs"/>
        </w:rPr>
        <w:t>‌</w:t>
      </w:r>
      <w:r w:rsidR="00B54C7A" w:rsidRPr="004C08FE">
        <w:rPr>
          <w:rFonts w:hint="cs"/>
          <w:rtl/>
        </w:rPr>
        <w:t>گیرد.</w:t>
      </w:r>
      <w:r w:rsidRPr="004C08FE">
        <w:rPr>
          <w:rtl/>
        </w:rPr>
        <w:t xml:space="preserve"> انباره داده </w:t>
      </w:r>
      <w:r w:rsidRPr="004C08FE">
        <w:rPr>
          <w:rFonts w:hint="cs"/>
          <w:rtl/>
        </w:rPr>
        <w:t>آنلاین</w:t>
      </w:r>
      <w:r w:rsidRPr="004C08FE">
        <w:rPr>
          <w:rtl/>
        </w:rPr>
        <w:t xml:space="preserve">، </w:t>
      </w:r>
      <w:r w:rsidRPr="004C08FE">
        <w:rPr>
          <w:rFonts w:hint="cs"/>
          <w:rtl/>
        </w:rPr>
        <w:t xml:space="preserve">ورودی </w:t>
      </w:r>
      <w:r w:rsidRPr="004C08FE">
        <w:rPr>
          <w:rtl/>
        </w:rPr>
        <w:t>و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ژگ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ها</w:t>
      </w:r>
      <w:r w:rsidR="008D488E" w:rsidRPr="004C08FE">
        <w:rPr>
          <w:rFonts w:hint="cs"/>
          <w:rtl/>
        </w:rPr>
        <w:t>ی استخراج</w:t>
      </w:r>
      <w:r w:rsidR="005F2618">
        <w:rPr>
          <w:rFonts w:hint="cs"/>
        </w:rPr>
        <w:t>‌</w:t>
      </w:r>
      <w:r w:rsidR="008D488E" w:rsidRPr="004C08FE">
        <w:rPr>
          <w:rFonts w:hint="cs"/>
          <w:rtl/>
        </w:rPr>
        <w:t>شده</w:t>
      </w:r>
      <w:r w:rsidR="00B54C7A" w:rsidRPr="004C08FE">
        <w:rPr>
          <w:rFonts w:hint="cs"/>
          <w:rtl/>
        </w:rPr>
        <w:t xml:space="preserve"> از داده</w:t>
      </w:r>
      <w:r w:rsidR="005F2618">
        <w:rPr>
          <w:rFonts w:hint="cs"/>
        </w:rPr>
        <w:t>‌</w:t>
      </w:r>
      <w:r w:rsidR="00B54C7A" w:rsidRPr="004C08FE">
        <w:rPr>
          <w:rFonts w:hint="cs"/>
          <w:rtl/>
        </w:rPr>
        <w:t>های خام</w:t>
      </w:r>
      <w:r w:rsidRPr="004C08FE">
        <w:rPr>
          <w:rFonts w:hint="cs"/>
          <w:rtl/>
        </w:rPr>
        <w:t xml:space="preserve"> </w:t>
      </w:r>
      <w:r w:rsidR="008D488E" w:rsidRPr="004C08FE">
        <w:rPr>
          <w:rFonts w:hint="cs"/>
          <w:rtl/>
        </w:rPr>
        <w:t xml:space="preserve">ورودی </w:t>
      </w:r>
      <w:r w:rsidRPr="004C08FE">
        <w:rPr>
          <w:rtl/>
        </w:rPr>
        <w:t>را نگهداری می</w:t>
      </w:r>
      <w:r w:rsidR="005F2618">
        <w:t>‌</w:t>
      </w:r>
      <w:r w:rsidRPr="004C08FE">
        <w:rPr>
          <w:rtl/>
        </w:rPr>
        <w:t xml:space="preserve">کند و </w:t>
      </w:r>
      <w:r w:rsidR="00B54C7A" w:rsidRPr="004C08FE">
        <w:rPr>
          <w:rFonts w:hint="cs"/>
          <w:rtl/>
        </w:rPr>
        <w:t xml:space="preserve">برای </w:t>
      </w:r>
      <w:r w:rsidRPr="004C08FE">
        <w:rPr>
          <w:rFonts w:hint="cs"/>
          <w:rtl/>
        </w:rPr>
        <w:t>ت</w:t>
      </w:r>
      <w:r w:rsidR="0069509D">
        <w:rPr>
          <w:rtl/>
        </w:rPr>
        <w:t>أ</w:t>
      </w:r>
      <w:r w:rsidRPr="004C08FE">
        <w:rPr>
          <w:rFonts w:hint="cs"/>
          <w:rtl/>
        </w:rPr>
        <w:t xml:space="preserve">مین </w:t>
      </w:r>
      <w:r w:rsidRPr="004C08FE">
        <w:rPr>
          <w:rtl/>
        </w:rPr>
        <w:t>انباره داده و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ژگ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ها</w:t>
      </w:r>
      <w:r w:rsidRPr="004C08FE">
        <w:rPr>
          <w:rFonts w:hint="cs"/>
          <w:rtl/>
        </w:rPr>
        <w:t xml:space="preserve">ی </w:t>
      </w:r>
      <w:r w:rsidRPr="004C08FE">
        <w:rPr>
          <w:rtl/>
        </w:rPr>
        <w:t>آفلاین مورداستفاده قرار می</w:t>
      </w:r>
      <w:r w:rsidR="005F2618">
        <w:t>‌</w:t>
      </w:r>
      <w:r w:rsidRPr="004C08FE">
        <w:rPr>
          <w:rtl/>
        </w:rPr>
        <w:t>گیرد.</w:t>
      </w:r>
      <w:r w:rsidR="00B54C7A" w:rsidRPr="004C08FE">
        <w:rPr>
          <w:rFonts w:hint="cs"/>
          <w:rtl/>
        </w:rPr>
        <w:t xml:space="preserve"> همچنین بسته به نوع مدل، ممکن است </w:t>
      </w:r>
      <w:r w:rsidR="00B54C7A" w:rsidRPr="004C08FE">
        <w:rPr>
          <w:rtl/>
        </w:rPr>
        <w:t xml:space="preserve">در مرحله </w:t>
      </w:r>
      <w:r w:rsidR="00B54C7A" w:rsidRPr="004C08FE">
        <w:rPr>
          <w:rFonts w:hint="cs"/>
          <w:rtl/>
        </w:rPr>
        <w:t>استقرار و سرو</w:t>
      </w:r>
      <w:r w:rsidR="00B54C7A" w:rsidRPr="004C08FE">
        <w:rPr>
          <w:rtl/>
        </w:rPr>
        <w:t xml:space="preserve"> مدل</w:t>
      </w:r>
      <w:r w:rsidR="00B54C7A" w:rsidRPr="004C08FE">
        <w:rPr>
          <w:rFonts w:hint="cs"/>
          <w:rtl/>
        </w:rPr>
        <w:t xml:space="preserve"> نیز مورد بهره</w:t>
      </w:r>
      <w:r w:rsidR="005F2618">
        <w:rPr>
          <w:rFonts w:hint="cs"/>
        </w:rPr>
        <w:t>‌</w:t>
      </w:r>
      <w:r w:rsidR="00B54C7A" w:rsidRPr="004C08FE">
        <w:rPr>
          <w:rFonts w:hint="cs"/>
          <w:rtl/>
        </w:rPr>
        <w:t>برداری قرار گیرد.</w:t>
      </w:r>
    </w:p>
    <w:p w14:paraId="501D3BEA" w14:textId="3B443F5E" w:rsidR="0025180C" w:rsidRPr="004C08FE" w:rsidRDefault="0025180C" w:rsidP="00383645">
      <w:pPr>
        <w:pStyle w:val="a0"/>
      </w:pPr>
      <w:r w:rsidRPr="004C08FE">
        <w:rPr>
          <w:b/>
          <w:bCs/>
          <w:rtl/>
        </w:rPr>
        <w:t>مدیریت کد</w:t>
      </w:r>
      <w:r w:rsidR="00744741" w:rsidRPr="004C08FE">
        <w:rPr>
          <w:rFonts w:hint="cs"/>
          <w:b/>
          <w:bCs/>
          <w:rtl/>
        </w:rPr>
        <w:t>های</w:t>
      </w:r>
      <w:r w:rsidRPr="004C08FE">
        <w:rPr>
          <w:b/>
          <w:bCs/>
          <w:rtl/>
        </w:rPr>
        <w:t xml:space="preserve"> منبع:</w:t>
      </w:r>
      <w:r w:rsidRPr="004C08FE">
        <w:rPr>
          <w:rtl/>
        </w:rPr>
        <w:t xml:space="preserve"> </w:t>
      </w:r>
      <w:r w:rsidR="00744741" w:rsidRPr="004C08FE">
        <w:rPr>
          <w:rFonts w:hint="cs"/>
          <w:rtl/>
        </w:rPr>
        <w:t xml:space="preserve">تمامی کدهای استفاده شده در چرخه </w:t>
      </w:r>
      <w:proofErr w:type="spellStart"/>
      <w:r w:rsidR="005370A3" w:rsidRPr="004C08FE">
        <w:t>MLOps</w:t>
      </w:r>
      <w:proofErr w:type="spellEnd"/>
      <w:r w:rsidR="00744741" w:rsidRPr="004C08FE">
        <w:rPr>
          <w:rFonts w:hint="cs"/>
          <w:rtl/>
        </w:rPr>
        <w:t xml:space="preserve"> </w:t>
      </w:r>
      <w:r w:rsidR="00C56857">
        <w:rPr>
          <w:rtl/>
        </w:rPr>
        <w:t>ازجمله</w:t>
      </w:r>
      <w:r w:rsidR="00744741" w:rsidRPr="004C08FE">
        <w:rPr>
          <w:rFonts w:hint="cs"/>
          <w:rtl/>
        </w:rPr>
        <w:t xml:space="preserve"> </w:t>
      </w:r>
      <w:r w:rsidRPr="004C08FE">
        <w:rPr>
          <w:rtl/>
        </w:rPr>
        <w:t>کد منبع مدل</w:t>
      </w:r>
      <w:r w:rsidR="005F2618">
        <w:t>‌</w:t>
      </w:r>
      <w:r w:rsidRPr="004C08FE">
        <w:rPr>
          <w:rtl/>
        </w:rPr>
        <w:t>های یادگیری ماشین، الگوریتم</w:t>
      </w:r>
      <w:r w:rsidR="005F2618">
        <w:t>‌</w:t>
      </w:r>
      <w:r w:rsidRPr="004C08FE">
        <w:rPr>
          <w:rtl/>
        </w:rPr>
        <w:t xml:space="preserve">ها و خطوط لوله </w:t>
      </w:r>
      <w:r w:rsidR="00744741" w:rsidRPr="004C08FE">
        <w:rPr>
          <w:rFonts w:hint="cs"/>
          <w:rtl/>
        </w:rPr>
        <w:t xml:space="preserve">در یک </w:t>
      </w:r>
      <w:r w:rsidR="00F92DD2">
        <w:rPr>
          <w:rFonts w:hint="cs"/>
          <w:rtl/>
        </w:rPr>
        <w:t>مؤلفه</w:t>
      </w:r>
      <w:r w:rsidR="00744741" w:rsidRPr="004C08FE">
        <w:rPr>
          <w:rFonts w:hint="cs"/>
          <w:rtl/>
        </w:rPr>
        <w:t xml:space="preserve"> با این نام </w:t>
      </w:r>
      <w:r w:rsidRPr="004C08FE">
        <w:rPr>
          <w:rtl/>
        </w:rPr>
        <w:t xml:space="preserve">ذخیره </w:t>
      </w:r>
      <w:r w:rsidR="00744741" w:rsidRPr="004C08FE">
        <w:rPr>
          <w:rFonts w:hint="cs"/>
          <w:rtl/>
        </w:rPr>
        <w:t xml:space="preserve">و نگهداری شده و بنا به نیاز در هر مرحله واکشی و استفاده خواهند شد. در </w:t>
      </w:r>
      <w:r w:rsidR="00F965DB">
        <w:rPr>
          <w:rFonts w:hint="cs"/>
          <w:rtl/>
        </w:rPr>
        <w:t>شکل 1</w:t>
      </w:r>
      <w:r w:rsidR="00744741" w:rsidRPr="004C08FE">
        <w:rPr>
          <w:rFonts w:hint="cs"/>
          <w:rtl/>
        </w:rPr>
        <w:t xml:space="preserve"> این </w:t>
      </w:r>
      <w:r w:rsidR="00F92DD2">
        <w:rPr>
          <w:rFonts w:hint="cs"/>
          <w:rtl/>
        </w:rPr>
        <w:t>مؤلفه</w:t>
      </w:r>
      <w:r w:rsidR="00744741" w:rsidRPr="004C08FE">
        <w:rPr>
          <w:rFonts w:hint="cs"/>
          <w:rtl/>
        </w:rPr>
        <w:t xml:space="preserve"> با نام </w:t>
      </w:r>
      <w:r w:rsidR="00744741" w:rsidRPr="004C08FE">
        <w:t>Model Registry</w:t>
      </w:r>
      <w:r w:rsidR="00744741" w:rsidRPr="004C08FE">
        <w:rPr>
          <w:rFonts w:hint="cs"/>
          <w:rtl/>
        </w:rPr>
        <w:t xml:space="preserve"> نمایش </w:t>
      </w:r>
      <w:r w:rsidR="00F92DD2">
        <w:rPr>
          <w:rtl/>
        </w:rPr>
        <w:t>داده شده است</w:t>
      </w:r>
      <w:r w:rsidR="00744741" w:rsidRPr="004C08FE">
        <w:rPr>
          <w:rFonts w:hint="cs"/>
          <w:rtl/>
        </w:rPr>
        <w:t>.</w:t>
      </w:r>
    </w:p>
    <w:p w14:paraId="231B1F0F" w14:textId="1876F270" w:rsidR="005627FA" w:rsidRPr="004C08FE" w:rsidRDefault="005627FA" w:rsidP="00383645">
      <w:pPr>
        <w:pStyle w:val="a0"/>
      </w:pPr>
      <w:r w:rsidRPr="004C08FE">
        <w:rPr>
          <w:b/>
          <w:bCs/>
          <w:rtl/>
        </w:rPr>
        <w:t>انتخاب</w:t>
      </w:r>
      <w:r w:rsidR="00744741" w:rsidRPr="004C08FE">
        <w:rPr>
          <w:rFonts w:hint="cs"/>
          <w:b/>
          <w:bCs/>
          <w:rtl/>
        </w:rPr>
        <w:t>، آموزش، تنظیم و ارزیابی</w:t>
      </w:r>
      <w:r w:rsidRPr="004C08FE">
        <w:rPr>
          <w:b/>
          <w:bCs/>
          <w:rtl/>
        </w:rPr>
        <w:t xml:space="preserve"> مدل: </w:t>
      </w:r>
      <w:r w:rsidRPr="004C08FE">
        <w:rPr>
          <w:rtl/>
        </w:rPr>
        <w:t xml:space="preserve">در این مرحله، دانشمندان و مهندسان داده، معماری، الگوریتم و </w:t>
      </w:r>
      <w:r w:rsidR="00E044C5">
        <w:rPr>
          <w:rtl/>
        </w:rPr>
        <w:t>هایپرپارامترها</w:t>
      </w:r>
      <w:r w:rsidRPr="004C08FE">
        <w:rPr>
          <w:rtl/>
        </w:rPr>
        <w:t xml:space="preserve">ی مدل </w:t>
      </w:r>
      <w:r w:rsidRPr="004C08FE">
        <w:t>ML</w:t>
      </w:r>
      <w:r w:rsidRPr="004C08FE">
        <w:rPr>
          <w:rtl/>
        </w:rPr>
        <w:t xml:space="preserve"> مناسب را بر اساس ویژگی</w:t>
      </w:r>
      <w:r w:rsidR="005F2618">
        <w:t>‌</w:t>
      </w:r>
      <w:r w:rsidRPr="004C08FE">
        <w:rPr>
          <w:rtl/>
        </w:rPr>
        <w:t>های داده</w:t>
      </w:r>
      <w:r w:rsidR="005F2618">
        <w:t>‌</w:t>
      </w:r>
      <w:r w:rsidRPr="004C08FE">
        <w:rPr>
          <w:rtl/>
        </w:rPr>
        <w:t>ها و مسئله</w:t>
      </w:r>
      <w:r w:rsidR="005F2618">
        <w:t>‌</w:t>
      </w:r>
      <w:r w:rsidRPr="004C08FE">
        <w:rPr>
          <w:rtl/>
        </w:rPr>
        <w:t>ای که باید حل شود، انتخاب می</w:t>
      </w:r>
      <w:r w:rsidR="005F2618">
        <w:t>‌</w:t>
      </w:r>
      <w:r w:rsidRPr="004C08FE">
        <w:rPr>
          <w:rtl/>
        </w:rPr>
        <w:t>کنند.</w:t>
      </w:r>
      <w:r w:rsidR="00744741" w:rsidRPr="004C08FE">
        <w:rPr>
          <w:rFonts w:hint="cs"/>
          <w:rtl/>
        </w:rPr>
        <w:t xml:space="preserve"> سپس با</w:t>
      </w:r>
      <w:r w:rsidR="00744741" w:rsidRPr="004C08FE">
        <w:rPr>
          <w:rtl/>
        </w:rPr>
        <w:t xml:space="preserve"> استفاده از داده</w:t>
      </w:r>
      <w:r w:rsidR="005F2618">
        <w:t>‌</w:t>
      </w:r>
      <w:r w:rsidR="00744741" w:rsidRPr="004C08FE">
        <w:rPr>
          <w:rtl/>
        </w:rPr>
        <w:t>های آماده شده</w:t>
      </w:r>
      <w:r w:rsidR="00744741" w:rsidRPr="004C08FE">
        <w:rPr>
          <w:rFonts w:hint="cs"/>
          <w:rtl/>
        </w:rPr>
        <w:t xml:space="preserve"> و</w:t>
      </w:r>
      <w:r w:rsidRPr="004C08FE">
        <w:rPr>
          <w:rtl/>
        </w:rPr>
        <w:t xml:space="preserve"> با تنظیم پارامترهای مدل برای به</w:t>
      </w:r>
      <w:r w:rsidR="005F2618">
        <w:t>‌</w:t>
      </w:r>
      <w:r w:rsidRPr="004C08FE">
        <w:rPr>
          <w:rtl/>
        </w:rPr>
        <w:t>حداقل</w:t>
      </w:r>
      <w:r w:rsidR="005F2618">
        <w:t>‌</w:t>
      </w:r>
      <w:r w:rsidRPr="004C08FE">
        <w:rPr>
          <w:rtl/>
        </w:rPr>
        <w:t>رساندن خطا بین خروجی</w:t>
      </w:r>
      <w:r w:rsidR="005F2618">
        <w:t>‌</w:t>
      </w:r>
      <w:r w:rsidRPr="004C08FE">
        <w:rPr>
          <w:rtl/>
        </w:rPr>
        <w:t>ها</w:t>
      </w:r>
      <w:r w:rsidR="00744741" w:rsidRPr="004C08FE">
        <w:rPr>
          <w:rtl/>
        </w:rPr>
        <w:t>ی پیش</w:t>
      </w:r>
      <w:r w:rsidR="005F2618">
        <w:t>‌</w:t>
      </w:r>
      <w:r w:rsidR="00744741" w:rsidRPr="004C08FE">
        <w:rPr>
          <w:rtl/>
        </w:rPr>
        <w:t>بینی</w:t>
      </w:r>
      <w:r w:rsidR="005F2618">
        <w:t>‌</w:t>
      </w:r>
      <w:r w:rsidR="00744741" w:rsidRPr="004C08FE">
        <w:rPr>
          <w:rtl/>
        </w:rPr>
        <w:t>شده و خروجی</w:t>
      </w:r>
      <w:r w:rsidR="005F2618">
        <w:t>‌</w:t>
      </w:r>
      <w:r w:rsidR="00744741" w:rsidRPr="004C08FE">
        <w:rPr>
          <w:rtl/>
        </w:rPr>
        <w:t>های واقع</w:t>
      </w:r>
      <w:r w:rsidR="00744741" w:rsidRPr="004C08FE">
        <w:rPr>
          <w:rFonts w:hint="cs"/>
          <w:rtl/>
        </w:rPr>
        <w:t>ی، اقدام به اجرای فرایند آموزش و تنظیم مدل می</w:t>
      </w:r>
      <w:r w:rsidR="005F2618">
        <w:rPr>
          <w:rFonts w:hint="cs"/>
        </w:rPr>
        <w:t>‌</w:t>
      </w:r>
      <w:r w:rsidR="00744741" w:rsidRPr="004C08FE">
        <w:rPr>
          <w:rFonts w:hint="cs"/>
          <w:rtl/>
        </w:rPr>
        <w:t xml:space="preserve">نمایند در نهایت به </w:t>
      </w:r>
      <w:r w:rsidRPr="004C08FE">
        <w:rPr>
          <w:rtl/>
        </w:rPr>
        <w:t>ارزیابی عملکرد مدل آموزش</w:t>
      </w:r>
      <w:r w:rsidR="005F2618">
        <w:t>‌</w:t>
      </w:r>
      <w:r w:rsidRPr="004C08FE">
        <w:rPr>
          <w:rtl/>
        </w:rPr>
        <w:t>دیده با مقایسه پیش</w:t>
      </w:r>
      <w:r w:rsidR="005F2618">
        <w:t>‌</w:t>
      </w:r>
      <w:r w:rsidRPr="004C08FE">
        <w:rPr>
          <w:rtl/>
        </w:rPr>
        <w:t>بینی</w:t>
      </w:r>
      <w:r w:rsidR="005F2618">
        <w:t>‌</w:t>
      </w:r>
      <w:r w:rsidRPr="004C08FE">
        <w:rPr>
          <w:rtl/>
        </w:rPr>
        <w:t>های آن با مجموعه</w:t>
      </w:r>
      <w:r w:rsidR="005F2618">
        <w:t>‌</w:t>
      </w:r>
      <w:r w:rsidRPr="004C08FE">
        <w:rPr>
          <w:rtl/>
        </w:rPr>
        <w:t xml:space="preserve">ای از </w:t>
      </w:r>
      <w:r w:rsidRPr="004C08FE">
        <w:rPr>
          <w:rtl/>
        </w:rPr>
        <w:lastRenderedPageBreak/>
        <w:t>نتایج شناخته</w:t>
      </w:r>
      <w:r w:rsidR="005F2618">
        <w:t>‌</w:t>
      </w:r>
      <w:r w:rsidRPr="004C08FE">
        <w:rPr>
          <w:rtl/>
        </w:rPr>
        <w:t>شده (که داده</w:t>
      </w:r>
      <w:r w:rsidR="005F2618">
        <w:t>‌</w:t>
      </w:r>
      <w:r w:rsidRPr="004C08FE">
        <w:rPr>
          <w:rtl/>
        </w:rPr>
        <w:t>های آزمایشی نیز نامیده</w:t>
      </w:r>
      <w:r w:rsidR="0010371C" w:rsidRPr="004C08FE">
        <w:rPr>
          <w:rtl/>
        </w:rPr>
        <w:t xml:space="preserve"> می</w:t>
      </w:r>
      <w:r w:rsidR="005F2618">
        <w:t>‌</w:t>
      </w:r>
      <w:r w:rsidR="0010371C" w:rsidRPr="004C08FE">
        <w:rPr>
          <w:rtl/>
        </w:rPr>
        <w:t>شود</w:t>
      </w:r>
      <w:r w:rsidRPr="004C08FE">
        <w:rPr>
          <w:rtl/>
        </w:rPr>
        <w:t>)، و تعیین میزان تعمیم مدل به داده</w:t>
      </w:r>
      <w:r w:rsidR="005F2618">
        <w:t>‌</w:t>
      </w:r>
      <w:r w:rsidRPr="004C08FE">
        <w:rPr>
          <w:rtl/>
        </w:rPr>
        <w:t xml:space="preserve">های نادیده جدید </w:t>
      </w:r>
      <w:r w:rsidR="00744741" w:rsidRPr="004C08FE">
        <w:rPr>
          <w:rFonts w:hint="cs"/>
          <w:rtl/>
        </w:rPr>
        <w:t>می</w:t>
      </w:r>
      <w:r w:rsidR="005F2618">
        <w:rPr>
          <w:rFonts w:hint="cs"/>
        </w:rPr>
        <w:t>‌</w:t>
      </w:r>
      <w:r w:rsidR="00744741" w:rsidRPr="004C08FE">
        <w:rPr>
          <w:rFonts w:hint="cs"/>
          <w:rtl/>
        </w:rPr>
        <w:t>پردازند</w:t>
      </w:r>
      <w:r w:rsidRPr="004C08FE">
        <w:rPr>
          <w:rtl/>
        </w:rPr>
        <w:t>.</w:t>
      </w:r>
    </w:p>
    <w:p w14:paraId="0F54327E" w14:textId="16BEBF32" w:rsidR="0025180C" w:rsidRPr="004C08FE" w:rsidRDefault="0025180C" w:rsidP="00383645">
      <w:pPr>
        <w:pStyle w:val="a0"/>
        <w:rPr>
          <w:rtl/>
        </w:rPr>
      </w:pPr>
      <w:r w:rsidRPr="004C08FE">
        <w:rPr>
          <w:b/>
          <w:bCs/>
          <w:rtl/>
        </w:rPr>
        <w:t>یکپارچه</w:t>
      </w:r>
      <w:r w:rsidR="005F2618">
        <w:rPr>
          <w:b/>
          <w:bCs/>
        </w:rPr>
        <w:t>‌</w:t>
      </w:r>
      <w:r w:rsidRPr="004C08FE">
        <w:rPr>
          <w:b/>
          <w:bCs/>
          <w:rtl/>
        </w:rPr>
        <w:t>سازی مداوم</w:t>
      </w:r>
      <w:r w:rsidR="0069509D">
        <w:rPr>
          <w:b/>
          <w:bCs/>
          <w:rtl/>
        </w:rPr>
        <w:t xml:space="preserve"> </w:t>
      </w:r>
      <w:r w:rsidRPr="004C08FE">
        <w:rPr>
          <w:b/>
          <w:bCs/>
          <w:rtl/>
        </w:rPr>
        <w:t>/ استقرار مستمر</w:t>
      </w:r>
      <w:r w:rsidRPr="004C08FE">
        <w:rPr>
          <w:b/>
          <w:bCs/>
        </w:rPr>
        <w:t xml:space="preserve"> (CI/CD</w:t>
      </w:r>
      <w:r w:rsidRPr="004C08FE">
        <w:t xml:space="preserve">) </w:t>
      </w:r>
      <w:r w:rsidR="00F7317B" w:rsidRPr="004C08FE">
        <w:rPr>
          <w:rFonts w:hint="cs"/>
          <w:rtl/>
        </w:rPr>
        <w:t>:</w:t>
      </w:r>
      <w:r w:rsidRPr="004C08FE">
        <w:rPr>
          <w:rtl/>
        </w:rPr>
        <w:t>این جزء ادغام و استقرار مدل</w:t>
      </w:r>
      <w:r w:rsidR="005F2618">
        <w:t>‌</w:t>
      </w:r>
      <w:r w:rsidRPr="004C08FE">
        <w:rPr>
          <w:rtl/>
        </w:rPr>
        <w:t>های یادگیری ماشین را خودکار می</w:t>
      </w:r>
      <w:r w:rsidR="005F2618">
        <w:t>‌</w:t>
      </w:r>
      <w:r w:rsidRPr="004C08FE">
        <w:rPr>
          <w:rtl/>
        </w:rPr>
        <w:t>کند</w:t>
      </w:r>
      <w:r w:rsidR="00744741" w:rsidRPr="004C08FE">
        <w:rPr>
          <w:rFonts w:hint="cs"/>
          <w:rtl/>
        </w:rPr>
        <w:t xml:space="preserve">. </w:t>
      </w:r>
      <w:r w:rsidR="00F92DD2">
        <w:rPr>
          <w:rtl/>
        </w:rPr>
        <w:t>به‌عبارت‌د</w:t>
      </w:r>
      <w:r w:rsidR="00F92DD2">
        <w:rPr>
          <w:rFonts w:hint="cs"/>
          <w:rtl/>
        </w:rPr>
        <w:t>ی</w:t>
      </w:r>
      <w:r w:rsidR="00F92DD2">
        <w:rPr>
          <w:rFonts w:hint="eastAsia"/>
          <w:rtl/>
        </w:rPr>
        <w:t>گر</w:t>
      </w:r>
      <w:r w:rsidRPr="004C08FE">
        <w:rPr>
          <w:rtl/>
        </w:rPr>
        <w:t>، مدل</w:t>
      </w:r>
      <w:r w:rsidR="005F2618">
        <w:t>‌</w:t>
      </w:r>
      <w:r w:rsidRPr="004C08FE">
        <w:rPr>
          <w:rtl/>
        </w:rPr>
        <w:t>های آموزش</w:t>
      </w:r>
      <w:r w:rsidR="005F2618">
        <w:t>‌</w:t>
      </w:r>
      <w:r w:rsidRPr="004C08FE">
        <w:rPr>
          <w:rtl/>
        </w:rPr>
        <w:t>دیده را در یک محیط تولید مستقر می</w:t>
      </w:r>
      <w:r w:rsidR="005F2618">
        <w:t>‌</w:t>
      </w:r>
      <w:r w:rsidRPr="004C08FE">
        <w:rPr>
          <w:rtl/>
        </w:rPr>
        <w:t>کند، جایی که می</w:t>
      </w:r>
      <w:r w:rsidR="005F2618">
        <w:t>‌</w:t>
      </w:r>
      <w:r w:rsidRPr="004C08FE">
        <w:rPr>
          <w:rtl/>
        </w:rPr>
        <w:t>توان از</w:t>
      </w:r>
      <w:r w:rsidR="00744741" w:rsidRPr="004C08FE">
        <w:rPr>
          <w:rtl/>
        </w:rPr>
        <w:t xml:space="preserve"> </w:t>
      </w:r>
      <w:r w:rsidR="00C56857">
        <w:rPr>
          <w:rtl/>
        </w:rPr>
        <w:t>آن‌ها</w:t>
      </w:r>
      <w:r w:rsidR="00744741" w:rsidRPr="004C08FE">
        <w:rPr>
          <w:rtl/>
        </w:rPr>
        <w:t xml:space="preserve"> </w:t>
      </w:r>
      <w:r w:rsidRPr="004C08FE">
        <w:rPr>
          <w:rtl/>
        </w:rPr>
        <w:t>برای پیش</w:t>
      </w:r>
      <w:r w:rsidR="005F2618">
        <w:t>‌</w:t>
      </w:r>
      <w:r w:rsidRPr="004C08FE">
        <w:rPr>
          <w:rtl/>
        </w:rPr>
        <w:t xml:space="preserve">بینی </w:t>
      </w:r>
      <w:r w:rsidR="00F92DD2">
        <w:rPr>
          <w:rtl/>
        </w:rPr>
        <w:t>استفاده کرد</w:t>
      </w:r>
      <w:r w:rsidR="004B3496">
        <w:rPr>
          <w:rFonts w:hint="cs"/>
          <w:rtl/>
        </w:rPr>
        <w:t>.</w:t>
      </w:r>
      <w:r w:rsidR="005627FA" w:rsidRPr="004C08FE">
        <w:rPr>
          <w:rFonts w:hint="cs"/>
          <w:rtl/>
        </w:rPr>
        <w:t xml:space="preserve"> </w:t>
      </w:r>
      <w:r w:rsidR="005627FA" w:rsidRPr="004C08FE">
        <w:rPr>
          <w:rtl/>
        </w:rPr>
        <w:t>این مرحله شامل در دسترس قرار</w:t>
      </w:r>
      <w:r w:rsidR="00C56857">
        <w:rPr>
          <w:rFonts w:hint="cs"/>
          <w:rtl/>
        </w:rPr>
        <w:t xml:space="preserve"> </w:t>
      </w:r>
      <w:r w:rsidR="005627FA" w:rsidRPr="004C08FE">
        <w:rPr>
          <w:rtl/>
        </w:rPr>
        <w:t xml:space="preserve">دادن مدل برای کاربران نهایی است، خواه از طریق استقرار مدل در یک محیط تولید یا با ارائه یک </w:t>
      </w:r>
      <w:r w:rsidR="005627FA" w:rsidRPr="004C08FE">
        <w:t>API</w:t>
      </w:r>
      <w:r w:rsidR="005627FA" w:rsidRPr="004C08FE">
        <w:rPr>
          <w:rtl/>
        </w:rPr>
        <w:t xml:space="preserve"> برای دسترسی دیگران به مدل باشد.</w:t>
      </w:r>
    </w:p>
    <w:p w14:paraId="2C21B642" w14:textId="211502EA" w:rsidR="0025180C" w:rsidRPr="004C08FE" w:rsidRDefault="005627FA" w:rsidP="00383645">
      <w:pPr>
        <w:pStyle w:val="a0"/>
        <w:rPr>
          <w:rtl/>
        </w:rPr>
      </w:pPr>
      <w:r w:rsidRPr="004C08FE">
        <w:rPr>
          <w:b/>
          <w:bCs/>
          <w:rtl/>
        </w:rPr>
        <w:t>نظارت مدل:</w:t>
      </w:r>
      <w:r w:rsidRPr="004C08FE">
        <w:rPr>
          <w:rFonts w:hint="cs"/>
          <w:b/>
          <w:bCs/>
          <w:rtl/>
        </w:rPr>
        <w:t xml:space="preserve"> </w:t>
      </w:r>
      <w:r w:rsidRPr="004C08FE">
        <w:rPr>
          <w:rtl/>
        </w:rPr>
        <w:t>این مرحله شامل نظارت بر عملکرد مدل مستقر در طول زمان و انجام به</w:t>
      </w:r>
      <w:r w:rsidR="005F2618">
        <w:t>‌</w:t>
      </w:r>
      <w:r w:rsidRPr="004C08FE">
        <w:rPr>
          <w:rtl/>
        </w:rPr>
        <w:t>روزرسانی</w:t>
      </w:r>
      <w:r w:rsidR="005F2618">
        <w:t>‌</w:t>
      </w:r>
      <w:r w:rsidRPr="004C08FE">
        <w:rPr>
          <w:rtl/>
        </w:rPr>
        <w:t>ها یا تنظیمات موردنیاز برای حفظ دقت و عملکرد مدل است.</w:t>
      </w:r>
      <w:r w:rsidR="00AB4277">
        <w:rPr>
          <w:rFonts w:hint="cs"/>
          <w:rtl/>
        </w:rPr>
        <w:t xml:space="preserve"> </w:t>
      </w:r>
      <w:r w:rsidR="0025180C" w:rsidRPr="004C08FE">
        <w:rPr>
          <w:rtl/>
        </w:rPr>
        <w:t>این مؤلفه عملکرد مدل</w:t>
      </w:r>
      <w:r w:rsidR="005F2618">
        <w:t>‌</w:t>
      </w:r>
      <w:r w:rsidR="0025180C" w:rsidRPr="004C08FE">
        <w:rPr>
          <w:rtl/>
        </w:rPr>
        <w:t>های مستقر شده را نظارت می</w:t>
      </w:r>
      <w:r w:rsidR="005F2618">
        <w:t>‌</w:t>
      </w:r>
      <w:r w:rsidR="0025180C" w:rsidRPr="004C08FE">
        <w:rPr>
          <w:rtl/>
        </w:rPr>
        <w:t>کند و در مورد دقت و قابلیت اطمینان</w:t>
      </w:r>
      <w:r w:rsidR="00744741" w:rsidRPr="004C08FE">
        <w:rPr>
          <w:rtl/>
        </w:rPr>
        <w:t xml:space="preserve"> </w:t>
      </w:r>
      <w:r w:rsidR="00C56857">
        <w:rPr>
          <w:rtl/>
        </w:rPr>
        <w:t>آن‌ها</w:t>
      </w:r>
      <w:r w:rsidR="00744741" w:rsidRPr="004C08FE">
        <w:rPr>
          <w:rtl/>
        </w:rPr>
        <w:t xml:space="preserve"> </w:t>
      </w:r>
      <w:r w:rsidR="0025180C" w:rsidRPr="004C08FE">
        <w:rPr>
          <w:rtl/>
        </w:rPr>
        <w:t>بازخورد ارائه می</w:t>
      </w:r>
      <w:r w:rsidR="005F2618">
        <w:t>‌</w:t>
      </w:r>
      <w:r w:rsidR="0025180C" w:rsidRPr="004C08FE">
        <w:rPr>
          <w:rtl/>
        </w:rPr>
        <w:t>کند</w:t>
      </w:r>
      <w:r w:rsidR="0025180C" w:rsidRPr="004C08FE">
        <w:t>.</w:t>
      </w:r>
    </w:p>
    <w:p w14:paraId="2459DB71" w14:textId="4F5A1C68" w:rsidR="0025180C" w:rsidRPr="004C08FE" w:rsidRDefault="0025180C" w:rsidP="00383645">
      <w:pPr>
        <w:pStyle w:val="a0"/>
      </w:pPr>
      <w:r w:rsidRPr="004C08FE">
        <w:rPr>
          <w:b/>
          <w:bCs/>
          <w:rtl/>
        </w:rPr>
        <w:t>مدیریت مدل:</w:t>
      </w:r>
      <w:r w:rsidRPr="004C08FE">
        <w:rPr>
          <w:rtl/>
        </w:rPr>
        <w:t xml:space="preserve"> این مؤلفه</w:t>
      </w:r>
      <w:r w:rsidR="0010371C" w:rsidRPr="004C08FE">
        <w:rPr>
          <w:rtl/>
        </w:rPr>
        <w:t xml:space="preserve"> چرخه عمر مدل</w:t>
      </w:r>
      <w:r w:rsidR="005F2618">
        <w:t>‌</w:t>
      </w:r>
      <w:r w:rsidR="0010371C" w:rsidRPr="004C08FE">
        <w:rPr>
          <w:rtl/>
        </w:rPr>
        <w:t>های یادگیری ماشین</w:t>
      </w:r>
      <w:r w:rsidRPr="004C08FE">
        <w:rPr>
          <w:rtl/>
        </w:rPr>
        <w:t xml:space="preserve"> </w:t>
      </w:r>
      <w:r w:rsidR="00C56857">
        <w:rPr>
          <w:rtl/>
        </w:rPr>
        <w:t>ازجمله</w:t>
      </w:r>
      <w:r w:rsidRPr="004C08FE">
        <w:rPr>
          <w:rtl/>
        </w:rPr>
        <w:t xml:space="preserve"> نسخه</w:t>
      </w:r>
      <w:r w:rsidR="005F2618">
        <w:t>‌</w:t>
      </w:r>
      <w:r w:rsidRPr="004C08FE">
        <w:rPr>
          <w:rtl/>
        </w:rPr>
        <w:t>سازی، به</w:t>
      </w:r>
      <w:r w:rsidR="005F2618">
        <w:t>‌</w:t>
      </w:r>
      <w:r w:rsidRPr="004C08FE">
        <w:rPr>
          <w:rtl/>
        </w:rPr>
        <w:t>روزرسانی</w:t>
      </w:r>
      <w:r w:rsidR="0010371C" w:rsidRPr="004C08FE">
        <w:rPr>
          <w:rStyle w:val="FootnoteReference"/>
          <w:rtl/>
        </w:rPr>
        <w:footnoteReference w:id="1"/>
      </w:r>
      <w:r w:rsidRPr="004C08FE">
        <w:rPr>
          <w:rtl/>
        </w:rPr>
        <w:t xml:space="preserve"> و بازنشستگی مدل</w:t>
      </w:r>
      <w:r w:rsidR="005F2618">
        <w:t>‌</w:t>
      </w:r>
      <w:r w:rsidRPr="004C08FE">
        <w:rPr>
          <w:rtl/>
        </w:rPr>
        <w:t>ها</w:t>
      </w:r>
      <w:r w:rsidR="00744741" w:rsidRPr="004C08FE">
        <w:rPr>
          <w:rStyle w:val="FootnoteReference"/>
          <w:rtl/>
        </w:rPr>
        <w:footnoteReference w:id="2"/>
      </w:r>
      <w:r w:rsidR="0010371C" w:rsidRPr="004C08FE">
        <w:rPr>
          <w:rtl/>
        </w:rPr>
        <w:t xml:space="preserve"> در صورت لزو</w:t>
      </w:r>
      <w:r w:rsidR="0010371C" w:rsidRPr="004C08FE">
        <w:rPr>
          <w:rFonts w:hint="cs"/>
          <w:rtl/>
        </w:rPr>
        <w:t xml:space="preserve">م </w:t>
      </w:r>
      <w:r w:rsidR="0010371C" w:rsidRPr="004C08FE">
        <w:rPr>
          <w:rtl/>
        </w:rPr>
        <w:t>را مدیریت می</w:t>
      </w:r>
      <w:r w:rsidR="005F2618">
        <w:t>‌</w:t>
      </w:r>
      <w:r w:rsidR="0010371C" w:rsidRPr="004C08FE">
        <w:rPr>
          <w:rtl/>
        </w:rPr>
        <w:t>کند</w:t>
      </w:r>
      <w:r w:rsidR="0010371C" w:rsidRPr="004C08FE">
        <w:rPr>
          <w:rFonts w:hint="cs"/>
          <w:rtl/>
        </w:rPr>
        <w:t>.</w:t>
      </w:r>
      <w:r w:rsidRPr="004C08FE">
        <w:rPr>
          <w:rtl/>
        </w:rPr>
        <w:t xml:space="preserve"> همچنین مدل</w:t>
      </w:r>
      <w:r w:rsidR="005F2618">
        <w:t>‌</w:t>
      </w:r>
      <w:r w:rsidRPr="004C08FE">
        <w:rPr>
          <w:rtl/>
        </w:rPr>
        <w:t>های آموزش</w:t>
      </w:r>
      <w:r w:rsidR="005F2618">
        <w:t>‌</w:t>
      </w:r>
      <w:r w:rsidRPr="004C08FE">
        <w:rPr>
          <w:rtl/>
        </w:rPr>
        <w:t>دیده و فراداده</w:t>
      </w:r>
      <w:r w:rsidR="005F2618">
        <w:t>‌</w:t>
      </w:r>
      <w:r w:rsidRPr="004C08FE">
        <w:rPr>
          <w:rtl/>
        </w:rPr>
        <w:t>های مربوط به مدل</w:t>
      </w:r>
      <w:r w:rsidR="005F2618">
        <w:t>‌</w:t>
      </w:r>
      <w:r w:rsidRPr="004C08FE">
        <w:rPr>
          <w:rtl/>
        </w:rPr>
        <w:t>ها مانند نسخه، دقت و داده</w:t>
      </w:r>
      <w:r w:rsidR="005F2618">
        <w:t>‌</w:t>
      </w:r>
      <w:r w:rsidRPr="004C08FE">
        <w:rPr>
          <w:rtl/>
        </w:rPr>
        <w:t>های آموزشی را ذخیره می</w:t>
      </w:r>
      <w:r w:rsidR="005F2618">
        <w:t>‌</w:t>
      </w:r>
      <w:r w:rsidRPr="004C08FE">
        <w:rPr>
          <w:rtl/>
        </w:rPr>
        <w:t>کند.</w:t>
      </w:r>
    </w:p>
    <w:p w14:paraId="5C9C67C4" w14:textId="5D05DA68" w:rsidR="001F107F" w:rsidRDefault="00BA17E6" w:rsidP="00383645">
      <w:pPr>
        <w:pStyle w:val="a0"/>
        <w:rPr>
          <w:rtl/>
        </w:rPr>
      </w:pPr>
      <w:r w:rsidRPr="004C08FE">
        <w:rPr>
          <w:rFonts w:hint="cs"/>
          <w:b/>
          <w:bCs/>
          <w:rtl/>
        </w:rPr>
        <w:t>نرم</w:t>
      </w:r>
      <w:r w:rsidR="005F2618">
        <w:rPr>
          <w:rFonts w:hint="cs"/>
          <w:b/>
          <w:bCs/>
        </w:rPr>
        <w:t>‌</w:t>
      </w:r>
      <w:r w:rsidRPr="004C08FE">
        <w:rPr>
          <w:rFonts w:hint="cs"/>
          <w:b/>
          <w:bCs/>
          <w:rtl/>
        </w:rPr>
        <w:t>افزار نهایی:</w:t>
      </w:r>
      <w:r w:rsidRPr="004C08FE">
        <w:rPr>
          <w:rFonts w:hint="cs"/>
          <w:rtl/>
        </w:rPr>
        <w:t xml:space="preserve"> این بخش </w:t>
      </w:r>
      <w:r w:rsidR="0010371C" w:rsidRPr="004C08FE">
        <w:rPr>
          <w:rFonts w:hint="cs"/>
          <w:rtl/>
        </w:rPr>
        <w:t xml:space="preserve">که در </w:t>
      </w:r>
      <w:r w:rsidR="00520995">
        <w:rPr>
          <w:rFonts w:hint="cs"/>
          <w:rtl/>
        </w:rPr>
        <w:t xml:space="preserve">شکل 1 </w:t>
      </w:r>
      <w:r w:rsidR="0010371C" w:rsidRPr="004C08FE">
        <w:rPr>
          <w:rFonts w:hint="cs"/>
          <w:rtl/>
        </w:rPr>
        <w:t xml:space="preserve">با نام </w:t>
      </w:r>
      <w:r w:rsidR="0010371C" w:rsidRPr="004C08FE">
        <w:t>Application</w:t>
      </w:r>
      <w:r w:rsidR="0010371C" w:rsidRPr="004C08FE">
        <w:rPr>
          <w:rFonts w:hint="cs"/>
          <w:rtl/>
        </w:rPr>
        <w:t xml:space="preserve"> آمده است، </w:t>
      </w:r>
      <w:r w:rsidRPr="004C08FE">
        <w:rPr>
          <w:rFonts w:hint="cs"/>
          <w:rtl/>
        </w:rPr>
        <w:t xml:space="preserve">محل استقرار کد </w:t>
      </w:r>
      <w:r w:rsidR="0010371C" w:rsidRPr="004C08FE">
        <w:rPr>
          <w:rFonts w:hint="cs"/>
          <w:rtl/>
        </w:rPr>
        <w:t xml:space="preserve">یا </w:t>
      </w:r>
      <w:r w:rsidR="0010371C" w:rsidRPr="004C08FE">
        <w:t>API</w:t>
      </w:r>
      <w:r w:rsidR="0010371C" w:rsidRPr="004C08FE">
        <w:rPr>
          <w:rFonts w:hint="cs"/>
          <w:rtl/>
        </w:rPr>
        <w:t xml:space="preserve"> </w:t>
      </w:r>
      <w:r w:rsidRPr="004C08FE">
        <w:rPr>
          <w:rFonts w:hint="cs"/>
          <w:rtl/>
        </w:rPr>
        <w:t xml:space="preserve">نهایی برای استفاده از مدل مستقر </w:t>
      </w:r>
      <w:r w:rsidR="0069509D">
        <w:rPr>
          <w:rFonts w:hint="cs"/>
          <w:rtl/>
        </w:rPr>
        <w:t>شده است</w:t>
      </w:r>
      <w:r w:rsidRPr="004C08FE">
        <w:rPr>
          <w:rFonts w:hint="cs"/>
          <w:rtl/>
        </w:rPr>
        <w:t xml:space="preserve">. در واقع اینجا جایی است که </w:t>
      </w:r>
      <w:r w:rsidR="00D1447F" w:rsidRPr="004C08FE">
        <w:rPr>
          <w:rFonts w:hint="cs"/>
          <w:rtl/>
        </w:rPr>
        <w:t>درخواست کاربر را دریافت کرده و با استفاده از استنتاج به</w:t>
      </w:r>
      <w:r w:rsidR="0069509D">
        <w:t>‌</w:t>
      </w:r>
      <w:r w:rsidR="00D1447F" w:rsidRPr="004C08FE">
        <w:rPr>
          <w:rFonts w:hint="cs"/>
          <w:rtl/>
        </w:rPr>
        <w:t>کمک مدل، جواب را برای کاربر ارسال می</w:t>
      </w:r>
      <w:r w:rsidR="005F2618">
        <w:rPr>
          <w:rFonts w:hint="cs"/>
        </w:rPr>
        <w:t>‌</w:t>
      </w:r>
      <w:r w:rsidR="00D1447F" w:rsidRPr="004C08FE">
        <w:rPr>
          <w:rFonts w:hint="cs"/>
          <w:rtl/>
        </w:rPr>
        <w:t>کند.</w:t>
      </w:r>
    </w:p>
    <w:p w14:paraId="1198CB7D" w14:textId="77777777" w:rsidR="00AD4A33" w:rsidRDefault="00AD4A33" w:rsidP="00383645">
      <w:pPr>
        <w:pStyle w:val="a0"/>
        <w:rPr>
          <w:rtl/>
        </w:rPr>
      </w:pPr>
    </w:p>
    <w:p w14:paraId="339BF0F3" w14:textId="77777777" w:rsidR="00AD4A33" w:rsidRPr="004C08FE" w:rsidRDefault="00AD4A33" w:rsidP="00383645">
      <w:pPr>
        <w:pStyle w:val="a0"/>
        <w:rPr>
          <w:rtl/>
        </w:rPr>
      </w:pPr>
    </w:p>
    <w:p w14:paraId="6B7680B7" w14:textId="4377316D" w:rsidR="00C66B13" w:rsidRPr="004C08FE" w:rsidRDefault="00741E90" w:rsidP="00D54100">
      <w:pPr>
        <w:pStyle w:val="Heading2"/>
        <w:rPr>
          <w:rtl/>
        </w:rPr>
      </w:pPr>
      <w:bookmarkStart w:id="14" w:name="_Toc134436635"/>
      <w:bookmarkStart w:id="15" w:name="_Toc143960603"/>
      <w:r w:rsidRPr="004C08FE">
        <w:rPr>
          <w:rFonts w:hint="cs"/>
          <w:rtl/>
        </w:rPr>
        <w:lastRenderedPageBreak/>
        <w:t>جریان داده</w:t>
      </w:r>
      <w:bookmarkEnd w:id="14"/>
      <w:bookmarkEnd w:id="15"/>
    </w:p>
    <w:p w14:paraId="44243750" w14:textId="20869D67" w:rsidR="00B149BF" w:rsidRPr="004C08FE" w:rsidRDefault="00B149BF" w:rsidP="00383645">
      <w:pPr>
        <w:pStyle w:val="a"/>
        <w:rPr>
          <w:rtl/>
        </w:rPr>
      </w:pPr>
      <w:r w:rsidRPr="004C08FE">
        <w:rPr>
          <w:rFonts w:hint="cs"/>
          <w:rtl/>
        </w:rPr>
        <w:t>جریان داده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ای بین </w:t>
      </w:r>
      <w:r w:rsidR="00A7039B" w:rsidRPr="004C08FE">
        <w:rPr>
          <w:rFonts w:hint="cs"/>
          <w:rtl/>
        </w:rPr>
        <w:t>مؤلفه</w:t>
      </w:r>
      <w:r w:rsidR="005F2618">
        <w:rPr>
          <w:rFonts w:hint="cs"/>
        </w:rPr>
        <w:t>‌</w:t>
      </w:r>
      <w:r w:rsidR="00A7039B" w:rsidRPr="004C08FE">
        <w:rPr>
          <w:rFonts w:hint="cs"/>
          <w:rtl/>
        </w:rPr>
        <w:t>ها</w:t>
      </w:r>
      <w:r w:rsidRPr="004C08FE">
        <w:rPr>
          <w:rFonts w:hint="cs"/>
          <w:rtl/>
        </w:rPr>
        <w:t>ی اصلی معماری منطقی</w:t>
      </w:r>
      <w:r w:rsidR="000D555F" w:rsidRPr="004C08FE">
        <w:rPr>
          <w:rFonts w:hint="cs"/>
          <w:rtl/>
        </w:rPr>
        <w:t xml:space="preserve"> </w:t>
      </w:r>
      <w:r w:rsidRPr="004C08FE">
        <w:rPr>
          <w:rFonts w:hint="cs"/>
          <w:rtl/>
        </w:rPr>
        <w:t>که در</w:t>
      </w:r>
      <w:r w:rsidR="00734187">
        <w:rPr>
          <w:rtl/>
        </w:rPr>
        <w:t xml:space="preserve"> </w:t>
      </w:r>
      <w:r w:rsidR="00520995" w:rsidRPr="00520995">
        <w:rPr>
          <w:rtl/>
        </w:rPr>
        <w:t xml:space="preserve">شکل 1 </w:t>
      </w:r>
      <w:r w:rsidRPr="004C08FE">
        <w:rPr>
          <w:rFonts w:hint="cs"/>
          <w:rtl/>
        </w:rPr>
        <w:t xml:space="preserve">از روند کاری بستر </w:t>
      </w:r>
      <w:proofErr w:type="spellStart"/>
      <w:r w:rsidR="005370A3" w:rsidRPr="004C08FE">
        <w:t>MLOps</w:t>
      </w:r>
      <w:proofErr w:type="spellEnd"/>
      <w:r w:rsidRPr="004C08FE">
        <w:rPr>
          <w:rFonts w:hint="cs"/>
          <w:rtl/>
        </w:rPr>
        <w:t xml:space="preserve"> ملاحظه</w:t>
      </w:r>
      <w:r w:rsidR="0010371C" w:rsidRPr="004C08FE">
        <w:rPr>
          <w:rFonts w:hint="cs"/>
          <w:rtl/>
        </w:rPr>
        <w:t xml:space="preserve"> می</w:t>
      </w:r>
      <w:r w:rsidR="005F2618">
        <w:rPr>
          <w:rFonts w:hint="cs"/>
        </w:rPr>
        <w:t>‌</w:t>
      </w:r>
      <w:r w:rsidR="0010371C" w:rsidRPr="004C08FE">
        <w:rPr>
          <w:rFonts w:hint="cs"/>
          <w:rtl/>
        </w:rPr>
        <w:t>شود</w:t>
      </w:r>
      <w:r w:rsidRPr="004C08FE">
        <w:rPr>
          <w:rFonts w:hint="cs"/>
          <w:rtl/>
        </w:rPr>
        <w:t xml:space="preserve">، در این بخش شرح داده خواهد شد. </w:t>
      </w:r>
      <w:r w:rsidR="00095BB1" w:rsidRPr="004C08FE">
        <w:rPr>
          <w:rFonts w:hint="cs"/>
          <w:rtl/>
        </w:rPr>
        <w:t>این جریان داده</w:t>
      </w:r>
      <w:r w:rsidR="005F2618">
        <w:rPr>
          <w:rFonts w:hint="cs"/>
        </w:rPr>
        <w:t>‌</w:t>
      </w:r>
      <w:r w:rsidR="00095BB1" w:rsidRPr="004C08FE">
        <w:rPr>
          <w:rFonts w:hint="cs"/>
          <w:rtl/>
        </w:rPr>
        <w:t xml:space="preserve">ای ناظر بر مراحل طی شده در </w:t>
      </w:r>
      <w:proofErr w:type="spellStart"/>
      <w:r w:rsidR="005370A3" w:rsidRPr="004C08FE">
        <w:t>MLOps</w:t>
      </w:r>
      <w:proofErr w:type="spellEnd"/>
      <w:r w:rsidR="00095BB1" w:rsidRPr="004C08FE">
        <w:rPr>
          <w:rFonts w:hint="cs"/>
          <w:rtl/>
        </w:rPr>
        <w:t xml:space="preserve"> از زمان ورود داده تا هنگام آموزش و استقرار مدل </w:t>
      </w:r>
      <w:r w:rsidR="00095BB1" w:rsidRPr="004C08FE">
        <w:t>ML</w:t>
      </w:r>
      <w:r w:rsidR="00095BB1" w:rsidRPr="004C08FE">
        <w:rPr>
          <w:rFonts w:hint="cs"/>
          <w:rtl/>
        </w:rPr>
        <w:t xml:space="preserve"> را شامل می</w:t>
      </w:r>
      <w:r w:rsidR="005F2618">
        <w:rPr>
          <w:rFonts w:hint="cs"/>
        </w:rPr>
        <w:t>‌</w:t>
      </w:r>
      <w:r w:rsidR="00095BB1" w:rsidRPr="004C08FE">
        <w:rPr>
          <w:rFonts w:hint="cs"/>
          <w:rtl/>
        </w:rPr>
        <w:t xml:space="preserve">شود. </w:t>
      </w:r>
      <w:r w:rsidRPr="004C08FE">
        <w:rPr>
          <w:rFonts w:hint="cs"/>
          <w:rtl/>
        </w:rPr>
        <w:t>همان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طور که در </w:t>
      </w:r>
      <w:r w:rsidR="00520995" w:rsidRPr="00520995">
        <w:rPr>
          <w:rtl/>
        </w:rPr>
        <w:t xml:space="preserve">شکل 1 </w:t>
      </w:r>
      <w:r w:rsidRPr="004C08FE">
        <w:rPr>
          <w:rFonts w:hint="cs"/>
          <w:rtl/>
        </w:rPr>
        <w:t>دیده</w:t>
      </w:r>
      <w:r w:rsidR="0069509D">
        <w:t>‌</w:t>
      </w:r>
      <w:r w:rsidR="00C56857">
        <w:rPr>
          <w:rFonts w:hint="cs"/>
          <w:rtl/>
        </w:rPr>
        <w:t xml:space="preserve"> </w:t>
      </w:r>
      <w:r w:rsidR="0010371C" w:rsidRPr="004C08FE">
        <w:rPr>
          <w:rFonts w:hint="cs"/>
          <w:rtl/>
        </w:rPr>
        <w:t>می</w:t>
      </w:r>
      <w:r w:rsidR="005F2618">
        <w:rPr>
          <w:rFonts w:hint="cs"/>
        </w:rPr>
        <w:t>‌</w:t>
      </w:r>
      <w:r w:rsidR="0010371C" w:rsidRPr="004C08FE">
        <w:rPr>
          <w:rFonts w:hint="cs"/>
          <w:rtl/>
        </w:rPr>
        <w:t>شود</w:t>
      </w:r>
      <w:r w:rsidRPr="004C08FE">
        <w:rPr>
          <w:rFonts w:hint="cs"/>
          <w:rtl/>
        </w:rPr>
        <w:t xml:space="preserve"> جهت تسهیل</w:t>
      </w:r>
      <w:r w:rsidR="0010371C" w:rsidRPr="004C08FE">
        <w:rPr>
          <w:rFonts w:hint="cs"/>
          <w:rtl/>
        </w:rPr>
        <w:t xml:space="preserve"> در فهم توضیحات،</w:t>
      </w:r>
      <w:r w:rsidRPr="004C08FE">
        <w:rPr>
          <w:rFonts w:hint="cs"/>
          <w:rtl/>
        </w:rPr>
        <w:t xml:space="preserve"> کلیه </w:t>
      </w:r>
      <w:r w:rsidR="00095BB1" w:rsidRPr="004C08FE">
        <w:rPr>
          <w:rFonts w:hint="cs"/>
          <w:rtl/>
        </w:rPr>
        <w:t xml:space="preserve">مراحل </w:t>
      </w:r>
      <w:r w:rsidRPr="004C08FE">
        <w:rPr>
          <w:rFonts w:hint="cs"/>
          <w:rtl/>
        </w:rPr>
        <w:t>جریا</w:t>
      </w:r>
      <w:r w:rsidR="00095BB1" w:rsidRPr="004C08FE">
        <w:rPr>
          <w:rFonts w:hint="cs"/>
          <w:rtl/>
        </w:rPr>
        <w:t>ن</w:t>
      </w:r>
      <w:r w:rsidR="0010371C" w:rsidRPr="004C08FE">
        <w:rPr>
          <w:rFonts w:hint="cs"/>
          <w:rtl/>
        </w:rPr>
        <w:t xml:space="preserve"> داده </w:t>
      </w:r>
      <w:r w:rsidR="00095BB1" w:rsidRPr="004C08FE">
        <w:rPr>
          <w:rFonts w:hint="cs"/>
          <w:rtl/>
        </w:rPr>
        <w:t xml:space="preserve">اصلی </w:t>
      </w:r>
      <w:r w:rsidR="0010371C" w:rsidRPr="004C08FE">
        <w:rPr>
          <w:rFonts w:hint="cs"/>
          <w:rtl/>
        </w:rPr>
        <w:t>شماره</w:t>
      </w:r>
      <w:r w:rsidR="005F2618">
        <w:rPr>
          <w:rFonts w:hint="cs"/>
        </w:rPr>
        <w:t>‌</w:t>
      </w:r>
      <w:r w:rsidR="0010371C" w:rsidRPr="004C08FE">
        <w:rPr>
          <w:rFonts w:hint="cs"/>
          <w:rtl/>
        </w:rPr>
        <w:t>گذاری شده</w:t>
      </w:r>
      <w:r w:rsidR="005F2618">
        <w:rPr>
          <w:rFonts w:hint="cs"/>
        </w:rPr>
        <w:t>‌</w:t>
      </w:r>
      <w:r w:rsidR="0010371C" w:rsidRPr="004C08FE">
        <w:rPr>
          <w:rFonts w:hint="cs"/>
          <w:rtl/>
        </w:rPr>
        <w:t>اند.</w:t>
      </w:r>
      <w:r w:rsidRPr="004C08FE">
        <w:rPr>
          <w:rFonts w:hint="cs"/>
          <w:rtl/>
        </w:rPr>
        <w:t xml:space="preserve"> نحوه عملکرد</w:t>
      </w:r>
      <w:r w:rsidR="0010371C" w:rsidRPr="004C08FE">
        <w:rPr>
          <w:rFonts w:hint="cs"/>
          <w:rtl/>
        </w:rPr>
        <w:t xml:space="preserve"> </w:t>
      </w:r>
      <w:proofErr w:type="spellStart"/>
      <w:r w:rsidR="005370A3" w:rsidRPr="004C08FE">
        <w:t>MLOps</w:t>
      </w:r>
      <w:proofErr w:type="spellEnd"/>
      <w:r w:rsidR="0010371C" w:rsidRPr="004C08FE">
        <w:rPr>
          <w:rFonts w:hint="cs"/>
          <w:rtl/>
        </w:rPr>
        <w:t xml:space="preserve"> در</w:t>
      </w:r>
      <w:r w:rsidRPr="004C08FE">
        <w:rPr>
          <w:rFonts w:hint="cs"/>
          <w:rtl/>
        </w:rPr>
        <w:t xml:space="preserve"> هر یک </w:t>
      </w:r>
      <w:r w:rsidR="0010371C" w:rsidRPr="004C08FE">
        <w:rPr>
          <w:rFonts w:hint="cs"/>
          <w:rtl/>
        </w:rPr>
        <w:t xml:space="preserve">از مراحل </w:t>
      </w:r>
      <w:r w:rsidRPr="004C08FE">
        <w:rPr>
          <w:rFonts w:hint="cs"/>
          <w:rtl/>
        </w:rPr>
        <w:t xml:space="preserve">به </w:t>
      </w:r>
      <w:r w:rsidR="0010371C" w:rsidRPr="004C08FE">
        <w:rPr>
          <w:rFonts w:hint="cs"/>
          <w:rtl/>
        </w:rPr>
        <w:t xml:space="preserve">شرح </w:t>
      </w:r>
      <w:r w:rsidRPr="004C08FE">
        <w:rPr>
          <w:rFonts w:hint="cs"/>
          <w:rtl/>
        </w:rPr>
        <w:t>زیر است:</w:t>
      </w:r>
    </w:p>
    <w:p w14:paraId="51B88901" w14:textId="0DF5F693" w:rsidR="00C66B13" w:rsidRPr="004C08FE" w:rsidRDefault="00C66B13" w:rsidP="00383645">
      <w:pPr>
        <w:pStyle w:val="a"/>
        <w:numPr>
          <w:ilvl w:val="0"/>
          <w:numId w:val="8"/>
        </w:numPr>
        <w:rPr>
          <w:rtl/>
        </w:rPr>
      </w:pPr>
      <w:r w:rsidRPr="004C08FE">
        <w:rPr>
          <w:rFonts w:hint="cs"/>
          <w:rtl/>
        </w:rPr>
        <w:t>ابتدا داده جمع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آوری شده برای پیش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پردازش ارسال</w:t>
      </w:r>
      <w:r w:rsidR="0010371C" w:rsidRPr="004C08FE">
        <w:rPr>
          <w:rFonts w:hint="cs"/>
          <w:rtl/>
        </w:rPr>
        <w:t xml:space="preserve"> می</w:t>
      </w:r>
      <w:r w:rsidR="005F2618">
        <w:rPr>
          <w:rFonts w:hint="cs"/>
        </w:rPr>
        <w:t>‌</w:t>
      </w:r>
      <w:r w:rsidR="0010371C" w:rsidRPr="004C08FE">
        <w:rPr>
          <w:rFonts w:hint="cs"/>
          <w:rtl/>
        </w:rPr>
        <w:t>شود</w:t>
      </w:r>
      <w:r w:rsidRPr="004C08FE">
        <w:rPr>
          <w:rFonts w:hint="cs"/>
          <w:rtl/>
        </w:rPr>
        <w:t>.</w:t>
      </w:r>
      <w:r w:rsidR="00DB2B1D" w:rsidRPr="004C08FE">
        <w:rPr>
          <w:rFonts w:hint="cs"/>
          <w:rtl/>
        </w:rPr>
        <w:t xml:space="preserve"> این پیش</w:t>
      </w:r>
      <w:r w:rsidR="005F2618">
        <w:rPr>
          <w:rFonts w:hint="cs"/>
        </w:rPr>
        <w:t>‌</w:t>
      </w:r>
      <w:r w:rsidR="00DB2B1D" w:rsidRPr="004C08FE">
        <w:rPr>
          <w:rFonts w:hint="cs"/>
          <w:rtl/>
        </w:rPr>
        <w:t>پردازش می</w:t>
      </w:r>
      <w:r w:rsidR="005F2618">
        <w:rPr>
          <w:rFonts w:hint="cs"/>
        </w:rPr>
        <w:t>‌</w:t>
      </w:r>
      <w:r w:rsidR="00DB2B1D" w:rsidRPr="004C08FE">
        <w:rPr>
          <w:rFonts w:hint="cs"/>
          <w:rtl/>
        </w:rPr>
        <w:t xml:space="preserve">تواند در بستر اصلی </w:t>
      </w:r>
      <w:proofErr w:type="spellStart"/>
      <w:r w:rsidR="005370A3" w:rsidRPr="004C08FE">
        <w:t>MLOps</w:t>
      </w:r>
      <w:proofErr w:type="spellEnd"/>
      <w:r w:rsidR="00DB2B1D" w:rsidRPr="004C08FE">
        <w:rPr>
          <w:rFonts w:hint="cs"/>
          <w:rtl/>
        </w:rPr>
        <w:t>، به</w:t>
      </w:r>
      <w:r w:rsidR="005F2618">
        <w:rPr>
          <w:rFonts w:hint="cs"/>
        </w:rPr>
        <w:t>‌</w:t>
      </w:r>
      <w:r w:rsidR="00DB2B1D" w:rsidRPr="004C08FE">
        <w:rPr>
          <w:rFonts w:hint="cs"/>
          <w:rtl/>
        </w:rPr>
        <w:t xml:space="preserve">صورت مستقل و یا در بستر داخلی </w:t>
      </w:r>
      <w:r w:rsidR="00DB2B1D" w:rsidRPr="004C08FE">
        <w:t>Feature Store</w:t>
      </w:r>
      <w:r w:rsidR="00DB2B1D" w:rsidRPr="004C08FE">
        <w:rPr>
          <w:rFonts w:hint="cs"/>
          <w:rtl/>
        </w:rPr>
        <w:t xml:space="preserve"> انتخابی مستقر شود. </w:t>
      </w:r>
    </w:p>
    <w:p w14:paraId="1C16AABE" w14:textId="63813411" w:rsidR="00C66B13" w:rsidRPr="004C08FE" w:rsidRDefault="00C66B13" w:rsidP="00383645">
      <w:pPr>
        <w:pStyle w:val="a"/>
        <w:numPr>
          <w:ilvl w:val="0"/>
          <w:numId w:val="8"/>
        </w:numPr>
        <w:rPr>
          <w:rtl/>
        </w:rPr>
      </w:pPr>
      <w:r w:rsidRPr="004C08FE">
        <w:rPr>
          <w:rFonts w:hint="cs"/>
          <w:rtl/>
        </w:rPr>
        <w:t>داده پس از پیش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پردازش، برای استخراج ویژگی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ها </w:t>
      </w:r>
      <w:r w:rsidR="00C56857">
        <w:rPr>
          <w:rtl/>
        </w:rPr>
        <w:t>موردبررس</w:t>
      </w:r>
      <w:r w:rsidR="00C56857">
        <w:rPr>
          <w:rFonts w:hint="cs"/>
          <w:rtl/>
        </w:rPr>
        <w:t>ی</w:t>
      </w:r>
      <w:r w:rsidRPr="004C08FE">
        <w:rPr>
          <w:rFonts w:hint="cs"/>
          <w:rtl/>
        </w:rPr>
        <w:t xml:space="preserve"> قرار </w:t>
      </w:r>
      <w:r w:rsidR="0010371C" w:rsidRPr="004C08FE">
        <w:rPr>
          <w:rFonts w:hint="cs"/>
          <w:rtl/>
        </w:rPr>
        <w:t>گرفته</w:t>
      </w:r>
      <w:r w:rsidRPr="004C08FE">
        <w:rPr>
          <w:rFonts w:hint="cs"/>
          <w:rtl/>
        </w:rPr>
        <w:t xml:space="preserve"> و ویژگی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های</w:t>
      </w:r>
      <w:r w:rsidR="0010371C" w:rsidRPr="004C08FE">
        <w:rPr>
          <w:rFonts w:hint="cs"/>
          <w:rtl/>
        </w:rPr>
        <w:t xml:space="preserve"> </w:t>
      </w:r>
      <w:r w:rsidR="00F92DD2">
        <w:rPr>
          <w:rtl/>
        </w:rPr>
        <w:t>موردن</w:t>
      </w:r>
      <w:r w:rsidR="00F92DD2">
        <w:rPr>
          <w:rFonts w:hint="cs"/>
          <w:rtl/>
        </w:rPr>
        <w:t>ی</w:t>
      </w:r>
      <w:r w:rsidR="00F92DD2">
        <w:rPr>
          <w:rFonts w:hint="eastAsia"/>
          <w:rtl/>
        </w:rPr>
        <w:t>از</w:t>
      </w:r>
      <w:r w:rsidR="0010371C" w:rsidRPr="004C08FE">
        <w:rPr>
          <w:rFonts w:hint="cs"/>
          <w:rtl/>
        </w:rPr>
        <w:t xml:space="preserve"> از</w:t>
      </w:r>
      <w:r w:rsidRPr="004C08FE">
        <w:rPr>
          <w:rFonts w:hint="cs"/>
          <w:rtl/>
        </w:rPr>
        <w:t xml:space="preserve"> آن استخراج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شوند.</w:t>
      </w:r>
    </w:p>
    <w:p w14:paraId="18E0EA1A" w14:textId="153A6EC2" w:rsidR="00C66B13" w:rsidRPr="004C08FE" w:rsidRDefault="00C66B13" w:rsidP="00383645">
      <w:pPr>
        <w:pStyle w:val="a"/>
        <w:numPr>
          <w:ilvl w:val="0"/>
          <w:numId w:val="8"/>
        </w:numPr>
        <w:rPr>
          <w:rtl/>
        </w:rPr>
      </w:pPr>
      <w:r w:rsidRPr="004C08FE">
        <w:rPr>
          <w:rFonts w:hint="cs"/>
          <w:rtl/>
        </w:rPr>
        <w:t>ویژگی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های استخراج شده در دو انباره آنلاین و آفلاین ذخیره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سازی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شوند.</w:t>
      </w:r>
      <w:r w:rsidR="00A354F1" w:rsidRPr="004C08FE">
        <w:rPr>
          <w:rFonts w:hint="cs"/>
          <w:rtl/>
        </w:rPr>
        <w:t xml:space="preserve"> بسته به نوع پردازش داده (دسته</w:t>
      </w:r>
      <w:r w:rsidR="005F2618">
        <w:rPr>
          <w:rFonts w:hint="cs"/>
        </w:rPr>
        <w:t>‌</w:t>
      </w:r>
      <w:r w:rsidR="00A354F1" w:rsidRPr="004C08FE">
        <w:rPr>
          <w:rFonts w:hint="cs"/>
          <w:rtl/>
        </w:rPr>
        <w:t>ای یا جریانی)، ویژگی</w:t>
      </w:r>
      <w:r w:rsidR="005F2618">
        <w:rPr>
          <w:rFonts w:hint="cs"/>
        </w:rPr>
        <w:t>‌</w:t>
      </w:r>
      <w:r w:rsidR="00A354F1" w:rsidRPr="004C08FE">
        <w:rPr>
          <w:rFonts w:hint="cs"/>
          <w:rtl/>
        </w:rPr>
        <w:t>ها ممکن است ابتدا در انباره آنلاین ذخیره شده و بعد در انباره آفلاین کپی شوند (حالت جریانی)، یا از ابتدا مستقیماً در انباره آفلاین ذخیره شوند (حالت دسته</w:t>
      </w:r>
      <w:r w:rsidR="005F2618">
        <w:rPr>
          <w:rFonts w:hint="cs"/>
        </w:rPr>
        <w:t>‌</w:t>
      </w:r>
      <w:r w:rsidR="00A354F1" w:rsidRPr="004C08FE">
        <w:rPr>
          <w:rFonts w:hint="cs"/>
          <w:rtl/>
        </w:rPr>
        <w:t>ای).</w:t>
      </w:r>
      <w:r w:rsidR="00A831C5" w:rsidRPr="004C08FE">
        <w:rPr>
          <w:rFonts w:hint="cs"/>
          <w:rtl/>
        </w:rPr>
        <w:t xml:space="preserve"> همچنین فراداده در مورد داده ورودی (مثلاً زمان دریافت ورودی، حجم داده</w:t>
      </w:r>
      <w:r w:rsidR="0069509D">
        <w:rPr>
          <w:rtl/>
        </w:rPr>
        <w:t>، و...</w:t>
      </w:r>
      <w:r w:rsidR="00A831C5" w:rsidRPr="004C08FE">
        <w:rPr>
          <w:rFonts w:hint="cs"/>
          <w:rtl/>
        </w:rPr>
        <w:t xml:space="preserve">) در </w:t>
      </w:r>
      <w:r w:rsidR="00A831C5" w:rsidRPr="004C08FE">
        <w:t>Model Registry</w:t>
      </w:r>
      <w:r w:rsidR="00A831C5" w:rsidRPr="004C08FE">
        <w:rPr>
          <w:rFonts w:hint="cs"/>
          <w:rtl/>
        </w:rPr>
        <w:t xml:space="preserve"> ذخیره</w:t>
      </w:r>
      <w:r w:rsidR="0010371C" w:rsidRPr="004C08FE">
        <w:rPr>
          <w:rFonts w:hint="cs"/>
          <w:rtl/>
        </w:rPr>
        <w:t xml:space="preserve"> می</w:t>
      </w:r>
      <w:r w:rsidR="005F2618">
        <w:rPr>
          <w:rFonts w:hint="cs"/>
        </w:rPr>
        <w:t>‌</w:t>
      </w:r>
      <w:r w:rsidR="0010371C" w:rsidRPr="004C08FE">
        <w:rPr>
          <w:rFonts w:hint="cs"/>
          <w:rtl/>
        </w:rPr>
        <w:t>شود</w:t>
      </w:r>
      <w:r w:rsidR="00A831C5" w:rsidRPr="004C08FE">
        <w:rPr>
          <w:rFonts w:hint="cs"/>
          <w:rtl/>
        </w:rPr>
        <w:t>.</w:t>
      </w:r>
    </w:p>
    <w:p w14:paraId="6B8D0C07" w14:textId="35B6CF76" w:rsidR="00C66B13" w:rsidRPr="004C08FE" w:rsidRDefault="00C66B13" w:rsidP="00383645">
      <w:pPr>
        <w:pStyle w:val="a"/>
        <w:numPr>
          <w:ilvl w:val="0"/>
          <w:numId w:val="8"/>
        </w:numPr>
        <w:rPr>
          <w:rtl/>
        </w:rPr>
      </w:pPr>
      <w:r w:rsidRPr="004C08FE">
        <w:rPr>
          <w:rFonts w:hint="cs"/>
          <w:rtl/>
        </w:rPr>
        <w:t>در مرحله آموزش مدل، ویژگی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ها از انباره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ها خوانده شده و </w:t>
      </w:r>
      <w:r w:rsidR="00F92DD2">
        <w:rPr>
          <w:rtl/>
        </w:rPr>
        <w:t>مورداستفاده</w:t>
      </w:r>
      <w:r w:rsidRPr="004C08FE">
        <w:rPr>
          <w:rFonts w:hint="cs"/>
          <w:rtl/>
        </w:rPr>
        <w:t xml:space="preserve"> قرار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گیرند.</w:t>
      </w:r>
      <w:r w:rsidR="00A354F1" w:rsidRPr="004C08FE">
        <w:rPr>
          <w:rFonts w:hint="cs"/>
          <w:rtl/>
        </w:rPr>
        <w:t xml:space="preserve"> اینجا نیز </w:t>
      </w:r>
      <w:r w:rsidR="00F92DD2">
        <w:rPr>
          <w:rtl/>
        </w:rPr>
        <w:t>باتوجه‌به</w:t>
      </w:r>
      <w:r w:rsidR="00A354F1" w:rsidRPr="004C08FE">
        <w:rPr>
          <w:rFonts w:hint="cs"/>
          <w:rtl/>
        </w:rPr>
        <w:t xml:space="preserve"> دسته</w:t>
      </w:r>
      <w:r w:rsidR="005F2618">
        <w:rPr>
          <w:rFonts w:hint="cs"/>
        </w:rPr>
        <w:t>‌</w:t>
      </w:r>
      <w:r w:rsidR="00A354F1" w:rsidRPr="004C08FE">
        <w:rPr>
          <w:rFonts w:hint="cs"/>
          <w:rtl/>
        </w:rPr>
        <w:t>ای یا جریانی بودن پردازش، داده</w:t>
      </w:r>
      <w:r w:rsidR="005F2618">
        <w:rPr>
          <w:rFonts w:hint="cs"/>
        </w:rPr>
        <w:t>‌</w:t>
      </w:r>
      <w:r w:rsidR="00A354F1" w:rsidRPr="004C08FE">
        <w:rPr>
          <w:rFonts w:hint="cs"/>
          <w:rtl/>
        </w:rPr>
        <w:t>ها از انباره آفلاین یا آنلاین خوانده می</w:t>
      </w:r>
      <w:r w:rsidR="005F2618">
        <w:rPr>
          <w:rFonts w:hint="cs"/>
        </w:rPr>
        <w:t>‌</w:t>
      </w:r>
      <w:r w:rsidR="00A354F1" w:rsidRPr="004C08FE">
        <w:rPr>
          <w:rFonts w:hint="cs"/>
          <w:rtl/>
        </w:rPr>
        <w:t xml:space="preserve">شوند. </w:t>
      </w:r>
    </w:p>
    <w:p w14:paraId="24E55A8A" w14:textId="521B5EAB" w:rsidR="00C66B13" w:rsidRPr="004C08FE" w:rsidRDefault="00C66B13" w:rsidP="00383645">
      <w:pPr>
        <w:pStyle w:val="a"/>
        <w:numPr>
          <w:ilvl w:val="0"/>
          <w:numId w:val="8"/>
        </w:numPr>
        <w:rPr>
          <w:rtl/>
        </w:rPr>
      </w:pPr>
      <w:r w:rsidRPr="004C08FE">
        <w:rPr>
          <w:rFonts w:hint="cs"/>
          <w:rtl/>
        </w:rPr>
        <w:t>پس از پایان فرایند آموزش، مدل ساخته شده در</w:t>
      </w:r>
      <w:r w:rsidR="000D555F" w:rsidRPr="004C08FE">
        <w:rPr>
          <w:rFonts w:hint="cs"/>
          <w:rtl/>
        </w:rPr>
        <w:t xml:space="preserve"> </w:t>
      </w:r>
      <w:r w:rsidR="00026684" w:rsidRPr="004C08FE">
        <w:rPr>
          <w:rFonts w:hint="cs"/>
          <w:rtl/>
        </w:rPr>
        <w:t>محل ذخیره</w:t>
      </w:r>
      <w:r w:rsidR="005F2618">
        <w:rPr>
          <w:rFonts w:hint="cs"/>
        </w:rPr>
        <w:t>‌</w:t>
      </w:r>
      <w:r w:rsidR="00026684" w:rsidRPr="004C08FE">
        <w:rPr>
          <w:rFonts w:hint="cs"/>
          <w:rtl/>
        </w:rPr>
        <w:t>سازی مدل</w:t>
      </w:r>
      <w:r w:rsidR="005F2618">
        <w:rPr>
          <w:rFonts w:hint="cs"/>
        </w:rPr>
        <w:t>‌</w:t>
      </w:r>
      <w:r w:rsidR="00026684" w:rsidRPr="004C08FE">
        <w:rPr>
          <w:rFonts w:hint="cs"/>
          <w:rtl/>
        </w:rPr>
        <w:t>ها قرار می</w:t>
      </w:r>
      <w:r w:rsidR="005F2618">
        <w:rPr>
          <w:rFonts w:hint="cs"/>
        </w:rPr>
        <w:t>‌</w:t>
      </w:r>
      <w:r w:rsidR="00026684" w:rsidRPr="004C08FE">
        <w:rPr>
          <w:rFonts w:hint="cs"/>
          <w:rtl/>
        </w:rPr>
        <w:t>گیرد.</w:t>
      </w:r>
    </w:p>
    <w:p w14:paraId="3D69F79A" w14:textId="0E8F05AD" w:rsidR="00026684" w:rsidRPr="004C08FE" w:rsidRDefault="00026684" w:rsidP="00383645">
      <w:pPr>
        <w:pStyle w:val="a"/>
        <w:numPr>
          <w:ilvl w:val="0"/>
          <w:numId w:val="8"/>
        </w:numPr>
        <w:rPr>
          <w:rtl/>
        </w:rPr>
      </w:pPr>
      <w:r w:rsidRPr="004C08FE">
        <w:rPr>
          <w:rFonts w:hint="cs"/>
          <w:rtl/>
        </w:rPr>
        <w:t xml:space="preserve">در مرحله استقرار، مدل </w:t>
      </w:r>
      <w:r w:rsidR="00F92DD2">
        <w:rPr>
          <w:rtl/>
        </w:rPr>
        <w:t>موردنظر</w:t>
      </w:r>
      <w:r w:rsidRPr="004C08FE">
        <w:rPr>
          <w:rFonts w:hint="cs"/>
          <w:rtl/>
        </w:rPr>
        <w:t xml:space="preserve"> از محل ذخیره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سازی مدل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ها بارگذاری</w:t>
      </w:r>
      <w:r w:rsidR="0010371C" w:rsidRPr="004C08FE">
        <w:rPr>
          <w:rFonts w:hint="cs"/>
          <w:rtl/>
        </w:rPr>
        <w:t xml:space="preserve"> می</w:t>
      </w:r>
      <w:r w:rsidR="005F2618">
        <w:rPr>
          <w:rFonts w:hint="cs"/>
        </w:rPr>
        <w:t>‌</w:t>
      </w:r>
      <w:r w:rsidR="0010371C" w:rsidRPr="004C08FE">
        <w:rPr>
          <w:rFonts w:hint="cs"/>
          <w:rtl/>
        </w:rPr>
        <w:t>شود</w:t>
      </w:r>
      <w:r w:rsidRPr="004C08FE">
        <w:rPr>
          <w:rFonts w:hint="cs"/>
          <w:rtl/>
        </w:rPr>
        <w:t>.</w:t>
      </w:r>
    </w:p>
    <w:p w14:paraId="4750D153" w14:textId="07B993CC" w:rsidR="00026684" w:rsidRDefault="00026684" w:rsidP="00383645">
      <w:pPr>
        <w:pStyle w:val="a"/>
        <w:numPr>
          <w:ilvl w:val="0"/>
          <w:numId w:val="8"/>
        </w:numPr>
      </w:pPr>
      <w:r w:rsidRPr="004C08FE">
        <w:rPr>
          <w:rFonts w:hint="cs"/>
          <w:rtl/>
        </w:rPr>
        <w:t xml:space="preserve">هنگام </w:t>
      </w:r>
      <w:r w:rsidR="00A024D4" w:rsidRPr="004C08FE">
        <w:rPr>
          <w:rFonts w:hint="cs"/>
          <w:rtl/>
        </w:rPr>
        <w:t>استنتاج</w:t>
      </w:r>
      <w:r w:rsidRPr="004C08FE">
        <w:rPr>
          <w:rFonts w:hint="cs"/>
          <w:rtl/>
        </w:rPr>
        <w:t>، بسته به نوع مدل (وابسته به داده، یا مستقل از داده) و همچنین نوع درخواست کاربر (تکی، یا دسته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ای)، ممکن است نیاز به دسترسی به انباره داده آنلاین و یا آفلاین باشد و اطلاعات از انباره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ها به محل استقرار مدل منتقل شوند.</w:t>
      </w:r>
    </w:p>
    <w:p w14:paraId="2AF6344D" w14:textId="77777777" w:rsidR="00C179CC" w:rsidRDefault="00C179CC" w:rsidP="00C179CC">
      <w:pPr>
        <w:pStyle w:val="a"/>
        <w:rPr>
          <w:rtl/>
        </w:rPr>
        <w:sectPr w:rsidR="00C179CC" w:rsidSect="00C179CC">
          <w:headerReference w:type="default" r:id="rId19"/>
          <w:footerReference w:type="default" r:id="rId20"/>
          <w:footnotePr>
            <w:numRestart w:val="eachPage"/>
          </w:footnotePr>
          <w:type w:val="continuous"/>
          <w:pgSz w:w="11907" w:h="16839" w:code="9"/>
          <w:pgMar w:top="1440" w:right="1440" w:bottom="1440" w:left="1170" w:header="720" w:footer="304" w:gutter="0"/>
          <w:cols w:space="720"/>
          <w:docGrid w:linePitch="360"/>
          <w15:footnoteColumns w:val="1"/>
        </w:sectPr>
      </w:pPr>
    </w:p>
    <w:p w14:paraId="01F18E8C" w14:textId="17A97FED" w:rsidR="006C714E" w:rsidRDefault="006C714E">
      <w:pPr>
        <w:spacing w:before="0" w:after="160" w:line="259" w:lineRule="auto"/>
        <w:rPr>
          <w:rFonts w:ascii="IRANSansX" w:hAnsi="IRANSansX" w:cs="IRANSansX"/>
          <w:szCs w:val="22"/>
          <w:rtl/>
          <w:lang w:bidi="fa-IR"/>
        </w:rPr>
      </w:pPr>
      <w:r>
        <w:rPr>
          <w:rtl/>
        </w:rPr>
        <w:br w:type="page"/>
      </w:r>
    </w:p>
    <w:p w14:paraId="779608E6" w14:textId="2C38F622" w:rsidR="0025180C" w:rsidRPr="004C08FE" w:rsidRDefault="0025180C" w:rsidP="00383645">
      <w:pPr>
        <w:pStyle w:val="Heading1"/>
        <w:rPr>
          <w:rtl/>
        </w:rPr>
      </w:pPr>
      <w:bookmarkStart w:id="16" w:name="_Toc134436636"/>
      <w:bookmarkStart w:id="17" w:name="_Toc143960604"/>
      <w:r w:rsidRPr="004C08FE">
        <w:rPr>
          <w:rtl/>
        </w:rPr>
        <w:lastRenderedPageBreak/>
        <w:t>م</w:t>
      </w:r>
      <w:r w:rsidR="00A0091D" w:rsidRPr="004C08FE">
        <w:rPr>
          <w:rtl/>
        </w:rPr>
        <w:t>عماری فیزیک</w:t>
      </w:r>
      <w:r w:rsidRPr="004C08FE">
        <w:rPr>
          <w:rtl/>
        </w:rPr>
        <w:t>ی</w:t>
      </w:r>
      <w:bookmarkEnd w:id="16"/>
      <w:bookmarkEnd w:id="17"/>
    </w:p>
    <w:p w14:paraId="635C1C9E" w14:textId="7D06006A" w:rsidR="00530A18" w:rsidRDefault="001156A4" w:rsidP="00992C2F">
      <w:pPr>
        <w:pStyle w:val="a"/>
        <w:rPr>
          <w:rtl/>
        </w:rPr>
      </w:pPr>
      <w:r w:rsidRPr="00992C2F">
        <w:rPr>
          <w:rFonts w:hint="cs"/>
          <w:rtl/>
        </w:rPr>
        <w:t xml:space="preserve">در این بخش به بررسی معماری فیزیکی در بستر </w:t>
      </w:r>
      <w:proofErr w:type="spellStart"/>
      <w:r w:rsidRPr="00992C2F">
        <w:t>MLOps</w:t>
      </w:r>
      <w:proofErr w:type="spellEnd"/>
      <w:r w:rsidRPr="00992C2F">
        <w:rPr>
          <w:rFonts w:hint="cs"/>
          <w:rtl/>
        </w:rPr>
        <w:t xml:space="preserve"> خواهیم پرداخت. </w:t>
      </w:r>
      <w:r w:rsidR="000D555F" w:rsidRPr="00992C2F">
        <w:rPr>
          <w:rFonts w:hint="cs"/>
          <w:rtl/>
        </w:rPr>
        <w:t xml:space="preserve">منظور از معماری فیزیکی، نگاشت </w:t>
      </w:r>
      <w:r w:rsidR="00C56857" w:rsidRPr="00992C2F">
        <w:rPr>
          <w:rFonts w:hint="cs"/>
          <w:rtl/>
        </w:rPr>
        <w:t>مؤلفه‌های</w:t>
      </w:r>
      <w:r w:rsidR="000D555F" w:rsidRPr="00992C2F">
        <w:rPr>
          <w:rFonts w:hint="cs"/>
          <w:rtl/>
        </w:rPr>
        <w:t xml:space="preserve"> معماری منطقی به فناوری</w:t>
      </w:r>
      <w:r w:rsidR="005F2618" w:rsidRPr="00992C2F">
        <w:rPr>
          <w:rFonts w:hint="cs"/>
        </w:rPr>
        <w:t>‌</w:t>
      </w:r>
      <w:r w:rsidR="000D555F" w:rsidRPr="00992C2F">
        <w:rPr>
          <w:rFonts w:hint="cs"/>
          <w:rtl/>
        </w:rPr>
        <w:t>های مشخص جهت توسعه نمونه</w:t>
      </w:r>
      <w:r w:rsidRPr="00992C2F">
        <w:rPr>
          <w:rFonts w:hint="cs"/>
          <w:rtl/>
        </w:rPr>
        <w:t xml:space="preserve"> انتخابی</w:t>
      </w:r>
      <w:r w:rsidR="000D555F" w:rsidRPr="00992C2F">
        <w:rPr>
          <w:rFonts w:hint="cs"/>
          <w:rtl/>
        </w:rPr>
        <w:t xml:space="preserve"> از بستر </w:t>
      </w:r>
      <w:proofErr w:type="spellStart"/>
      <w:r w:rsidR="005370A3" w:rsidRPr="00992C2F">
        <w:t>MLOps</w:t>
      </w:r>
      <w:proofErr w:type="spellEnd"/>
      <w:r w:rsidR="000D555F" w:rsidRPr="00992C2F">
        <w:rPr>
          <w:rFonts w:hint="cs"/>
          <w:rtl/>
        </w:rPr>
        <w:t xml:space="preserve"> است. انتخاب فناوری</w:t>
      </w:r>
      <w:r w:rsidR="005F2618" w:rsidRPr="00992C2F">
        <w:rPr>
          <w:rFonts w:hint="cs"/>
        </w:rPr>
        <w:t>‌</w:t>
      </w:r>
      <w:r w:rsidR="000D555F" w:rsidRPr="00992C2F">
        <w:rPr>
          <w:rFonts w:hint="cs"/>
          <w:rtl/>
        </w:rPr>
        <w:t>ها</w:t>
      </w:r>
      <w:r w:rsidR="00F46F96" w:rsidRPr="00992C2F">
        <w:rPr>
          <w:rFonts w:hint="cs"/>
          <w:rtl/>
        </w:rPr>
        <w:t xml:space="preserve"> </w:t>
      </w:r>
      <w:r w:rsidR="000D555F" w:rsidRPr="00992C2F">
        <w:rPr>
          <w:rFonts w:hint="cs"/>
          <w:rtl/>
        </w:rPr>
        <w:t xml:space="preserve">در </w:t>
      </w:r>
      <w:r w:rsidR="00967542" w:rsidRPr="00992C2F">
        <w:rPr>
          <w:rtl/>
        </w:rPr>
        <w:t xml:space="preserve">معماری فیزیکی </w:t>
      </w:r>
      <w:proofErr w:type="spellStart"/>
      <w:r w:rsidR="005370A3" w:rsidRPr="00992C2F">
        <w:t>MLOps</w:t>
      </w:r>
      <w:proofErr w:type="spellEnd"/>
      <w:r w:rsidR="000D555F" w:rsidRPr="00992C2F">
        <w:rPr>
          <w:rFonts w:hint="cs"/>
          <w:rtl/>
        </w:rPr>
        <w:t xml:space="preserve"> </w:t>
      </w:r>
      <w:r w:rsidR="00967542" w:rsidRPr="00992C2F">
        <w:rPr>
          <w:rtl/>
        </w:rPr>
        <w:t xml:space="preserve">به نیازهای </w:t>
      </w:r>
      <w:r w:rsidR="000D555F" w:rsidRPr="00992C2F">
        <w:rPr>
          <w:rFonts w:hint="cs"/>
          <w:rtl/>
        </w:rPr>
        <w:t>کاربر</w:t>
      </w:r>
      <w:r w:rsidR="00967542" w:rsidRPr="00992C2F">
        <w:rPr>
          <w:rtl/>
        </w:rPr>
        <w:t xml:space="preserve"> و پروژه</w:t>
      </w:r>
      <w:r w:rsidR="005F2618" w:rsidRPr="00992C2F">
        <w:t>‌</w:t>
      </w:r>
      <w:r w:rsidR="00967542" w:rsidRPr="00992C2F">
        <w:rPr>
          <w:rtl/>
        </w:rPr>
        <w:t>های یادگیری ماشینی درحال</w:t>
      </w:r>
      <w:r w:rsidR="005F2618" w:rsidRPr="00992C2F">
        <w:t>‌</w:t>
      </w:r>
      <w:r w:rsidR="00967542" w:rsidRPr="00992C2F">
        <w:rPr>
          <w:rtl/>
        </w:rPr>
        <w:t xml:space="preserve">توسعه بستگی دارد. </w:t>
      </w:r>
      <w:r w:rsidR="000D555F" w:rsidRPr="00992C2F">
        <w:rPr>
          <w:rFonts w:hint="cs"/>
          <w:rtl/>
        </w:rPr>
        <w:t xml:space="preserve">معماری </w:t>
      </w:r>
      <w:r w:rsidR="00F92DD2" w:rsidRPr="00992C2F">
        <w:rPr>
          <w:rtl/>
        </w:rPr>
        <w:t>باتوجه‌به</w:t>
      </w:r>
      <w:r w:rsidR="00EE7A75" w:rsidRPr="00992C2F">
        <w:rPr>
          <w:rFonts w:hint="cs"/>
          <w:rtl/>
        </w:rPr>
        <w:t xml:space="preserve"> نیاز سازمان، ممکن است نیاز به </w:t>
      </w:r>
      <w:r w:rsidR="000D555F" w:rsidRPr="00992C2F">
        <w:rPr>
          <w:rFonts w:hint="cs"/>
          <w:rtl/>
        </w:rPr>
        <w:t xml:space="preserve">سطوح مختلفی از </w:t>
      </w:r>
      <w:r w:rsidR="00967542" w:rsidRPr="00992C2F">
        <w:rPr>
          <w:rtl/>
        </w:rPr>
        <w:t>مقیاس</w:t>
      </w:r>
      <w:r w:rsidR="005F2618" w:rsidRPr="00992C2F">
        <w:t>‌</w:t>
      </w:r>
      <w:r w:rsidR="00967542" w:rsidRPr="00992C2F">
        <w:rPr>
          <w:rtl/>
        </w:rPr>
        <w:t>پذیر</w:t>
      </w:r>
      <w:r w:rsidR="00EE7A75" w:rsidRPr="00992C2F">
        <w:rPr>
          <w:rFonts w:hint="cs"/>
          <w:rtl/>
        </w:rPr>
        <w:t xml:space="preserve">ی </w:t>
      </w:r>
      <w:r w:rsidR="00967542" w:rsidRPr="00992C2F">
        <w:rPr>
          <w:rtl/>
        </w:rPr>
        <w:t>انعطاف</w:t>
      </w:r>
      <w:r w:rsidR="005F2618" w:rsidRPr="00992C2F">
        <w:t>‌</w:t>
      </w:r>
      <w:r w:rsidR="00967542" w:rsidRPr="00992C2F">
        <w:rPr>
          <w:rtl/>
        </w:rPr>
        <w:t>پذیر</w:t>
      </w:r>
      <w:r w:rsidR="000D555F" w:rsidRPr="00992C2F">
        <w:rPr>
          <w:rFonts w:hint="cs"/>
          <w:rtl/>
        </w:rPr>
        <w:t>ی و کارایی داشته</w:t>
      </w:r>
      <w:r w:rsidR="00967542" w:rsidRPr="00992C2F">
        <w:rPr>
          <w:rtl/>
        </w:rPr>
        <w:t xml:space="preserve"> و قادر به رسیدگی به نیازهای جریان کار یادگیری ماشین و ادغام و استقرار مداوم مدل</w:t>
      </w:r>
      <w:r w:rsidR="005F2618" w:rsidRPr="00992C2F">
        <w:t>‌</w:t>
      </w:r>
      <w:r w:rsidR="00967542" w:rsidRPr="00992C2F">
        <w:rPr>
          <w:rtl/>
        </w:rPr>
        <w:t>های یادگیری ماشین باشد.</w:t>
      </w:r>
      <w:r w:rsidR="00967542" w:rsidRPr="00992C2F">
        <w:t xml:space="preserve"> </w:t>
      </w:r>
      <w:r w:rsidR="002855D5" w:rsidRPr="00992C2F">
        <w:rPr>
          <w:rFonts w:hint="cs"/>
          <w:rtl/>
        </w:rPr>
        <w:t xml:space="preserve">برای </w:t>
      </w:r>
      <w:r w:rsidR="00741E90" w:rsidRPr="00992C2F">
        <w:rPr>
          <w:rFonts w:hint="cs"/>
          <w:rtl/>
        </w:rPr>
        <w:t xml:space="preserve">معماری فیزیکی </w:t>
      </w:r>
      <w:r w:rsidR="000D555F" w:rsidRPr="00992C2F">
        <w:rPr>
          <w:rFonts w:hint="cs"/>
          <w:rtl/>
        </w:rPr>
        <w:t>(</w:t>
      </w:r>
      <w:r w:rsidR="002855D5" w:rsidRPr="00992C2F">
        <w:rPr>
          <w:rFonts w:hint="cs"/>
          <w:rtl/>
        </w:rPr>
        <w:t>مطابق با معماری منطقی ارائه شده</w:t>
      </w:r>
      <w:r w:rsidR="000D555F" w:rsidRPr="00992C2F">
        <w:rPr>
          <w:rFonts w:hint="cs"/>
          <w:rtl/>
        </w:rPr>
        <w:t xml:space="preserve"> در بخش قبل و نیز نیازها و مسائل مطرح شده توسط کارفرما)</w:t>
      </w:r>
      <w:r w:rsidR="002855D5" w:rsidRPr="00992C2F">
        <w:rPr>
          <w:rFonts w:hint="cs"/>
          <w:rtl/>
        </w:rPr>
        <w:t xml:space="preserve">، </w:t>
      </w:r>
      <w:r w:rsidR="000D555F" w:rsidRPr="00992C2F">
        <w:rPr>
          <w:rFonts w:hint="cs"/>
          <w:rtl/>
        </w:rPr>
        <w:t>نمونه</w:t>
      </w:r>
      <w:r w:rsidR="005F2618" w:rsidRPr="00992C2F">
        <w:rPr>
          <w:rFonts w:hint="cs"/>
        </w:rPr>
        <w:t>‌</w:t>
      </w:r>
      <w:r w:rsidR="000D555F" w:rsidRPr="00992C2F">
        <w:rPr>
          <w:rFonts w:hint="cs"/>
          <w:rtl/>
        </w:rPr>
        <w:t>ای مطابق</w:t>
      </w:r>
      <w:r w:rsidR="00877E1C" w:rsidRPr="00992C2F">
        <w:rPr>
          <w:rFonts w:hint="cs"/>
          <w:rtl/>
        </w:rPr>
        <w:t xml:space="preserve"> </w:t>
      </w:r>
      <w:r w:rsidR="00877E1C" w:rsidRPr="00992C2F">
        <w:rPr>
          <w:rtl/>
        </w:rPr>
        <w:t>شکل 2</w:t>
      </w:r>
      <w:r w:rsidR="00992C2F">
        <w:rPr>
          <w:rFonts w:hint="cs"/>
          <w:rtl/>
        </w:rPr>
        <w:t xml:space="preserve"> </w:t>
      </w:r>
      <w:r w:rsidR="002855D5" w:rsidRPr="004C08FE">
        <w:rPr>
          <w:rFonts w:hint="cs"/>
          <w:rtl/>
        </w:rPr>
        <w:t>پیشنهاد</w:t>
      </w:r>
      <w:r w:rsidR="000D555F" w:rsidRPr="004C08FE">
        <w:rPr>
          <w:rFonts w:hint="cs"/>
          <w:rtl/>
        </w:rPr>
        <w:t xml:space="preserve"> می</w:t>
      </w:r>
      <w:r w:rsidR="005F2618">
        <w:rPr>
          <w:rFonts w:hint="cs"/>
        </w:rPr>
        <w:t>‌</w:t>
      </w:r>
      <w:r w:rsidR="000D555F" w:rsidRPr="004C08FE">
        <w:rPr>
          <w:rFonts w:hint="cs"/>
          <w:rtl/>
        </w:rPr>
        <w:t xml:space="preserve">شود </w:t>
      </w:r>
      <w:r w:rsidR="002855D5" w:rsidRPr="004C08FE">
        <w:rPr>
          <w:rFonts w:hint="cs"/>
          <w:rtl/>
        </w:rPr>
        <w:t xml:space="preserve">که هر یک از </w:t>
      </w:r>
      <w:r w:rsidR="000D555F" w:rsidRPr="004C08FE">
        <w:rPr>
          <w:rFonts w:hint="cs"/>
          <w:rtl/>
        </w:rPr>
        <w:t>فناوری</w:t>
      </w:r>
      <w:r w:rsidR="005F2618">
        <w:rPr>
          <w:rFonts w:hint="cs"/>
        </w:rPr>
        <w:t>‌</w:t>
      </w:r>
      <w:r w:rsidR="000D555F" w:rsidRPr="004C08FE">
        <w:rPr>
          <w:rFonts w:hint="cs"/>
          <w:rtl/>
        </w:rPr>
        <w:t>های پیشنهادی</w:t>
      </w:r>
      <w:r w:rsidR="002855D5" w:rsidRPr="004C08FE">
        <w:rPr>
          <w:rFonts w:hint="cs"/>
          <w:rtl/>
        </w:rPr>
        <w:t xml:space="preserve"> </w:t>
      </w:r>
      <w:r w:rsidR="00F92DD2">
        <w:rPr>
          <w:rtl/>
        </w:rPr>
        <w:t>قابل‌استفاده</w:t>
      </w:r>
      <w:r w:rsidR="002855D5" w:rsidRPr="004C08FE">
        <w:rPr>
          <w:rFonts w:hint="cs"/>
          <w:rtl/>
        </w:rPr>
        <w:t xml:space="preserve"> در هر </w:t>
      </w:r>
      <w:r w:rsidR="00F92DD2">
        <w:rPr>
          <w:rFonts w:hint="cs"/>
          <w:rtl/>
        </w:rPr>
        <w:t>مؤلفه</w:t>
      </w:r>
      <w:r w:rsidR="002855D5" w:rsidRPr="004C08FE">
        <w:rPr>
          <w:rFonts w:hint="cs"/>
          <w:rtl/>
        </w:rPr>
        <w:t xml:space="preserve"> </w:t>
      </w:r>
      <w:r w:rsidR="000D555F" w:rsidRPr="004C08FE">
        <w:rPr>
          <w:rFonts w:hint="cs"/>
          <w:rtl/>
        </w:rPr>
        <w:t xml:space="preserve">نیز </w:t>
      </w:r>
      <w:r w:rsidR="002855D5" w:rsidRPr="004C08FE">
        <w:rPr>
          <w:rFonts w:hint="cs"/>
          <w:rtl/>
        </w:rPr>
        <w:t xml:space="preserve">در </w:t>
      </w:r>
      <w:r w:rsidR="000D555F" w:rsidRPr="004C08FE">
        <w:rPr>
          <w:rFonts w:hint="cs"/>
          <w:rtl/>
        </w:rPr>
        <w:t>آن</w:t>
      </w:r>
      <w:r w:rsidR="002855D5" w:rsidRPr="004C08FE">
        <w:rPr>
          <w:rFonts w:hint="cs"/>
          <w:rtl/>
        </w:rPr>
        <w:t xml:space="preserve"> آمده است.</w:t>
      </w:r>
      <w:r w:rsidR="000D555F" w:rsidRPr="004C08FE">
        <w:rPr>
          <w:rFonts w:hint="cs"/>
          <w:rtl/>
        </w:rPr>
        <w:t xml:space="preserve"> </w:t>
      </w:r>
      <w:r w:rsidR="00741E90" w:rsidRPr="004C08FE">
        <w:rPr>
          <w:rFonts w:hint="cs"/>
          <w:rtl/>
        </w:rPr>
        <w:t xml:space="preserve">لازم به ذکر است که </w:t>
      </w:r>
      <w:r w:rsidR="00910792" w:rsidRPr="004C08FE">
        <w:rPr>
          <w:rFonts w:hint="cs"/>
          <w:rtl/>
        </w:rPr>
        <w:t xml:space="preserve">این پیشنهاد اولیه برای معماری فیزیکی است و </w:t>
      </w:r>
      <w:r w:rsidR="00F92DD2">
        <w:rPr>
          <w:rtl/>
        </w:rPr>
        <w:t>باتوجه‌به</w:t>
      </w:r>
      <w:r w:rsidR="00910792" w:rsidRPr="004C08FE">
        <w:rPr>
          <w:rFonts w:hint="cs"/>
          <w:rtl/>
        </w:rPr>
        <w:t xml:space="preserve"> پیشرفت کار، هر یک از اجزای آن ممکن است در طول فرایند </w:t>
      </w:r>
      <w:r w:rsidR="00706D90" w:rsidRPr="004C08FE">
        <w:rPr>
          <w:rFonts w:hint="cs"/>
          <w:rtl/>
        </w:rPr>
        <w:t xml:space="preserve">اجرا و </w:t>
      </w:r>
      <w:r w:rsidR="000D555F" w:rsidRPr="004C08FE">
        <w:rPr>
          <w:rFonts w:hint="cs"/>
          <w:rtl/>
        </w:rPr>
        <w:t>پیاده</w:t>
      </w:r>
      <w:r w:rsidR="005F2618">
        <w:rPr>
          <w:rFonts w:hint="cs"/>
        </w:rPr>
        <w:t>‌</w:t>
      </w:r>
      <w:r w:rsidR="000D555F" w:rsidRPr="004C08FE">
        <w:rPr>
          <w:rFonts w:hint="cs"/>
          <w:rtl/>
        </w:rPr>
        <w:t>سازی تغییر کنند.</w:t>
      </w:r>
      <w:r w:rsidR="00414ABB">
        <w:rPr>
          <w:rFonts w:hint="cs"/>
          <w:rtl/>
        </w:rPr>
        <w:t xml:space="preserve"> همچنین نسخه متناظر بند نیازمندی </w:t>
      </w:r>
      <w:r w:rsidR="00414ABB">
        <w:t>SOC</w:t>
      </w:r>
      <w:r w:rsidR="00414ABB">
        <w:rPr>
          <w:rFonts w:hint="cs"/>
          <w:rtl/>
        </w:rPr>
        <w:t xml:space="preserve"> در صورت وجود، در هر</w:t>
      </w:r>
      <w:r w:rsidR="005F2618">
        <w:rPr>
          <w:rFonts w:hint="cs"/>
          <w:rtl/>
        </w:rPr>
        <w:t xml:space="preserve"> </w:t>
      </w:r>
      <w:r w:rsidR="00414ABB">
        <w:rPr>
          <w:rFonts w:hint="cs"/>
          <w:rtl/>
        </w:rPr>
        <w:t>مؤلفه ذکر خواهد شد.</w:t>
      </w:r>
      <w:r w:rsidR="00F5622F">
        <w:rPr>
          <w:rFonts w:hint="cs"/>
          <w:rtl/>
        </w:rPr>
        <w:t xml:space="preserve"> </w:t>
      </w:r>
      <w:r w:rsidR="00530A18" w:rsidRPr="004C08FE">
        <w:rPr>
          <w:rFonts w:hint="cs"/>
          <w:rtl/>
        </w:rPr>
        <w:t>شرح پیشنهاد اولیه فناوری</w:t>
      </w:r>
      <w:r w:rsidR="00530A18">
        <w:rPr>
          <w:rFonts w:hint="cs"/>
        </w:rPr>
        <w:t>‌</w:t>
      </w:r>
      <w:r w:rsidR="00530A18" w:rsidRPr="004C08FE">
        <w:rPr>
          <w:rFonts w:hint="cs"/>
          <w:rtl/>
        </w:rPr>
        <w:t>ها در لایه فیزیکی</w:t>
      </w:r>
      <w:r w:rsidR="00530A18">
        <w:rPr>
          <w:rFonts w:hint="cs"/>
          <w:rtl/>
        </w:rPr>
        <w:t xml:space="preserve"> همان‌گونه که در شکل 2 نمایش داده شده است،</w:t>
      </w:r>
      <w:r w:rsidR="00530A18" w:rsidRPr="004C08FE">
        <w:rPr>
          <w:rFonts w:hint="cs"/>
          <w:rtl/>
        </w:rPr>
        <w:t xml:space="preserve"> برای هر یک از مؤلفه</w:t>
      </w:r>
      <w:r w:rsidR="00530A18">
        <w:rPr>
          <w:rFonts w:hint="cs"/>
        </w:rPr>
        <w:t>‌</w:t>
      </w:r>
      <w:r w:rsidR="00530A18" w:rsidRPr="004C08FE">
        <w:rPr>
          <w:rFonts w:hint="cs"/>
          <w:rtl/>
        </w:rPr>
        <w:t>های معماری منطقی در لایه فیزیکی به</w:t>
      </w:r>
      <w:r w:rsidR="00530A18">
        <w:rPr>
          <w:rFonts w:hint="cs"/>
        </w:rPr>
        <w:t>‌</w:t>
      </w:r>
      <w:r w:rsidR="00530A18" w:rsidRPr="004C08FE">
        <w:rPr>
          <w:rFonts w:hint="cs"/>
          <w:rtl/>
        </w:rPr>
        <w:t>صورت زیر خواهد بود:</w:t>
      </w:r>
    </w:p>
    <w:p w14:paraId="67427051" w14:textId="77777777" w:rsidR="00711FA9" w:rsidRDefault="006521AC" w:rsidP="00C501A2">
      <w:pPr>
        <w:pStyle w:val="Caption"/>
      </w:pPr>
      <w:bookmarkStart w:id="18" w:name="_Ref134424577"/>
      <w:r>
        <w:rPr>
          <w:noProof/>
        </w:rPr>
        <w:drawing>
          <wp:inline distT="0" distB="0" distL="0" distR="0" wp14:anchorId="780F46EA" wp14:editId="12EEF495">
            <wp:extent cx="5782799" cy="28575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527" cy="28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3971" w14:textId="6DA0F25F" w:rsidR="00711FA9" w:rsidRDefault="00711FA9" w:rsidP="00C501A2">
      <w:pPr>
        <w:pStyle w:val="Caption"/>
        <w:rPr>
          <w:noProof/>
          <w:rtl/>
          <w:lang w:bidi="fa-IR"/>
        </w:rPr>
      </w:pPr>
      <w:r w:rsidRPr="00E3131B">
        <w:rPr>
          <w:rtl/>
        </w:rPr>
        <w:t xml:space="preserve">شکل </w:t>
      </w:r>
      <w:r w:rsidR="00000000">
        <w:fldChar w:fldCharType="begin"/>
      </w:r>
      <w:r w:rsidR="00000000">
        <w:instrText xml:space="preserve"> SEQ </w:instrText>
      </w:r>
      <w:r w:rsidR="00000000">
        <w:rPr>
          <w:rtl/>
        </w:rPr>
        <w:instrText>شکل</w:instrText>
      </w:r>
      <w:r w:rsidR="00000000">
        <w:instrText xml:space="preserve"> \* ARABIC </w:instrText>
      </w:r>
      <w:r w:rsidR="00000000">
        <w:fldChar w:fldCharType="separate"/>
      </w:r>
      <w:r w:rsidR="006E289D">
        <w:rPr>
          <w:noProof/>
        </w:rPr>
        <w:t>2</w:t>
      </w:r>
      <w:r w:rsidR="00000000">
        <w:rPr>
          <w:noProof/>
        </w:rPr>
        <w:fldChar w:fldCharType="end"/>
      </w:r>
      <w:r w:rsidR="00C8117D">
        <w:rPr>
          <w:rFonts w:hint="cs"/>
          <w:noProof/>
          <w:rtl/>
          <w:lang w:bidi="fa-IR"/>
        </w:rPr>
        <w:t>.</w:t>
      </w:r>
      <w:r w:rsidRPr="00E3131B">
        <w:rPr>
          <w:rFonts w:hint="cs"/>
          <w:noProof/>
          <w:rtl/>
          <w:lang w:bidi="fa-IR"/>
        </w:rPr>
        <w:t xml:space="preserve"> </w:t>
      </w:r>
      <w:r w:rsidRPr="00E3131B">
        <w:rPr>
          <w:noProof/>
          <w:rtl/>
          <w:lang w:bidi="fa-IR"/>
        </w:rPr>
        <w:t>معمار</w:t>
      </w:r>
      <w:r w:rsidRPr="00E3131B">
        <w:rPr>
          <w:rFonts w:hint="cs"/>
          <w:noProof/>
          <w:rtl/>
          <w:lang w:bidi="fa-IR"/>
        </w:rPr>
        <w:t>ی</w:t>
      </w:r>
      <w:r w:rsidRPr="00E3131B">
        <w:rPr>
          <w:noProof/>
          <w:rtl/>
          <w:lang w:bidi="fa-IR"/>
        </w:rPr>
        <w:t xml:space="preserve"> ف</w:t>
      </w:r>
      <w:r w:rsidRPr="00E3131B">
        <w:rPr>
          <w:rFonts w:hint="cs"/>
          <w:noProof/>
          <w:rtl/>
          <w:lang w:bidi="fa-IR"/>
        </w:rPr>
        <w:t>ی</w:t>
      </w:r>
      <w:r w:rsidRPr="00E3131B">
        <w:rPr>
          <w:rFonts w:hint="eastAsia"/>
          <w:noProof/>
          <w:rtl/>
          <w:lang w:bidi="fa-IR"/>
        </w:rPr>
        <w:t>ز</w:t>
      </w:r>
      <w:r w:rsidRPr="00E3131B">
        <w:rPr>
          <w:rFonts w:hint="cs"/>
          <w:noProof/>
          <w:rtl/>
          <w:lang w:bidi="fa-IR"/>
        </w:rPr>
        <w:t>ی</w:t>
      </w:r>
      <w:r w:rsidRPr="00E3131B">
        <w:rPr>
          <w:rFonts w:hint="eastAsia"/>
          <w:noProof/>
          <w:rtl/>
          <w:lang w:bidi="fa-IR"/>
        </w:rPr>
        <w:t>ک</w:t>
      </w:r>
      <w:r w:rsidRPr="00E3131B">
        <w:rPr>
          <w:rFonts w:hint="cs"/>
          <w:noProof/>
          <w:rtl/>
          <w:lang w:bidi="fa-IR"/>
        </w:rPr>
        <w:t>ی</w:t>
      </w:r>
      <w:r w:rsidRPr="00E3131B">
        <w:rPr>
          <w:noProof/>
          <w:rtl/>
          <w:lang w:bidi="fa-IR"/>
        </w:rPr>
        <w:t xml:space="preserve"> برا</w:t>
      </w:r>
      <w:r w:rsidRPr="00E3131B">
        <w:rPr>
          <w:rFonts w:hint="cs"/>
          <w:noProof/>
          <w:rtl/>
          <w:lang w:bidi="fa-IR"/>
        </w:rPr>
        <w:t>ی</w:t>
      </w:r>
      <w:r w:rsidRPr="00E3131B">
        <w:rPr>
          <w:noProof/>
          <w:rtl/>
          <w:lang w:bidi="fa-IR"/>
        </w:rPr>
        <w:t xml:space="preserve"> </w:t>
      </w:r>
      <w:r w:rsidRPr="00E3131B">
        <w:rPr>
          <w:noProof/>
          <w:lang w:bidi="fa-IR"/>
        </w:rPr>
        <w:t>MLOps</w:t>
      </w:r>
    </w:p>
    <w:p w14:paraId="182D7EE4" w14:textId="77777777" w:rsidR="004B45B2" w:rsidRPr="004B45B2" w:rsidRDefault="004B45B2" w:rsidP="004B45B2">
      <w:pPr>
        <w:pStyle w:val="a"/>
        <w:rPr>
          <w:rtl/>
        </w:rPr>
      </w:pPr>
    </w:p>
    <w:p w14:paraId="2C921330" w14:textId="7AF6D8F3" w:rsidR="00DF146E" w:rsidRPr="00D72AA1" w:rsidRDefault="00F5622F" w:rsidP="00D54100">
      <w:pPr>
        <w:pStyle w:val="Heading2"/>
        <w:rPr>
          <w:rtl/>
        </w:rPr>
      </w:pPr>
      <w:bookmarkStart w:id="19" w:name="_Toc143960605"/>
      <w:bookmarkEnd w:id="18"/>
      <w:r w:rsidRPr="00D72AA1">
        <w:lastRenderedPageBreak/>
        <w:t>Kubeflow</w:t>
      </w:r>
      <w:bookmarkEnd w:id="19"/>
      <w:r w:rsidRPr="00D72AA1">
        <w:rPr>
          <w:rFonts w:hint="cs"/>
          <w:rtl/>
        </w:rPr>
        <w:t xml:space="preserve"> </w:t>
      </w:r>
      <w:bookmarkStart w:id="20" w:name="_Hlk143010127"/>
    </w:p>
    <w:p w14:paraId="535ABDD3" w14:textId="56D9584A" w:rsidR="00DF146E" w:rsidRDefault="00705487" w:rsidP="00383645">
      <w:pPr>
        <w:pStyle w:val="a0"/>
        <w:rPr>
          <w:rtl/>
        </w:rPr>
      </w:pPr>
      <w:r>
        <w:t>Kubeflow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پلتفرم قدرتمند و منعطف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چرخه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ماش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 xml:space="preserve"> و یک </w:t>
      </w:r>
      <w:r w:rsidR="00DF146E">
        <w:rPr>
          <w:rtl/>
        </w:rPr>
        <w:t xml:space="preserve">پلتفرم </w:t>
      </w:r>
      <w:r w:rsidR="0069509D">
        <w:rPr>
          <w:rtl/>
        </w:rPr>
        <w:t>منبع‌باز</w:t>
      </w:r>
      <w:r w:rsidR="00DF146E">
        <w:rPr>
          <w:rtl/>
        </w:rPr>
        <w:t xml:space="preserve"> برا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توسعه، استقرار و مد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ر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ت</w:t>
      </w:r>
      <w:r w:rsidR="00DF146E">
        <w:rPr>
          <w:rtl/>
        </w:rPr>
        <w:t xml:space="preserve"> مدل</w:t>
      </w:r>
      <w:r w:rsidR="005F2618">
        <w:t>‌</w:t>
      </w:r>
      <w:r w:rsidR="00DF146E">
        <w:rPr>
          <w:rtl/>
        </w:rPr>
        <w:t>ها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ادگ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ر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ماش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ن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(</w:t>
      </w:r>
      <w:r w:rsidR="00DF146E">
        <w:t>ML</w:t>
      </w:r>
      <w:r w:rsidR="00DF146E">
        <w:rPr>
          <w:rtl/>
        </w:rPr>
        <w:t xml:space="preserve">) در </w:t>
      </w:r>
      <w:r w:rsidR="00561329">
        <w:rPr>
          <w:rtl/>
        </w:rPr>
        <w:t>کوبر</w:t>
      </w:r>
      <w:r w:rsidR="00DF146E">
        <w:rPr>
          <w:rtl/>
        </w:rPr>
        <w:t xml:space="preserve"> است </w:t>
      </w:r>
      <w:r w:rsidR="00F92DD2">
        <w:rPr>
          <w:rtl/>
        </w:rPr>
        <w:t>به‌نحو</w:t>
      </w:r>
      <w:r w:rsidR="00F92DD2">
        <w:rPr>
          <w:rFonts w:hint="cs"/>
          <w:rtl/>
        </w:rPr>
        <w:t>ی‌</w:t>
      </w:r>
      <w:r w:rsidR="00F92DD2">
        <w:rPr>
          <w:rFonts w:hint="eastAsia"/>
          <w:rtl/>
        </w:rPr>
        <w:t>که</w:t>
      </w:r>
      <w:r w:rsidR="00DF146E">
        <w:rPr>
          <w:rtl/>
        </w:rPr>
        <w:t xml:space="preserve"> توسعه، آزما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ش</w:t>
      </w:r>
      <w:r w:rsidR="00DF146E">
        <w:rPr>
          <w:rtl/>
        </w:rPr>
        <w:t xml:space="preserve"> و استقرار مدل</w:t>
      </w:r>
      <w:r w:rsidR="005F2618">
        <w:t>‌</w:t>
      </w:r>
      <w:r w:rsidR="00DF146E">
        <w:rPr>
          <w:rtl/>
        </w:rPr>
        <w:t>ها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</w:t>
      </w:r>
      <w:r w:rsidR="00DF146E">
        <w:t>ML</w:t>
      </w:r>
      <w:r w:rsidR="00DF146E">
        <w:rPr>
          <w:rtl/>
        </w:rPr>
        <w:t xml:space="preserve"> را در مح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ط</w:t>
      </w:r>
      <w:r w:rsidR="005F2618">
        <w:rPr>
          <w:rFonts w:hint="eastAsia"/>
        </w:rPr>
        <w:t>‌</w:t>
      </w:r>
      <w:r w:rsidR="00DF146E">
        <w:rPr>
          <w:rFonts w:hint="eastAsia"/>
          <w:rtl/>
        </w:rPr>
        <w:t>ها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تول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د</w:t>
      </w:r>
      <w:r w:rsidR="00DF146E">
        <w:rPr>
          <w:rtl/>
        </w:rPr>
        <w:t xml:space="preserve"> برا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سازمان</w:t>
      </w:r>
      <w:r w:rsidR="005F2618">
        <w:t>‌</w:t>
      </w:r>
      <w:r w:rsidR="00DF146E">
        <w:rPr>
          <w:rtl/>
        </w:rPr>
        <w:t>ها آسان کرده و کارا</w:t>
      </w:r>
      <w:r w:rsidR="00DF146E">
        <w:rPr>
          <w:rFonts w:hint="cs"/>
          <w:rtl/>
        </w:rPr>
        <w:t>یی</w:t>
      </w:r>
      <w:r w:rsidR="00DF146E">
        <w:rPr>
          <w:rtl/>
        </w:rPr>
        <w:t xml:space="preserve"> و مق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اس</w:t>
      </w:r>
      <w:r w:rsidR="005F2618">
        <w:rPr>
          <w:rFonts w:hint="eastAsia"/>
        </w:rPr>
        <w:t>‌</w:t>
      </w:r>
      <w:r w:rsidR="00DF146E">
        <w:rPr>
          <w:rFonts w:hint="eastAsia"/>
          <w:rtl/>
        </w:rPr>
        <w:t>پذ</w:t>
      </w:r>
      <w:r w:rsidR="00DF146E">
        <w:rPr>
          <w:rFonts w:hint="cs"/>
          <w:rtl/>
        </w:rPr>
        <w:t>ی</w:t>
      </w:r>
      <w:r w:rsidR="00DF146E">
        <w:rPr>
          <w:rFonts w:hint="eastAsia"/>
          <w:rtl/>
        </w:rPr>
        <w:t>ر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گردش</w:t>
      </w:r>
      <w:r w:rsidR="005F2618">
        <w:t>‌</w:t>
      </w:r>
      <w:r w:rsidR="00DF146E">
        <w:rPr>
          <w:rtl/>
        </w:rPr>
        <w:t>ها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ک</w:t>
      </w:r>
      <w:r w:rsidR="00DF146E">
        <w:rPr>
          <w:rFonts w:hint="eastAsia"/>
          <w:rtl/>
        </w:rPr>
        <w:t>ار</w:t>
      </w:r>
      <w:r w:rsidR="00DF146E">
        <w:rPr>
          <w:rFonts w:hint="cs"/>
          <w:rtl/>
        </w:rPr>
        <w:t>ی</w:t>
      </w:r>
      <w:r w:rsidR="00DF146E">
        <w:rPr>
          <w:rtl/>
        </w:rPr>
        <w:t xml:space="preserve"> </w:t>
      </w:r>
      <w:r w:rsidR="00DF146E">
        <w:t>ML</w:t>
      </w:r>
      <w:r w:rsidR="00DF146E">
        <w:rPr>
          <w:rtl/>
        </w:rPr>
        <w:t xml:space="preserve"> خود را بهبود بخشند.</w:t>
      </w:r>
    </w:p>
    <w:p w14:paraId="2313C1EC" w14:textId="77777777" w:rsidR="00A71C0A" w:rsidRPr="00D72AA1" w:rsidRDefault="00A71C0A" w:rsidP="00D54100">
      <w:pPr>
        <w:pStyle w:val="Heading2"/>
        <w:rPr>
          <w:rtl/>
        </w:rPr>
      </w:pPr>
      <w:bookmarkStart w:id="21" w:name="_Toc143960606"/>
      <w:r w:rsidRPr="00D72AA1">
        <w:rPr>
          <w:rtl/>
        </w:rPr>
        <w:t>خطوط لوله</w:t>
      </w:r>
      <w:bookmarkEnd w:id="21"/>
    </w:p>
    <w:p w14:paraId="02EF2417" w14:textId="7094F7BB" w:rsidR="00103570" w:rsidRDefault="00A71C0A" w:rsidP="00383645">
      <w:pPr>
        <w:pStyle w:val="a0"/>
      </w:pPr>
      <w:r w:rsidRPr="00491979">
        <w:rPr>
          <w:rtl/>
        </w:rPr>
        <w:t xml:space="preserve"> </w:t>
      </w:r>
      <w:r w:rsidR="00491979" w:rsidRPr="00491979">
        <w:rPr>
          <w:rtl/>
        </w:rPr>
        <w:t>خطوط لوله</w:t>
      </w:r>
      <w:r w:rsidR="00491979">
        <w:rPr>
          <w:b/>
          <w:bCs/>
        </w:rPr>
        <w:t xml:space="preserve"> </w:t>
      </w:r>
      <w:r w:rsidR="00491979">
        <w:rPr>
          <w:rFonts w:hint="cs"/>
          <w:rtl/>
        </w:rPr>
        <w:t>بستری</w:t>
      </w:r>
      <w:r w:rsidRPr="004C08FE">
        <w:rPr>
          <w:rtl/>
        </w:rPr>
        <w:t xml:space="preserve"> برا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ساخت، استقرار و مد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ت</w:t>
      </w:r>
      <w:r w:rsidRPr="004C08FE">
        <w:rPr>
          <w:rtl/>
        </w:rPr>
        <w:t xml:space="preserve"> گردش</w:t>
      </w:r>
      <w:r w:rsidR="00C56857">
        <w:rPr>
          <w:rFonts w:hint="cs"/>
          <w:rtl/>
        </w:rPr>
        <w:t xml:space="preserve"> </w:t>
      </w:r>
      <w:r w:rsidR="005F2618">
        <w:t>‌</w:t>
      </w:r>
      <w:r w:rsidRPr="004C08FE">
        <w:rPr>
          <w:rtl/>
        </w:rPr>
        <w:t xml:space="preserve">کار 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ادگ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ماش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سرتاسر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است</w:t>
      </w:r>
      <w:r>
        <w:rPr>
          <w:rFonts w:hint="cs"/>
          <w:rtl/>
        </w:rPr>
        <w:t xml:space="preserve"> که در زیرساخت </w:t>
      </w:r>
      <w:r>
        <w:t>Kubeflow</w:t>
      </w:r>
      <w:r>
        <w:rPr>
          <w:rFonts w:hint="cs"/>
          <w:rtl/>
        </w:rPr>
        <w:t xml:space="preserve"> وجود دارد</w:t>
      </w:r>
      <w:r w:rsidRPr="004C08FE">
        <w:rPr>
          <w:rtl/>
        </w:rPr>
        <w:t>. 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tl/>
        </w:rPr>
        <w:t xml:space="preserve"> </w:t>
      </w:r>
      <w:r>
        <w:rPr>
          <w:rFonts w:hint="cs"/>
          <w:rtl/>
        </w:rPr>
        <w:t>محیط،</w:t>
      </w:r>
      <w:r w:rsidRPr="004C08FE">
        <w:rPr>
          <w:rtl/>
        </w:rPr>
        <w:t xml:space="preserve"> </w:t>
      </w:r>
      <w:r w:rsidR="00491979">
        <w:rPr>
          <w:rFonts w:hint="cs"/>
          <w:rtl/>
        </w:rPr>
        <w:t xml:space="preserve">یک </w:t>
      </w:r>
      <w:r w:rsidRPr="004C08FE">
        <w:rPr>
          <w:rtl/>
        </w:rPr>
        <w:t>رابط بصر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برا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جاد</w:t>
      </w:r>
      <w:r w:rsidRPr="004C08FE">
        <w:rPr>
          <w:rtl/>
        </w:rPr>
        <w:t xml:space="preserve"> و مد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ت</w:t>
      </w:r>
      <w:r w:rsidRPr="004C08FE">
        <w:rPr>
          <w:rtl/>
        </w:rPr>
        <w:t xml:space="preserve"> گردش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کار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پ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چ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ده</w:t>
      </w:r>
      <w:r w:rsidRPr="004C08FE">
        <w:rPr>
          <w:rtl/>
        </w:rPr>
        <w:t xml:space="preserve"> و همچن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tl/>
        </w:rPr>
        <w:t xml:space="preserve"> ابزارها</w:t>
      </w:r>
      <w:r w:rsidRPr="004C08FE">
        <w:rPr>
          <w:rFonts w:hint="cs"/>
          <w:rtl/>
        </w:rPr>
        <w:t>یی</w:t>
      </w:r>
      <w:r w:rsidRPr="004C08FE">
        <w:rPr>
          <w:rtl/>
        </w:rPr>
        <w:t xml:space="preserve"> برا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آماده</w:t>
      </w:r>
      <w:r w:rsidR="005F2618">
        <w:t>‌</w:t>
      </w:r>
      <w:r w:rsidRPr="004C08FE">
        <w:rPr>
          <w:rtl/>
        </w:rPr>
        <w:t>ساز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داده</w:t>
      </w:r>
      <w:r w:rsidR="005F2618">
        <w:t>‌</w:t>
      </w:r>
      <w:r w:rsidRPr="004C08FE">
        <w:rPr>
          <w:rtl/>
        </w:rPr>
        <w:t>ها، آموزش مدل و استقرار فراهم م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کند</w:t>
      </w:r>
      <w:r w:rsidRPr="004C08FE">
        <w:rPr>
          <w:rtl/>
        </w:rPr>
        <w:t>.</w:t>
      </w:r>
      <w:r>
        <w:rPr>
          <w:rFonts w:hint="cs"/>
          <w:rtl/>
        </w:rPr>
        <w:t xml:space="preserve"> </w:t>
      </w:r>
      <w:bookmarkEnd w:id="20"/>
      <w:r w:rsidR="00103570">
        <w:rPr>
          <w:rtl/>
        </w:rPr>
        <w:t>در سطح بالا، اج</w:t>
      </w:r>
      <w:r w:rsidR="00DF146E">
        <w:rPr>
          <w:rFonts w:hint="cs"/>
          <w:rtl/>
        </w:rPr>
        <w:t xml:space="preserve">زای معماری و </w:t>
      </w:r>
      <w:r w:rsidR="00DF146E">
        <w:rPr>
          <w:rtl/>
        </w:rPr>
        <w:t>خط لوله</w:t>
      </w:r>
      <w:r w:rsidR="00DF146E">
        <w:rPr>
          <w:rFonts w:hint="cs"/>
          <w:rtl/>
        </w:rPr>
        <w:t xml:space="preserve"> </w:t>
      </w:r>
      <w:r w:rsidR="00DF146E">
        <w:t>Kubeflow</w:t>
      </w:r>
      <w:r w:rsidR="00103570">
        <w:rPr>
          <w:rtl/>
        </w:rPr>
        <w:t xml:space="preserve"> </w:t>
      </w:r>
      <w:r w:rsidR="00916282">
        <w:rPr>
          <w:rFonts w:hint="cs"/>
          <w:rtl/>
        </w:rPr>
        <w:t>مطابق با ساختار ارائه</w:t>
      </w:r>
      <w:r w:rsidR="00916282">
        <w:rPr>
          <w:rtl/>
        </w:rPr>
        <w:softHyphen/>
      </w:r>
      <w:r w:rsidR="00916282">
        <w:rPr>
          <w:rFonts w:hint="cs"/>
          <w:rtl/>
        </w:rPr>
        <w:t xml:space="preserve">شده در شکل 3، </w:t>
      </w:r>
      <w:r w:rsidR="00103570">
        <w:rPr>
          <w:rtl/>
        </w:rPr>
        <w:t>به شرح ز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ر</w:t>
      </w:r>
      <w:r w:rsidR="00103570">
        <w:rPr>
          <w:rtl/>
        </w:rPr>
        <w:t xml:space="preserve"> است:</w:t>
      </w:r>
    </w:p>
    <w:p w14:paraId="0D246EF4" w14:textId="54F3A3D3" w:rsidR="00103570" w:rsidRDefault="00103570" w:rsidP="00383645">
      <w:pPr>
        <w:pStyle w:val="a0"/>
      </w:pPr>
      <w:r w:rsidRPr="00D64EFF">
        <w:rPr>
          <w:b/>
          <w:bCs/>
        </w:rPr>
        <w:t>Python SDK</w:t>
      </w:r>
      <w:r w:rsidRPr="00D64EFF">
        <w:rPr>
          <w:b/>
          <w:bCs/>
          <w:rtl/>
        </w:rPr>
        <w:t xml:space="preserve">: </w:t>
      </w:r>
      <w:r>
        <w:rPr>
          <w:rtl/>
        </w:rPr>
        <w:t>با استفاده از زبان اختصاص</w:t>
      </w:r>
      <w:r>
        <w:rPr>
          <w:rFonts w:hint="cs"/>
          <w:rtl/>
        </w:rPr>
        <w:t>ی</w:t>
      </w:r>
      <w:r>
        <w:rPr>
          <w:rtl/>
        </w:rPr>
        <w:t xml:space="preserve"> دامنه </w:t>
      </w:r>
      <w:r>
        <w:t>Kubeflow Pipelines (DSL)</w:t>
      </w:r>
      <w:r>
        <w:rPr>
          <w:rtl/>
        </w:rPr>
        <w:t xml:space="preserve"> اجزا</w:t>
      </w:r>
      <w:r w:rsidR="005848C6">
        <w:rPr>
          <w:rFonts w:hint="cs"/>
          <w:rtl/>
        </w:rPr>
        <w:t xml:space="preserve"> اصلی را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 w:rsidR="005753F9">
        <w:rPr>
          <w:rFonts w:hint="cs"/>
          <w:rtl/>
        </w:rPr>
        <w:t>کرده</w:t>
      </w:r>
      <w:r>
        <w:rPr>
          <w:rtl/>
        </w:rPr>
        <w:t xml:space="preserve"> </w:t>
      </w:r>
      <w:r w:rsidR="005753F9">
        <w:rPr>
          <w:rFonts w:hint="cs"/>
          <w:rtl/>
        </w:rPr>
        <w:t>و</w:t>
      </w:r>
      <w:r>
        <w:rPr>
          <w:rtl/>
        </w:rPr>
        <w:t xml:space="preserve"> خط لوله را مشخص م</w:t>
      </w:r>
      <w:r>
        <w:rPr>
          <w:rFonts w:hint="cs"/>
          <w:rtl/>
        </w:rPr>
        <w:t>ی</w:t>
      </w:r>
      <w:r w:rsidR="005F2618">
        <w:rPr>
          <w:rFonts w:hint="cs"/>
        </w:rPr>
        <w:t>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14EDC1ED" w14:textId="45F54CB6" w:rsidR="00103570" w:rsidRDefault="00103570" w:rsidP="00383645">
      <w:pPr>
        <w:pStyle w:val="a0"/>
      </w:pPr>
      <w:r w:rsidRPr="00D64EFF">
        <w:rPr>
          <w:rFonts w:hint="eastAsia"/>
          <w:b/>
          <w:bCs/>
          <w:rtl/>
        </w:rPr>
        <w:t>کامپا</w:t>
      </w:r>
      <w:r w:rsidRPr="00D64EFF">
        <w:rPr>
          <w:rFonts w:hint="cs"/>
          <w:b/>
          <w:bCs/>
          <w:rtl/>
        </w:rPr>
        <w:t>ی</w:t>
      </w:r>
      <w:r w:rsidRPr="00D64EFF">
        <w:rPr>
          <w:rFonts w:hint="eastAsia"/>
          <w:b/>
          <w:bCs/>
          <w:rtl/>
        </w:rPr>
        <w:t>لر</w:t>
      </w:r>
      <w:r w:rsidRPr="00D64EFF">
        <w:rPr>
          <w:b/>
          <w:bCs/>
          <w:rtl/>
        </w:rPr>
        <w:t xml:space="preserve"> </w:t>
      </w:r>
      <w:r w:rsidRPr="00D64EFF">
        <w:rPr>
          <w:b/>
          <w:bCs/>
        </w:rPr>
        <w:t>DSL</w:t>
      </w:r>
      <w:r w:rsidRPr="00D64EFF">
        <w:rPr>
          <w:b/>
          <w:bCs/>
          <w:rtl/>
        </w:rPr>
        <w:t>:</w:t>
      </w:r>
      <w:r>
        <w:rPr>
          <w:rtl/>
        </w:rPr>
        <w:t xml:space="preserve"> کامپا</w:t>
      </w:r>
      <w:r>
        <w:rPr>
          <w:rFonts w:hint="cs"/>
          <w:rtl/>
        </w:rPr>
        <w:t>ی</w:t>
      </w:r>
      <w:r>
        <w:rPr>
          <w:rFonts w:hint="eastAsia"/>
          <w:rtl/>
        </w:rPr>
        <w:t>لر</w:t>
      </w:r>
      <w:r>
        <w:rPr>
          <w:rtl/>
        </w:rPr>
        <w:t xml:space="preserve"> </w:t>
      </w:r>
      <w:r>
        <w:t>DSL</w:t>
      </w:r>
      <w:r>
        <w:rPr>
          <w:rtl/>
        </w:rPr>
        <w:t xml:space="preserve"> کد پا</w:t>
      </w:r>
      <w:r>
        <w:rPr>
          <w:rFonts w:hint="cs"/>
          <w:rtl/>
        </w:rPr>
        <w:t>ی</w:t>
      </w:r>
      <w:r>
        <w:rPr>
          <w:rFonts w:hint="eastAsia"/>
          <w:rtl/>
        </w:rPr>
        <w:t>تون</w:t>
      </w:r>
      <w:r>
        <w:rPr>
          <w:rtl/>
        </w:rPr>
        <w:t xml:space="preserve"> خط لوله را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کربند</w:t>
      </w:r>
      <w:r>
        <w:rPr>
          <w:rFonts w:hint="cs"/>
          <w:rtl/>
        </w:rPr>
        <w:t>ی</w:t>
      </w:r>
      <w:r>
        <w:rPr>
          <w:rtl/>
        </w:rPr>
        <w:t xml:space="preserve"> ثابت (</w:t>
      </w:r>
      <w:r>
        <w:t>YAML</w:t>
      </w:r>
      <w:r>
        <w:rPr>
          <w:rtl/>
        </w:rPr>
        <w:t>)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 w:rsidR="0069509D">
        <w:t>‌</w:t>
      </w:r>
      <w:r>
        <w:rPr>
          <w:rtl/>
        </w:rPr>
        <w:t>کند.</w:t>
      </w:r>
    </w:p>
    <w:p w14:paraId="1B925F34" w14:textId="6A366477" w:rsidR="00103570" w:rsidRDefault="00103570" w:rsidP="00383645">
      <w:pPr>
        <w:pStyle w:val="a0"/>
      </w:pPr>
      <w:r w:rsidRPr="00D64EFF">
        <w:rPr>
          <w:b/>
          <w:bCs/>
        </w:rPr>
        <w:t>Pipeline Service</w:t>
      </w:r>
      <w:r w:rsidRPr="00D64EFF">
        <w:rPr>
          <w:b/>
          <w:bCs/>
          <w:rtl/>
        </w:rPr>
        <w:t>:</w:t>
      </w:r>
      <w:r>
        <w:rPr>
          <w:rtl/>
        </w:rPr>
        <w:t xml:space="preserve"> </w:t>
      </w:r>
      <w:r w:rsidR="00520995">
        <w:rPr>
          <w:rFonts w:hint="cs"/>
          <w:rtl/>
        </w:rPr>
        <w:t xml:space="preserve">در این بخش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خط لوله اجرا شده از پ</w:t>
      </w:r>
      <w:r>
        <w:rPr>
          <w:rFonts w:hint="cs"/>
          <w:rtl/>
        </w:rPr>
        <w:t>ی</w:t>
      </w:r>
      <w:r>
        <w:rPr>
          <w:rFonts w:hint="eastAsia"/>
          <w:rtl/>
        </w:rPr>
        <w:t>کربند</w:t>
      </w:r>
      <w:r>
        <w:rPr>
          <w:rFonts w:hint="cs"/>
          <w:rtl/>
        </w:rPr>
        <w:t>ی</w:t>
      </w:r>
      <w:r>
        <w:rPr>
          <w:rtl/>
        </w:rPr>
        <w:t xml:space="preserve"> استات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</w:t>
      </w:r>
      <w:r w:rsidR="001F2B0E">
        <w:rPr>
          <w:rFonts w:hint="cs"/>
          <w:rtl/>
        </w:rPr>
        <w:t>می</w:t>
      </w:r>
      <w:r w:rsidR="005F2618">
        <w:rPr>
          <w:rFonts w:hint="cs"/>
        </w:rPr>
        <w:t>‌</w:t>
      </w:r>
      <w:r w:rsidR="001F2B0E">
        <w:rPr>
          <w:rFonts w:hint="cs"/>
          <w:rtl/>
        </w:rPr>
        <w:t>شود</w:t>
      </w:r>
      <w:r>
        <w:rPr>
          <w:rtl/>
        </w:rPr>
        <w:t>.</w:t>
      </w:r>
    </w:p>
    <w:p w14:paraId="145027B3" w14:textId="1EC08D9C" w:rsidR="00103570" w:rsidRDefault="00103570" w:rsidP="00383645">
      <w:pPr>
        <w:pStyle w:val="a0"/>
      </w:pPr>
      <w:r w:rsidRPr="00D64EFF">
        <w:rPr>
          <w:rFonts w:hint="eastAsia"/>
          <w:b/>
          <w:bCs/>
          <w:rtl/>
        </w:rPr>
        <w:t>منابع</w:t>
      </w:r>
      <w:r w:rsidRPr="00D64EFF">
        <w:rPr>
          <w:b/>
          <w:bCs/>
          <w:rtl/>
        </w:rPr>
        <w:t xml:space="preserve"> </w:t>
      </w:r>
      <w:r w:rsidR="00561329" w:rsidRPr="00D64EFF">
        <w:rPr>
          <w:b/>
          <w:bCs/>
          <w:rtl/>
        </w:rPr>
        <w:t>کوبر</w:t>
      </w:r>
      <w:r w:rsidRPr="00D64EFF">
        <w:rPr>
          <w:b/>
          <w:bCs/>
          <w:rtl/>
        </w:rPr>
        <w:t>:</w:t>
      </w:r>
      <w:r>
        <w:rPr>
          <w:rtl/>
        </w:rPr>
        <w:t xml:space="preserve"> سرو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 w:rsidR="002125DA">
        <w:rPr>
          <w:rtl/>
        </w:rPr>
        <w:t>خط لوله</w:t>
      </w:r>
      <w:r w:rsidR="002125DA">
        <w:rPr>
          <w:rFonts w:hint="cs"/>
          <w:rtl/>
        </w:rPr>
        <w:t>،</w:t>
      </w:r>
      <w:r>
        <w:rPr>
          <w:rtl/>
        </w:rPr>
        <w:t xml:space="preserve"> </w:t>
      </w:r>
      <w:r w:rsidR="002125DA">
        <w:t>API</w:t>
      </w:r>
      <w:r w:rsidR="002125DA">
        <w:rPr>
          <w:rtl/>
        </w:rPr>
        <w:t xml:space="preserve"> </w:t>
      </w:r>
      <w:r>
        <w:rPr>
          <w:rtl/>
        </w:rPr>
        <w:t xml:space="preserve">سرور </w:t>
      </w:r>
      <w:r w:rsidR="00561329">
        <w:rPr>
          <w:rtl/>
        </w:rPr>
        <w:t>کوبر</w:t>
      </w:r>
      <w:r>
        <w:t xml:space="preserve"> </w:t>
      </w:r>
      <w:r>
        <w:rPr>
          <w:rtl/>
        </w:rPr>
        <w:t>را فراخوان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 w:rsidR="005F2618">
        <w:rPr>
          <w:rFonts w:hint="cs"/>
        </w:rPr>
        <w:t>‌</w:t>
      </w:r>
      <w:r>
        <w:rPr>
          <w:rtl/>
        </w:rPr>
        <w:t xml:space="preserve">کند تا منابع </w:t>
      </w:r>
      <w:r w:rsidR="00561329">
        <w:rPr>
          <w:rtl/>
        </w:rPr>
        <w:t>کوبر</w:t>
      </w:r>
      <w:r w:rsidR="002125DA">
        <w:rPr>
          <w:rFonts w:hint="cs"/>
          <w:rtl/>
        </w:rPr>
        <w:t xml:space="preserve"> </w:t>
      </w:r>
      <w:r>
        <w:t xml:space="preserve"> (CRD)</w:t>
      </w:r>
      <w:r>
        <w:rPr>
          <w:rtl/>
        </w:rPr>
        <w:t>لازم را برا</w:t>
      </w:r>
      <w:r>
        <w:rPr>
          <w:rFonts w:hint="cs"/>
          <w:rtl/>
        </w:rPr>
        <w:t>ی</w:t>
      </w:r>
      <w:r>
        <w:rPr>
          <w:rtl/>
        </w:rPr>
        <w:t xml:space="preserve"> اجرا</w:t>
      </w:r>
      <w:r>
        <w:rPr>
          <w:rFonts w:hint="cs"/>
          <w:rtl/>
        </w:rPr>
        <w:t>ی</w:t>
      </w:r>
      <w:r>
        <w:rPr>
          <w:rtl/>
        </w:rPr>
        <w:t xml:space="preserve"> خط لوله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کند.</w:t>
      </w:r>
    </w:p>
    <w:p w14:paraId="10D6FF7E" w14:textId="13B1C505" w:rsidR="00103570" w:rsidRDefault="00F92DD2" w:rsidP="00383645">
      <w:pPr>
        <w:pStyle w:val="a0"/>
      </w:pPr>
      <w:r>
        <w:rPr>
          <w:b/>
          <w:bCs/>
          <w:rtl/>
        </w:rPr>
        <w:t>کنترل‌کننده‌ها</w:t>
      </w:r>
      <w:r>
        <w:rPr>
          <w:rFonts w:hint="cs"/>
          <w:b/>
          <w:bCs/>
          <w:rtl/>
        </w:rPr>
        <w:t>ی</w:t>
      </w:r>
      <w:r w:rsidR="00103570" w:rsidRPr="00D64EFF">
        <w:rPr>
          <w:b/>
          <w:bCs/>
          <w:rtl/>
        </w:rPr>
        <w:t xml:space="preserve"> ارکستراس</w:t>
      </w:r>
      <w:r w:rsidR="00103570" w:rsidRPr="00D64EFF">
        <w:rPr>
          <w:rFonts w:hint="cs"/>
          <w:b/>
          <w:bCs/>
          <w:rtl/>
        </w:rPr>
        <w:t>ی</w:t>
      </w:r>
      <w:r w:rsidR="00103570" w:rsidRPr="00D64EFF">
        <w:rPr>
          <w:rFonts w:hint="eastAsia"/>
          <w:b/>
          <w:bCs/>
          <w:rtl/>
        </w:rPr>
        <w:t>ون</w:t>
      </w:r>
      <w:r w:rsidR="00103570" w:rsidRPr="00D64EFF">
        <w:rPr>
          <w:b/>
          <w:bCs/>
          <w:rtl/>
        </w:rPr>
        <w:t>:</w:t>
      </w:r>
      <w:r w:rsidR="00103570">
        <w:rPr>
          <w:rtl/>
        </w:rPr>
        <w:t xml:space="preserve"> مجموعه</w:t>
      </w:r>
      <w:r w:rsidR="0069509D">
        <w:t>‌</w:t>
      </w:r>
      <w:r w:rsidR="00103570">
        <w:rPr>
          <w:rtl/>
        </w:rPr>
        <w:t>ا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از کنترل</w:t>
      </w:r>
      <w:r w:rsidR="005F2618">
        <w:rPr>
          <w:rFonts w:hint="cs"/>
        </w:rPr>
        <w:t>‌</w:t>
      </w:r>
      <w:r w:rsidR="00103570">
        <w:rPr>
          <w:rtl/>
        </w:rPr>
        <w:t>کننده</w:t>
      </w:r>
      <w:r w:rsidR="005F2618">
        <w:rPr>
          <w:rFonts w:hint="cs"/>
        </w:rPr>
        <w:t>‌</w:t>
      </w:r>
      <w:r w:rsidR="00103570">
        <w:rPr>
          <w:rtl/>
        </w:rPr>
        <w:t>ها کانت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نرها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</w:t>
      </w:r>
      <w:r>
        <w:rPr>
          <w:rtl/>
        </w:rPr>
        <w:t>موردن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 w:rsidR="00103570">
        <w:rPr>
          <w:rtl/>
        </w:rPr>
        <w:t xml:space="preserve"> برا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تکم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ل</w:t>
      </w:r>
      <w:r w:rsidR="00103570">
        <w:rPr>
          <w:rtl/>
        </w:rPr>
        <w:t xml:space="preserve"> خط لوله را اجرا م</w:t>
      </w:r>
      <w:r w:rsidR="00103570">
        <w:rPr>
          <w:rFonts w:hint="cs"/>
          <w:rtl/>
        </w:rPr>
        <w:t>ی</w:t>
      </w:r>
      <w:r w:rsidR="0069509D">
        <w:t>‌</w:t>
      </w:r>
      <w:r w:rsidR="00103570">
        <w:rPr>
          <w:rtl/>
        </w:rPr>
        <w:t>کنند. کانت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نرها</w:t>
      </w:r>
      <w:r w:rsidR="00561329">
        <w:rPr>
          <w:rFonts w:hint="cs"/>
          <w:rtl/>
        </w:rPr>
        <w:t xml:space="preserve"> در </w:t>
      </w:r>
      <w:r w:rsidR="00561329">
        <w:t>Pod</w:t>
      </w:r>
      <w:r w:rsidR="00561329">
        <w:rPr>
          <w:rFonts w:hint="cs"/>
          <w:rtl/>
        </w:rPr>
        <w:t xml:space="preserve">های کوبر </w:t>
      </w:r>
      <w:r w:rsidR="00D72AA1">
        <w:rPr>
          <w:rFonts w:hint="cs"/>
          <w:rtl/>
        </w:rPr>
        <w:t>روی</w:t>
      </w:r>
      <w:r w:rsidR="00103570">
        <w:rPr>
          <w:rtl/>
        </w:rPr>
        <w:t xml:space="preserve"> ماش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ن</w:t>
      </w:r>
      <w:r w:rsidR="0069509D">
        <w:t>‌</w:t>
      </w:r>
      <w:r w:rsidR="00103570">
        <w:rPr>
          <w:rtl/>
        </w:rPr>
        <w:t>ها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مجاز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اجرا م</w:t>
      </w:r>
      <w:r w:rsidR="00103570">
        <w:rPr>
          <w:rFonts w:hint="cs"/>
          <w:rtl/>
        </w:rPr>
        <w:t>ی</w:t>
      </w:r>
      <w:r w:rsidR="0069509D">
        <w:t>‌</w:t>
      </w:r>
      <w:r w:rsidR="00103570">
        <w:rPr>
          <w:rtl/>
        </w:rPr>
        <w:t xml:space="preserve">شوند. </w:t>
      </w:r>
      <w:r w:rsidR="00291853">
        <w:rPr>
          <w:rFonts w:hint="cs"/>
          <w:rtl/>
        </w:rPr>
        <w:t>برای مثال</w:t>
      </w:r>
      <w:r w:rsidR="00103570">
        <w:rPr>
          <w:rtl/>
        </w:rPr>
        <w:t>، کنترل</w:t>
      </w:r>
      <w:r w:rsidR="005F2618">
        <w:t>‌</w:t>
      </w:r>
      <w:r w:rsidR="00103570">
        <w:rPr>
          <w:rtl/>
        </w:rPr>
        <w:t xml:space="preserve">کننده </w:t>
      </w:r>
      <w:r w:rsidR="00103570">
        <w:t>Argo Workflow</w:t>
      </w:r>
      <w:r w:rsidR="00103570">
        <w:rPr>
          <w:rtl/>
        </w:rPr>
        <w:t xml:space="preserve"> گردش</w:t>
      </w:r>
      <w:r w:rsidR="005F2618">
        <w:t>‌</w:t>
      </w:r>
      <w:r w:rsidR="00103570">
        <w:rPr>
          <w:rtl/>
        </w:rPr>
        <w:t>ها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کار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</w:t>
      </w:r>
      <w:r w:rsidR="005B03AD">
        <w:rPr>
          <w:rFonts w:hint="cs"/>
          <w:rtl/>
        </w:rPr>
        <w:t>مبتنی</w:t>
      </w:r>
      <w:r w:rsidR="005F2618">
        <w:rPr>
          <w:rFonts w:hint="cs"/>
        </w:rPr>
        <w:t>‌</w:t>
      </w:r>
      <w:r w:rsidR="005B03AD">
        <w:rPr>
          <w:rFonts w:hint="cs"/>
          <w:rtl/>
        </w:rPr>
        <w:t xml:space="preserve">بر </w:t>
      </w:r>
      <w:r w:rsidR="005B03AD">
        <w:t>Task</w:t>
      </w:r>
      <w:r w:rsidR="00103570">
        <w:rPr>
          <w:rtl/>
        </w:rPr>
        <w:t xml:space="preserve"> را هماهنگ م</w:t>
      </w:r>
      <w:r w:rsidR="00103570">
        <w:rPr>
          <w:rFonts w:hint="cs"/>
          <w:rtl/>
        </w:rPr>
        <w:t>ی</w:t>
      </w:r>
      <w:r w:rsidR="005F2618">
        <w:rPr>
          <w:rFonts w:hint="cs"/>
        </w:rPr>
        <w:t>‌</w:t>
      </w:r>
      <w:r w:rsidR="00103570">
        <w:rPr>
          <w:rFonts w:hint="eastAsia"/>
          <w:rtl/>
        </w:rPr>
        <w:t>کند</w:t>
      </w:r>
      <w:r w:rsidR="00103570">
        <w:rPr>
          <w:rtl/>
        </w:rPr>
        <w:t>.</w:t>
      </w:r>
    </w:p>
    <w:p w14:paraId="5BB00A8C" w14:textId="202CB8DF" w:rsidR="00103570" w:rsidRDefault="00F92DD2" w:rsidP="00383645">
      <w:pPr>
        <w:pStyle w:val="a0"/>
      </w:pPr>
      <w:r>
        <w:rPr>
          <w:b/>
          <w:bCs/>
          <w:rtl/>
        </w:rPr>
        <w:t>ذخ</w:t>
      </w:r>
      <w:r>
        <w:rPr>
          <w:rFonts w:hint="cs"/>
          <w:b/>
          <w:bCs/>
          <w:rtl/>
        </w:rPr>
        <w:t>ی</w:t>
      </w:r>
      <w:r>
        <w:rPr>
          <w:rFonts w:hint="eastAsia"/>
          <w:b/>
          <w:bCs/>
          <w:rtl/>
        </w:rPr>
        <w:t>ره‌ساز</w:t>
      </w:r>
      <w:r>
        <w:rPr>
          <w:rFonts w:hint="cs"/>
          <w:b/>
          <w:bCs/>
          <w:rtl/>
        </w:rPr>
        <w:t>ی</w:t>
      </w:r>
      <w:r w:rsidR="00103570" w:rsidRPr="009E73B5">
        <w:rPr>
          <w:b/>
          <w:bCs/>
          <w:rtl/>
        </w:rPr>
        <w:t xml:space="preserve"> </w:t>
      </w:r>
      <w:r w:rsidR="00705487" w:rsidRPr="009E73B5">
        <w:rPr>
          <w:rFonts w:hint="cs"/>
          <w:b/>
          <w:bCs/>
          <w:rtl/>
        </w:rPr>
        <w:t>آرتیتفکت</w:t>
      </w:r>
      <w:r w:rsidR="005F2618" w:rsidRPr="009E73B5">
        <w:rPr>
          <w:rFonts w:hint="cs"/>
          <w:b/>
          <w:bCs/>
        </w:rPr>
        <w:t>‌</w:t>
      </w:r>
      <w:r w:rsidR="00705487" w:rsidRPr="009E73B5">
        <w:rPr>
          <w:rFonts w:hint="cs"/>
          <w:b/>
          <w:bCs/>
          <w:rtl/>
        </w:rPr>
        <w:t>ها</w:t>
      </w:r>
      <w:r w:rsidR="00103570" w:rsidRPr="009E73B5">
        <w:rPr>
          <w:b/>
          <w:bCs/>
          <w:rtl/>
        </w:rPr>
        <w:t>:</w:t>
      </w:r>
      <w:r w:rsidR="00103570">
        <w:rPr>
          <w:rtl/>
        </w:rPr>
        <w:t xml:space="preserve"> </w:t>
      </w:r>
      <w:r w:rsidR="0069509D">
        <w:t>Pod</w:t>
      </w:r>
      <w:r w:rsidR="0069509D">
        <w:rPr>
          <w:rtl/>
        </w:rPr>
        <w:t>ها</w:t>
      </w:r>
      <w:r w:rsidR="0069509D">
        <w:t xml:space="preserve"> </w:t>
      </w:r>
      <w:r w:rsidR="00103570">
        <w:rPr>
          <w:rtl/>
        </w:rPr>
        <w:t>دو نوع داده را ذخ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ره</w:t>
      </w:r>
      <w:r w:rsidR="00103570">
        <w:rPr>
          <w:rtl/>
        </w:rPr>
        <w:t xml:space="preserve"> م</w:t>
      </w:r>
      <w:r w:rsidR="00103570">
        <w:rPr>
          <w:rFonts w:hint="cs"/>
          <w:rtl/>
        </w:rPr>
        <w:t>ی</w:t>
      </w:r>
      <w:r w:rsidR="0069509D">
        <w:t>‌</w:t>
      </w:r>
      <w:r w:rsidR="00103570">
        <w:rPr>
          <w:rtl/>
        </w:rPr>
        <w:t>کن</w:t>
      </w:r>
      <w:r w:rsidR="005B03AD">
        <w:rPr>
          <w:rFonts w:hint="cs"/>
          <w:rtl/>
        </w:rPr>
        <w:t>ن</w:t>
      </w:r>
      <w:r w:rsidR="00103570">
        <w:rPr>
          <w:rtl/>
        </w:rPr>
        <w:t>د:</w:t>
      </w:r>
    </w:p>
    <w:p w14:paraId="68D687ED" w14:textId="652A9379" w:rsidR="00103570" w:rsidRPr="00D64EFF" w:rsidRDefault="00103570" w:rsidP="00383645">
      <w:pPr>
        <w:pStyle w:val="a0"/>
      </w:pPr>
      <w:r w:rsidRPr="00D64EFF">
        <w:rPr>
          <w:rFonts w:hint="eastAsia"/>
          <w:rtl/>
        </w:rPr>
        <w:t>فراداده</w:t>
      </w:r>
      <w:r w:rsidRPr="00D64EFF">
        <w:rPr>
          <w:rtl/>
        </w:rPr>
        <w:t>: آزما</w:t>
      </w:r>
      <w:r w:rsidRPr="00D64EFF">
        <w:rPr>
          <w:rFonts w:hint="cs"/>
          <w:rtl/>
        </w:rPr>
        <w:t>ی</w:t>
      </w:r>
      <w:r w:rsidRPr="00D64EFF">
        <w:rPr>
          <w:rFonts w:hint="eastAsia"/>
          <w:rtl/>
        </w:rPr>
        <w:t>ش</w:t>
      </w:r>
      <w:r w:rsidR="005F2618" w:rsidRPr="00D64EFF">
        <w:rPr>
          <w:rFonts w:hint="eastAsia"/>
        </w:rPr>
        <w:t>‌</w:t>
      </w:r>
      <w:r w:rsidRPr="00D64EFF">
        <w:rPr>
          <w:rFonts w:hint="eastAsia"/>
          <w:rtl/>
        </w:rPr>
        <w:t>ها،</w:t>
      </w:r>
      <w:r w:rsidRPr="00D64EFF">
        <w:rPr>
          <w:rtl/>
        </w:rPr>
        <w:t xml:space="preserve"> کارها، اجرا</w:t>
      </w:r>
      <w:r w:rsidRPr="00D64EFF">
        <w:rPr>
          <w:rFonts w:hint="cs"/>
          <w:rtl/>
        </w:rPr>
        <w:t>ی</w:t>
      </w:r>
      <w:r w:rsidRPr="00D64EFF">
        <w:rPr>
          <w:rtl/>
        </w:rPr>
        <w:t xml:space="preserve"> خط لوله و مع</w:t>
      </w:r>
      <w:r w:rsidRPr="00D64EFF">
        <w:rPr>
          <w:rFonts w:hint="cs"/>
          <w:rtl/>
        </w:rPr>
        <w:t>ی</w:t>
      </w:r>
      <w:r w:rsidRPr="00D64EFF">
        <w:rPr>
          <w:rFonts w:hint="eastAsia"/>
          <w:rtl/>
        </w:rPr>
        <w:t>ارها</w:t>
      </w:r>
      <w:r w:rsidRPr="00D64EFF">
        <w:rPr>
          <w:rFonts w:hint="cs"/>
          <w:rtl/>
        </w:rPr>
        <w:t>ی</w:t>
      </w:r>
      <w:r w:rsidRPr="00D64EFF">
        <w:rPr>
          <w:rtl/>
        </w:rPr>
        <w:t xml:space="preserve"> داده</w:t>
      </w:r>
      <w:r w:rsidR="005F2618" w:rsidRPr="00D64EFF">
        <w:t>‌</w:t>
      </w:r>
      <w:r w:rsidRPr="00D64EFF">
        <w:rPr>
          <w:rtl/>
        </w:rPr>
        <w:t>ها</w:t>
      </w:r>
      <w:r w:rsidRPr="00D64EFF">
        <w:rPr>
          <w:rFonts w:hint="cs"/>
          <w:rtl/>
        </w:rPr>
        <w:t>ی</w:t>
      </w:r>
      <w:r w:rsidRPr="00D64EFF">
        <w:rPr>
          <w:rtl/>
        </w:rPr>
        <w:t xml:space="preserve"> متر</w:t>
      </w:r>
      <w:r w:rsidRPr="00D64EFF">
        <w:rPr>
          <w:rFonts w:hint="cs"/>
          <w:rtl/>
        </w:rPr>
        <w:t>ی</w:t>
      </w:r>
      <w:r w:rsidRPr="00D64EFF">
        <w:rPr>
          <w:rFonts w:hint="eastAsia"/>
          <w:rtl/>
        </w:rPr>
        <w:t>ک</w:t>
      </w:r>
      <w:r w:rsidRPr="00D64EFF">
        <w:rPr>
          <w:rtl/>
        </w:rPr>
        <w:t xml:space="preserve"> به</w:t>
      </w:r>
      <w:r w:rsidR="0069509D" w:rsidRPr="00D64EFF">
        <w:t>‌</w:t>
      </w:r>
      <w:r w:rsidRPr="00D64EFF">
        <w:rPr>
          <w:rtl/>
        </w:rPr>
        <w:t>منظور مرتب</w:t>
      </w:r>
      <w:r w:rsidR="005F2618" w:rsidRPr="00D64EFF">
        <w:t>‌</w:t>
      </w:r>
      <w:r w:rsidRPr="00D64EFF">
        <w:rPr>
          <w:rtl/>
        </w:rPr>
        <w:t>ساز</w:t>
      </w:r>
      <w:r w:rsidRPr="00D64EFF">
        <w:rPr>
          <w:rFonts w:hint="cs"/>
          <w:rtl/>
        </w:rPr>
        <w:t>ی</w:t>
      </w:r>
      <w:r w:rsidRPr="00D64EFF">
        <w:rPr>
          <w:rtl/>
        </w:rPr>
        <w:t xml:space="preserve"> و </w:t>
      </w:r>
      <w:r w:rsidR="0069509D" w:rsidRPr="00D64EFF">
        <w:rPr>
          <w:rtl/>
        </w:rPr>
        <w:t>ف</w:t>
      </w:r>
      <w:r w:rsidR="0069509D" w:rsidRPr="00D64EFF">
        <w:rPr>
          <w:rFonts w:hint="cs"/>
          <w:rtl/>
        </w:rPr>
        <w:t>ی</w:t>
      </w:r>
      <w:r w:rsidR="0069509D" w:rsidRPr="00D64EFF">
        <w:rPr>
          <w:rFonts w:hint="eastAsia"/>
          <w:rtl/>
        </w:rPr>
        <w:t>لترکردن</w:t>
      </w:r>
      <w:r w:rsidRPr="00D64EFF">
        <w:rPr>
          <w:rtl/>
        </w:rPr>
        <w:t xml:space="preserve"> جمع</w:t>
      </w:r>
      <w:r w:rsidR="005F2618" w:rsidRPr="00D64EFF">
        <w:t>‌</w:t>
      </w:r>
      <w:r w:rsidRPr="00D64EFF">
        <w:rPr>
          <w:rtl/>
        </w:rPr>
        <w:t>آور</w:t>
      </w:r>
      <w:r w:rsidRPr="00D64EFF">
        <w:rPr>
          <w:rFonts w:hint="cs"/>
          <w:rtl/>
        </w:rPr>
        <w:t>ی</w:t>
      </w:r>
      <w:r w:rsidRPr="00D64EFF">
        <w:rPr>
          <w:rtl/>
        </w:rPr>
        <w:t xml:space="preserve"> م</w:t>
      </w:r>
      <w:r w:rsidRPr="00D64EFF">
        <w:rPr>
          <w:rFonts w:hint="cs"/>
          <w:rtl/>
        </w:rPr>
        <w:t>ی</w:t>
      </w:r>
      <w:r w:rsidR="005F2618" w:rsidRPr="00D64EFF">
        <w:rPr>
          <w:rFonts w:hint="cs"/>
        </w:rPr>
        <w:t>‌</w:t>
      </w:r>
      <w:r w:rsidRPr="00D64EFF">
        <w:rPr>
          <w:rFonts w:hint="eastAsia"/>
          <w:rtl/>
        </w:rPr>
        <w:t>شوند</w:t>
      </w:r>
      <w:r w:rsidRPr="00D64EFF">
        <w:rPr>
          <w:rtl/>
        </w:rPr>
        <w:t xml:space="preserve">. </w:t>
      </w:r>
      <w:r w:rsidRPr="00D64EFF">
        <w:t>Kubeflow Pipelines</w:t>
      </w:r>
      <w:r w:rsidRPr="00D64EFF">
        <w:rPr>
          <w:rtl/>
        </w:rPr>
        <w:t xml:space="preserve"> ابر</w:t>
      </w:r>
      <w:r w:rsidR="0069509D" w:rsidRPr="00D64EFF">
        <w:rPr>
          <w:rtl/>
        </w:rPr>
        <w:t xml:space="preserve"> داده‌</w:t>
      </w:r>
      <w:r w:rsidRPr="00D64EFF">
        <w:rPr>
          <w:rtl/>
        </w:rPr>
        <w:t xml:space="preserve">ها را در </w:t>
      </w:r>
      <w:r w:rsidR="0069509D" w:rsidRPr="00D64EFF">
        <w:rPr>
          <w:rtl/>
        </w:rPr>
        <w:t>پایگاه‌داده</w:t>
      </w:r>
      <w:r w:rsidRPr="00D64EFF">
        <w:rPr>
          <w:rtl/>
        </w:rPr>
        <w:t xml:space="preserve"> </w:t>
      </w:r>
      <w:r w:rsidRPr="00D64EFF">
        <w:t>MySQL</w:t>
      </w:r>
      <w:r w:rsidRPr="00D64EFF">
        <w:rPr>
          <w:rtl/>
        </w:rPr>
        <w:t xml:space="preserve"> ذخ</w:t>
      </w:r>
      <w:r w:rsidRPr="00D64EFF">
        <w:rPr>
          <w:rFonts w:hint="cs"/>
          <w:rtl/>
        </w:rPr>
        <w:t>ی</w:t>
      </w:r>
      <w:r w:rsidRPr="00D64EFF">
        <w:rPr>
          <w:rFonts w:hint="eastAsia"/>
          <w:rtl/>
        </w:rPr>
        <w:t>ره</w:t>
      </w:r>
      <w:r w:rsidRPr="00D64EFF">
        <w:rPr>
          <w:rtl/>
        </w:rPr>
        <w:t xml:space="preserve"> م</w:t>
      </w:r>
      <w:r w:rsidRPr="00D64EFF">
        <w:rPr>
          <w:rFonts w:hint="cs"/>
          <w:rtl/>
        </w:rPr>
        <w:t>ی</w:t>
      </w:r>
      <w:r w:rsidR="0069509D" w:rsidRPr="00D64EFF">
        <w:t>‌</w:t>
      </w:r>
      <w:r w:rsidRPr="00D64EFF">
        <w:rPr>
          <w:rtl/>
        </w:rPr>
        <w:t>کند.</w:t>
      </w:r>
    </w:p>
    <w:p w14:paraId="26221672" w14:textId="17A32E82" w:rsidR="00647A05" w:rsidRDefault="00705487" w:rsidP="00383645">
      <w:pPr>
        <w:pStyle w:val="a0"/>
      </w:pPr>
      <w:r w:rsidRPr="00D64EFF">
        <w:rPr>
          <w:rFonts w:hint="cs"/>
          <w:rtl/>
        </w:rPr>
        <w:lastRenderedPageBreak/>
        <w:t>آرتیتفکت</w:t>
      </w:r>
      <w:r w:rsidR="005F2618" w:rsidRPr="00D64EFF">
        <w:rPr>
          <w:rFonts w:hint="cs"/>
        </w:rPr>
        <w:t>‌</w:t>
      </w:r>
      <w:r w:rsidRPr="00D64EFF">
        <w:rPr>
          <w:rFonts w:hint="cs"/>
          <w:rtl/>
        </w:rPr>
        <w:t>ها</w:t>
      </w:r>
      <w:r w:rsidR="00103570" w:rsidRPr="00D64EFF">
        <w:rPr>
          <w:rtl/>
        </w:rPr>
        <w:t>:</w:t>
      </w:r>
      <w:r w:rsidR="00103570">
        <w:rPr>
          <w:rtl/>
        </w:rPr>
        <w:t xml:space="preserve"> </w:t>
      </w:r>
      <w:r w:rsidR="00103570">
        <w:t>Kubeflow Pipelines</w:t>
      </w:r>
      <w:r w:rsidR="00103570">
        <w:rPr>
          <w:rtl/>
        </w:rPr>
        <w:t xml:space="preserve"> </w:t>
      </w:r>
      <w:r w:rsidR="005B03AD">
        <w:rPr>
          <w:rFonts w:hint="cs"/>
          <w:rtl/>
        </w:rPr>
        <w:t>آرتیتفکت</w:t>
      </w:r>
      <w:r w:rsidR="005F2618">
        <w:rPr>
          <w:rFonts w:hint="cs"/>
        </w:rPr>
        <w:t>‌</w:t>
      </w:r>
      <w:r w:rsidR="005B03AD">
        <w:rPr>
          <w:rFonts w:hint="cs"/>
          <w:rtl/>
        </w:rPr>
        <w:t>ها</w:t>
      </w:r>
      <w:r w:rsidR="005B03AD">
        <w:rPr>
          <w:rtl/>
        </w:rPr>
        <w:t xml:space="preserve"> </w:t>
      </w:r>
      <w:r w:rsidR="00103570">
        <w:rPr>
          <w:rtl/>
        </w:rPr>
        <w:t xml:space="preserve">را در 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ک</w:t>
      </w:r>
      <w:r w:rsidR="00103570">
        <w:rPr>
          <w:rtl/>
        </w:rPr>
        <w:t xml:space="preserve"> </w:t>
      </w:r>
      <w:r w:rsidR="005B03AD">
        <w:rPr>
          <w:rFonts w:hint="cs"/>
          <w:rtl/>
        </w:rPr>
        <w:t>بستر ذخیره</w:t>
      </w:r>
      <w:r w:rsidR="005F2618">
        <w:rPr>
          <w:rFonts w:hint="cs"/>
        </w:rPr>
        <w:t>‌</w:t>
      </w:r>
      <w:r w:rsidR="005B03AD">
        <w:rPr>
          <w:rFonts w:hint="cs"/>
          <w:rtl/>
        </w:rPr>
        <w:t>سازی</w:t>
      </w:r>
      <w:r w:rsidR="00103570">
        <w:rPr>
          <w:rtl/>
        </w:rPr>
        <w:t xml:space="preserve"> مانند سرور </w:t>
      </w:r>
      <w:r w:rsidR="00103570">
        <w:t>M</w:t>
      </w:r>
      <w:r w:rsidR="00AE68F8">
        <w:t>inIO</w:t>
      </w:r>
      <w:r w:rsidR="00103570">
        <w:rPr>
          <w:rtl/>
        </w:rPr>
        <w:t xml:space="preserve"> 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ا</w:t>
      </w:r>
      <w:r w:rsidR="00103570">
        <w:rPr>
          <w:rtl/>
        </w:rPr>
        <w:t xml:space="preserve"> </w:t>
      </w:r>
      <w:r w:rsidR="00103570">
        <w:t>Cloud Storage</w:t>
      </w:r>
      <w:r w:rsidR="00103570">
        <w:rPr>
          <w:rtl/>
        </w:rPr>
        <w:t xml:space="preserve"> </w:t>
      </w:r>
      <w:r w:rsidR="00103570">
        <w:rPr>
          <w:rFonts w:hint="eastAsia"/>
          <w:rtl/>
        </w:rPr>
        <w:t>ذخ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ره</w:t>
      </w:r>
      <w:r w:rsidR="00103570">
        <w:rPr>
          <w:rtl/>
        </w:rPr>
        <w:t xml:space="preserve"> م</w:t>
      </w:r>
      <w:r w:rsidR="00103570">
        <w:rPr>
          <w:rFonts w:hint="cs"/>
          <w:rtl/>
        </w:rPr>
        <w:t>ی</w:t>
      </w:r>
      <w:r w:rsidR="0069509D">
        <w:t>‌</w:t>
      </w:r>
      <w:r w:rsidR="00103570">
        <w:rPr>
          <w:rtl/>
        </w:rPr>
        <w:t>کند.</w:t>
      </w:r>
      <w:r w:rsidR="00647A05">
        <w:rPr>
          <w:rFonts w:hint="cs"/>
          <w:rtl/>
        </w:rPr>
        <w:t xml:space="preserve"> </w:t>
      </w:r>
      <w:r w:rsidR="0069509D">
        <w:rPr>
          <w:rFonts w:hint="eastAsia"/>
          <w:rtl/>
        </w:rPr>
        <w:t>پایگاه‌داده</w:t>
      </w:r>
      <w:r w:rsidR="00647A05">
        <w:rPr>
          <w:rtl/>
        </w:rPr>
        <w:t xml:space="preserve"> </w:t>
      </w:r>
      <w:r w:rsidR="00647A05">
        <w:t>MySQL</w:t>
      </w:r>
      <w:r w:rsidR="00647A05">
        <w:rPr>
          <w:rtl/>
        </w:rPr>
        <w:t xml:space="preserve"> و سرور </w:t>
      </w:r>
      <w:r w:rsidR="00647A05">
        <w:t>MinIO</w:t>
      </w:r>
      <w:r w:rsidR="00647A05">
        <w:rPr>
          <w:rtl/>
        </w:rPr>
        <w:t xml:space="preserve"> هر دو توسط </w:t>
      </w:r>
      <w:r w:rsidR="00C56857">
        <w:rPr>
          <w:rtl/>
        </w:rPr>
        <w:t>ز</w:t>
      </w:r>
      <w:r w:rsidR="00C56857">
        <w:rPr>
          <w:rFonts w:hint="cs"/>
          <w:rtl/>
        </w:rPr>
        <w:t>ی</w:t>
      </w:r>
      <w:r w:rsidR="00C56857">
        <w:rPr>
          <w:rFonts w:hint="eastAsia"/>
          <w:rtl/>
        </w:rPr>
        <w:t>رس</w:t>
      </w:r>
      <w:r w:rsidR="00C56857">
        <w:rPr>
          <w:rFonts w:hint="cs"/>
          <w:rtl/>
        </w:rPr>
        <w:t>ی</w:t>
      </w:r>
      <w:r w:rsidR="00C56857">
        <w:rPr>
          <w:rFonts w:hint="eastAsia"/>
          <w:rtl/>
        </w:rPr>
        <w:t>ستم</w:t>
      </w:r>
      <w:r w:rsidR="00561329">
        <w:rPr>
          <w:rFonts w:hint="cs"/>
          <w:rtl/>
        </w:rPr>
        <w:t xml:space="preserve"> </w:t>
      </w:r>
      <w:r w:rsidR="00561329">
        <w:t>Persistent Volume</w:t>
      </w:r>
      <w:r w:rsidR="00647A05">
        <w:rPr>
          <w:rtl/>
        </w:rPr>
        <w:t xml:space="preserve"> </w:t>
      </w:r>
      <w:r w:rsidR="00561329">
        <w:rPr>
          <w:rtl/>
        </w:rPr>
        <w:t>کوبر</w:t>
      </w:r>
      <w:r w:rsidR="00647A05">
        <w:t xml:space="preserve"> </w:t>
      </w:r>
      <w:r w:rsidR="00647A05">
        <w:rPr>
          <w:rtl/>
        </w:rPr>
        <w:t>پشت</w:t>
      </w:r>
      <w:r w:rsidR="00647A05">
        <w:rPr>
          <w:rFonts w:hint="cs"/>
          <w:rtl/>
        </w:rPr>
        <w:t>ی</w:t>
      </w:r>
      <w:r w:rsidR="00647A05">
        <w:rPr>
          <w:rFonts w:hint="eastAsia"/>
          <w:rtl/>
        </w:rPr>
        <w:t>بان</w:t>
      </w:r>
      <w:r w:rsidR="00647A05">
        <w:rPr>
          <w:rFonts w:hint="cs"/>
          <w:rtl/>
        </w:rPr>
        <w:t>ی</w:t>
      </w:r>
      <w:r w:rsidR="00647A05">
        <w:rPr>
          <w:rtl/>
        </w:rPr>
        <w:t xml:space="preserve"> م</w:t>
      </w:r>
      <w:r w:rsidR="00647A05">
        <w:rPr>
          <w:rFonts w:hint="cs"/>
          <w:rtl/>
        </w:rPr>
        <w:t>ی</w:t>
      </w:r>
      <w:r w:rsidR="0069509D">
        <w:t>‌</w:t>
      </w:r>
      <w:r w:rsidR="00647A05">
        <w:rPr>
          <w:rtl/>
        </w:rPr>
        <w:t>شوند.</w:t>
      </w:r>
    </w:p>
    <w:p w14:paraId="66AFDA0A" w14:textId="10B49CBE" w:rsidR="00103570" w:rsidRDefault="00B87512" w:rsidP="00383645">
      <w:pPr>
        <w:pStyle w:val="a0"/>
      </w:pPr>
      <w:r w:rsidRPr="009E73B5">
        <w:rPr>
          <w:rStyle w:val="Strong"/>
          <w:color w:val="222222"/>
          <w:shd w:val="clear" w:color="auto" w:fill="FFFFFF"/>
        </w:rPr>
        <w:t>Persistence agent and ML metadata</w:t>
      </w:r>
      <w:r w:rsidRPr="009E73B5">
        <w:rPr>
          <w:rtl/>
        </w:rPr>
        <w:t>:</w:t>
      </w:r>
      <w:r w:rsidR="00734187">
        <w:rPr>
          <w:rtl/>
        </w:rPr>
        <w:t xml:space="preserve"> </w:t>
      </w:r>
      <w:r w:rsidR="00F72614">
        <w:rPr>
          <w:rFonts w:hint="cs"/>
          <w:rtl/>
        </w:rPr>
        <w:t xml:space="preserve">این بخش </w:t>
      </w:r>
      <w:r w:rsidR="00103570">
        <w:rPr>
          <w:rtl/>
        </w:rPr>
        <w:t>مجموعه کانت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نرها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اجرا شده و همچن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ن</w:t>
      </w:r>
      <w:r w:rsidR="00103570">
        <w:rPr>
          <w:rtl/>
        </w:rPr>
        <w:t xml:space="preserve"> ورود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و خروج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</w:t>
      </w:r>
      <w:r w:rsidR="00C56857">
        <w:rPr>
          <w:rtl/>
        </w:rPr>
        <w:t>آن‌ها</w:t>
      </w:r>
      <w:r w:rsidR="00103570">
        <w:rPr>
          <w:rtl/>
        </w:rPr>
        <w:t xml:space="preserve"> را ثبت </w:t>
      </w:r>
      <w:r w:rsidR="00103570">
        <w:rPr>
          <w:rFonts w:hint="eastAsia"/>
          <w:rtl/>
        </w:rPr>
        <w:t>م</w:t>
      </w:r>
      <w:r w:rsidR="00103570">
        <w:rPr>
          <w:rFonts w:hint="cs"/>
          <w:rtl/>
        </w:rPr>
        <w:t>ی</w:t>
      </w:r>
      <w:r w:rsidR="0069509D">
        <w:t>‌</w:t>
      </w:r>
      <w:r w:rsidR="00103570">
        <w:rPr>
          <w:rtl/>
        </w:rPr>
        <w:t>کند. ورود</w:t>
      </w:r>
      <w:r w:rsidR="00103570">
        <w:rPr>
          <w:rFonts w:hint="cs"/>
          <w:rtl/>
        </w:rPr>
        <w:t>ی</w:t>
      </w:r>
      <w:r w:rsidR="0069509D">
        <w:rPr>
          <w:rtl/>
        </w:rPr>
        <w:t>/</w:t>
      </w:r>
      <w:r w:rsidR="00103570">
        <w:rPr>
          <w:rtl/>
        </w:rPr>
        <w:t>خروج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از پارامترها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کانت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نر</w:t>
      </w:r>
      <w:r w:rsidR="00103570">
        <w:rPr>
          <w:rtl/>
        </w:rPr>
        <w:t xml:space="preserve"> 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ا</w:t>
      </w:r>
      <w:r w:rsidR="00103570">
        <w:rPr>
          <w:rtl/>
        </w:rPr>
        <w:t xml:space="preserve"> </w:t>
      </w:r>
      <w:r w:rsidR="00103570">
        <w:t>URI</w:t>
      </w:r>
      <w:r w:rsidR="00103570">
        <w:rPr>
          <w:rtl/>
        </w:rPr>
        <w:t>ها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</w:t>
      </w:r>
      <w:r>
        <w:rPr>
          <w:rFonts w:hint="cs"/>
          <w:rtl/>
        </w:rPr>
        <w:t>آرتیتفکت</w:t>
      </w:r>
      <w:r w:rsidR="005F2618">
        <w:rPr>
          <w:rFonts w:hint="cs"/>
        </w:rPr>
        <w:t>‌</w:t>
      </w:r>
      <w:r>
        <w:rPr>
          <w:rFonts w:hint="cs"/>
          <w:rtl/>
        </w:rPr>
        <w:t>ها</w:t>
      </w:r>
      <w:r>
        <w:rPr>
          <w:rtl/>
        </w:rPr>
        <w:t xml:space="preserve"> </w:t>
      </w:r>
      <w:r w:rsidR="00103570">
        <w:rPr>
          <w:rtl/>
        </w:rPr>
        <w:t>تشک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ل</w:t>
      </w:r>
      <w:r w:rsidR="00103570">
        <w:rPr>
          <w:rtl/>
        </w:rPr>
        <w:t xml:space="preserve"> </w:t>
      </w:r>
      <w:r w:rsidR="0069509D">
        <w:rPr>
          <w:rtl/>
        </w:rPr>
        <w:t>شده است</w:t>
      </w:r>
      <w:r w:rsidR="00103570">
        <w:rPr>
          <w:rtl/>
        </w:rPr>
        <w:t>.</w:t>
      </w:r>
    </w:p>
    <w:p w14:paraId="6FB006AE" w14:textId="25BA0638" w:rsidR="00103570" w:rsidRDefault="00B87512" w:rsidP="00383645">
      <w:pPr>
        <w:pStyle w:val="a0"/>
        <w:rPr>
          <w:rtl/>
        </w:rPr>
      </w:pPr>
      <w:r w:rsidRPr="009E73B5">
        <w:rPr>
          <w:rStyle w:val="Strong"/>
          <w:color w:val="222222"/>
          <w:shd w:val="clear" w:color="auto" w:fill="FFFFFF"/>
        </w:rPr>
        <w:t>Pipeline web server</w:t>
      </w:r>
      <w:r w:rsidRPr="009E73B5">
        <w:rPr>
          <w:rStyle w:val="Strong"/>
          <w:color w:val="222222"/>
          <w:shd w:val="clear" w:color="auto" w:fill="FFFFFF"/>
          <w:rtl/>
        </w:rPr>
        <w:t>:</w:t>
      </w:r>
      <w:r w:rsidR="00103570">
        <w:rPr>
          <w:rtl/>
        </w:rPr>
        <w:t xml:space="preserve"> وب سرور </w:t>
      </w:r>
      <w:r w:rsidR="00F72614">
        <w:rPr>
          <w:rtl/>
        </w:rPr>
        <w:t xml:space="preserve">خط لوله </w:t>
      </w:r>
      <w:r w:rsidR="00103570">
        <w:rPr>
          <w:rtl/>
        </w:rPr>
        <w:t>داده</w:t>
      </w:r>
      <w:r w:rsidR="0069509D">
        <w:t>‌</w:t>
      </w:r>
      <w:r w:rsidR="00103570">
        <w:rPr>
          <w:rtl/>
        </w:rPr>
        <w:t>ها را از سرو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س</w:t>
      </w:r>
      <w:r w:rsidR="0069509D">
        <w:t>‌</w:t>
      </w:r>
      <w:r w:rsidR="00103570">
        <w:rPr>
          <w:rtl/>
        </w:rPr>
        <w:t>ها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مختلف</w:t>
      </w:r>
      <w:r w:rsidR="00D72AA1">
        <w:rPr>
          <w:rFonts w:hint="cs"/>
          <w:rtl/>
        </w:rPr>
        <w:t xml:space="preserve"> همچون </w:t>
      </w:r>
      <w:r w:rsidR="00D72AA1">
        <w:rPr>
          <w:rtl/>
        </w:rPr>
        <w:t>ل</w:t>
      </w:r>
      <w:r w:rsidR="00D72AA1">
        <w:rPr>
          <w:rFonts w:hint="cs"/>
          <w:rtl/>
        </w:rPr>
        <w:t>ی</w:t>
      </w:r>
      <w:r w:rsidR="00D72AA1">
        <w:rPr>
          <w:rFonts w:hint="eastAsia"/>
          <w:rtl/>
        </w:rPr>
        <w:t>ست</w:t>
      </w:r>
      <w:r w:rsidR="00D72AA1">
        <w:rPr>
          <w:rtl/>
        </w:rPr>
        <w:t xml:space="preserve"> خطوط لوله در حال اجرا، تار</w:t>
      </w:r>
      <w:r w:rsidR="00D72AA1">
        <w:rPr>
          <w:rFonts w:hint="cs"/>
          <w:rtl/>
        </w:rPr>
        <w:t>ی</w:t>
      </w:r>
      <w:r w:rsidR="00D72AA1">
        <w:rPr>
          <w:rFonts w:hint="eastAsia"/>
          <w:rtl/>
        </w:rPr>
        <w:t>خچه</w:t>
      </w:r>
      <w:r w:rsidR="00D72AA1">
        <w:rPr>
          <w:rtl/>
        </w:rPr>
        <w:t xml:space="preserve"> اجرا</w:t>
      </w:r>
      <w:r w:rsidR="00D72AA1">
        <w:rPr>
          <w:rFonts w:hint="cs"/>
          <w:rtl/>
        </w:rPr>
        <w:t>ی</w:t>
      </w:r>
      <w:r w:rsidR="00D72AA1">
        <w:rPr>
          <w:rtl/>
        </w:rPr>
        <w:t xml:space="preserve"> خط لوله، فهرست </w:t>
      </w:r>
      <w:r w:rsidR="00C56857">
        <w:rPr>
          <w:rtl/>
        </w:rPr>
        <w:t>آرت</w:t>
      </w:r>
      <w:r w:rsidR="00C56857">
        <w:rPr>
          <w:rFonts w:hint="cs"/>
          <w:rtl/>
        </w:rPr>
        <w:t>ی</w:t>
      </w:r>
      <w:r w:rsidR="00C56857">
        <w:rPr>
          <w:rFonts w:hint="eastAsia"/>
          <w:rtl/>
        </w:rPr>
        <w:t>فکت‌ها</w:t>
      </w:r>
      <w:r w:rsidR="00C56857">
        <w:rPr>
          <w:rFonts w:hint="cs"/>
          <w:rtl/>
        </w:rPr>
        <w:t>ی</w:t>
      </w:r>
      <w:r w:rsidR="00D72AA1">
        <w:rPr>
          <w:rtl/>
        </w:rPr>
        <w:t xml:space="preserve"> داده، اطلاعات </w:t>
      </w:r>
      <w:r w:rsidR="0069509D">
        <w:rPr>
          <w:rtl/>
        </w:rPr>
        <w:t>اشکال‌زدا</w:t>
      </w:r>
      <w:r w:rsidR="0069509D">
        <w:rPr>
          <w:rFonts w:hint="cs"/>
          <w:rtl/>
        </w:rPr>
        <w:t>یی</w:t>
      </w:r>
      <w:r w:rsidR="00D72AA1">
        <w:rPr>
          <w:rtl/>
        </w:rPr>
        <w:t xml:space="preserve"> در مورد اجرا</w:t>
      </w:r>
      <w:r w:rsidR="00D72AA1">
        <w:rPr>
          <w:rFonts w:hint="cs"/>
          <w:rtl/>
        </w:rPr>
        <w:t>ی</w:t>
      </w:r>
      <w:r w:rsidR="00D72AA1">
        <w:rPr>
          <w:rtl/>
        </w:rPr>
        <w:t xml:space="preserve"> خط لوله جداگانه، وضع</w:t>
      </w:r>
      <w:r w:rsidR="00D72AA1">
        <w:rPr>
          <w:rFonts w:hint="cs"/>
          <w:rtl/>
        </w:rPr>
        <w:t>ی</w:t>
      </w:r>
      <w:r w:rsidR="00D72AA1">
        <w:rPr>
          <w:rFonts w:hint="eastAsia"/>
          <w:rtl/>
        </w:rPr>
        <w:t>ت</w:t>
      </w:r>
      <w:r w:rsidR="00D72AA1">
        <w:rPr>
          <w:rtl/>
        </w:rPr>
        <w:t xml:space="preserve"> اجرا در مورد اجر</w:t>
      </w:r>
      <w:r w:rsidR="00D72AA1">
        <w:rPr>
          <w:rFonts w:hint="eastAsia"/>
          <w:rtl/>
        </w:rPr>
        <w:t>ا</w:t>
      </w:r>
      <w:r w:rsidR="00D72AA1">
        <w:rPr>
          <w:rFonts w:hint="cs"/>
          <w:rtl/>
        </w:rPr>
        <w:t>ی</w:t>
      </w:r>
      <w:r w:rsidR="00D72AA1">
        <w:rPr>
          <w:rtl/>
        </w:rPr>
        <w:t xml:space="preserve"> خط لوله جداگانه.</w:t>
      </w:r>
      <w:r w:rsidR="00103570">
        <w:rPr>
          <w:rtl/>
        </w:rPr>
        <w:t xml:space="preserve"> جمع</w:t>
      </w:r>
      <w:r w:rsidR="0069509D">
        <w:t>‌</w:t>
      </w:r>
      <w:r w:rsidR="00103570">
        <w:rPr>
          <w:rtl/>
        </w:rPr>
        <w:t>آور</w:t>
      </w:r>
      <w:r w:rsidR="00103570">
        <w:rPr>
          <w:rFonts w:hint="cs"/>
          <w:rtl/>
        </w:rPr>
        <w:t>ی</w:t>
      </w:r>
      <w:r w:rsidR="00103570">
        <w:rPr>
          <w:rtl/>
        </w:rPr>
        <w:t xml:space="preserve"> </w:t>
      </w:r>
      <w:r w:rsidR="007D523D">
        <w:rPr>
          <w:rFonts w:hint="cs"/>
          <w:rtl/>
        </w:rPr>
        <w:t>کرده</w:t>
      </w:r>
      <w:r w:rsidR="00103570">
        <w:rPr>
          <w:rtl/>
        </w:rPr>
        <w:t xml:space="preserve"> </w:t>
      </w:r>
      <w:r w:rsidR="00D72AA1">
        <w:rPr>
          <w:rFonts w:hint="cs"/>
          <w:rtl/>
        </w:rPr>
        <w:t>و</w:t>
      </w:r>
      <w:r w:rsidR="00103570">
        <w:rPr>
          <w:rtl/>
        </w:rPr>
        <w:t xml:space="preserve"> نما</w:t>
      </w:r>
      <w:r w:rsidR="00103570">
        <w:rPr>
          <w:rFonts w:hint="cs"/>
          <w:rtl/>
        </w:rPr>
        <w:t>ی</w:t>
      </w:r>
      <w:r w:rsidR="00103570">
        <w:rPr>
          <w:rFonts w:hint="eastAsia"/>
          <w:rtl/>
        </w:rPr>
        <w:t>ش</w:t>
      </w:r>
      <w:r w:rsidR="00103570">
        <w:rPr>
          <w:rtl/>
        </w:rPr>
        <w:t xml:space="preserve"> </w:t>
      </w:r>
      <w:r w:rsidR="00D72AA1">
        <w:rPr>
          <w:rFonts w:hint="cs"/>
          <w:rtl/>
        </w:rPr>
        <w:t>می</w:t>
      </w:r>
      <w:r w:rsidR="0069509D">
        <w:t>‌</w:t>
      </w:r>
      <w:r w:rsidR="00103570">
        <w:rPr>
          <w:rtl/>
        </w:rPr>
        <w:t>دهد</w:t>
      </w:r>
      <w:r w:rsidR="00D72AA1">
        <w:rPr>
          <w:rFonts w:hint="cs"/>
          <w:rtl/>
        </w:rPr>
        <w:t>.</w:t>
      </w:r>
    </w:p>
    <w:p w14:paraId="5E5BE445" w14:textId="77777777" w:rsidR="00635774" w:rsidRDefault="00635774" w:rsidP="00383645">
      <w:pPr>
        <w:pStyle w:val="a0"/>
      </w:pPr>
    </w:p>
    <w:p w14:paraId="3067BFDF" w14:textId="77777777" w:rsidR="00124AB8" w:rsidRDefault="00103570" w:rsidP="00124AB8">
      <w:pPr>
        <w:pStyle w:val="a"/>
        <w:keepNext/>
      </w:pPr>
      <w:r>
        <w:rPr>
          <w:noProof/>
          <w:rtl/>
          <w:lang w:val="fa-IR"/>
        </w:rPr>
        <w:lastRenderedPageBreak/>
        <w:drawing>
          <wp:inline distT="0" distB="0" distL="0" distR="0" wp14:anchorId="3021F53A" wp14:editId="776A353C">
            <wp:extent cx="5378272" cy="54303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059" cy="54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D7A8" w14:textId="46FA02A3" w:rsidR="00711FA9" w:rsidRDefault="00124AB8" w:rsidP="00C501A2">
      <w:pPr>
        <w:pStyle w:val="Caption"/>
      </w:pPr>
      <w:r>
        <w:rPr>
          <w:rtl/>
        </w:rPr>
        <w:t xml:space="preserve">شکل </w:t>
      </w:r>
      <w:fldSimple w:instr=" SEQ شکل \* ARABIC ">
        <w:r w:rsidR="006E289D">
          <w:rPr>
            <w:noProof/>
          </w:rPr>
          <w:t>3</w:t>
        </w:r>
      </w:fldSimple>
      <w:r w:rsidR="00C31025">
        <w:rPr>
          <w:rFonts w:hint="cs"/>
          <w:noProof/>
          <w:rtl/>
        </w:rPr>
        <w:t>.</w:t>
      </w:r>
      <w:r>
        <w:rPr>
          <w:rFonts w:hint="cs"/>
          <w:noProof/>
          <w:rtl/>
          <w:lang w:bidi="fa-IR"/>
        </w:rPr>
        <w:t xml:space="preserve"> </w:t>
      </w:r>
      <w:r w:rsidRPr="008E34AF">
        <w:rPr>
          <w:noProof/>
          <w:rtl/>
          <w:lang w:bidi="fa-IR"/>
        </w:rPr>
        <w:t>معمار</w:t>
      </w:r>
      <w:r w:rsidRPr="008E34AF">
        <w:rPr>
          <w:rFonts w:hint="cs"/>
          <w:noProof/>
          <w:rtl/>
          <w:lang w:bidi="fa-IR"/>
        </w:rPr>
        <w:t>ی</w:t>
      </w:r>
      <w:r w:rsidRPr="008E34AF">
        <w:rPr>
          <w:noProof/>
          <w:rtl/>
          <w:lang w:bidi="fa-IR"/>
        </w:rPr>
        <w:t xml:space="preserve"> جر</w:t>
      </w:r>
      <w:r w:rsidRPr="008E34AF">
        <w:rPr>
          <w:rFonts w:hint="cs"/>
          <w:noProof/>
          <w:rtl/>
          <w:lang w:bidi="fa-IR"/>
        </w:rPr>
        <w:t>ی</w:t>
      </w:r>
      <w:r w:rsidRPr="008E34AF">
        <w:rPr>
          <w:rFonts w:hint="eastAsia"/>
          <w:noProof/>
          <w:rtl/>
          <w:lang w:bidi="fa-IR"/>
        </w:rPr>
        <w:t>ان</w:t>
      </w:r>
      <w:r w:rsidRPr="008E34AF">
        <w:rPr>
          <w:noProof/>
          <w:rtl/>
          <w:lang w:bidi="fa-IR"/>
        </w:rPr>
        <w:t xml:space="preserve"> داده در </w:t>
      </w:r>
      <w:r w:rsidRPr="008E34AF">
        <w:rPr>
          <w:noProof/>
          <w:lang w:bidi="fa-IR"/>
        </w:rPr>
        <w:t>Kubeflow</w:t>
      </w:r>
    </w:p>
    <w:p w14:paraId="6B1E91D4" w14:textId="267E537C" w:rsidR="00F5622F" w:rsidRDefault="00414ABB" w:rsidP="00D54100">
      <w:pPr>
        <w:pStyle w:val="Heading2"/>
        <w:rPr>
          <w:rtl/>
        </w:rPr>
      </w:pPr>
      <w:bookmarkStart w:id="22" w:name="_Toc143960607"/>
      <w:r>
        <w:rPr>
          <w:rFonts w:hint="cs"/>
          <w:rtl/>
        </w:rPr>
        <w:t>جمع</w:t>
      </w:r>
      <w:r w:rsidR="0069509D">
        <w:t>‌</w:t>
      </w:r>
      <w:r>
        <w:rPr>
          <w:rFonts w:hint="cs"/>
          <w:rtl/>
        </w:rPr>
        <w:t xml:space="preserve">آوری و </w:t>
      </w:r>
      <w:r w:rsidR="008B1F21" w:rsidRPr="004C08FE">
        <w:rPr>
          <w:rFonts w:hint="cs"/>
          <w:rtl/>
        </w:rPr>
        <w:t>پردازش داده</w:t>
      </w:r>
      <w:bookmarkEnd w:id="22"/>
    </w:p>
    <w:p w14:paraId="6879F10B" w14:textId="53DF813B" w:rsidR="00D67F98" w:rsidRDefault="00F92DD2" w:rsidP="00383645">
      <w:pPr>
        <w:pStyle w:val="a0"/>
        <w:rPr>
          <w:rtl/>
        </w:rPr>
      </w:pPr>
      <w:r>
        <w:rPr>
          <w:rtl/>
        </w:rPr>
        <w:t>باتوجه‌به</w:t>
      </w:r>
      <w:r w:rsidR="00563034">
        <w:rPr>
          <w:rFonts w:hint="cs"/>
          <w:rtl/>
        </w:rPr>
        <w:t xml:space="preserve"> آنکه </w:t>
      </w:r>
      <w:r w:rsidR="00563034" w:rsidRPr="00563034">
        <w:rPr>
          <w:rtl/>
        </w:rPr>
        <w:t>داده‌ها</w:t>
      </w:r>
      <w:r w:rsidR="00563034" w:rsidRPr="00563034">
        <w:rPr>
          <w:rFonts w:hint="cs"/>
          <w:rtl/>
        </w:rPr>
        <w:t>ی</w:t>
      </w:r>
      <w:r w:rsidR="00563034" w:rsidRPr="00563034">
        <w:rPr>
          <w:rtl/>
        </w:rPr>
        <w:t xml:space="preserve"> </w:t>
      </w:r>
      <w:r>
        <w:rPr>
          <w:rtl/>
        </w:rPr>
        <w:t>موردن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 w:rsidR="00563034" w:rsidRPr="00563034">
        <w:rPr>
          <w:rtl/>
        </w:rPr>
        <w:t xml:space="preserve"> برا</w:t>
      </w:r>
      <w:r w:rsidR="00563034" w:rsidRPr="00563034">
        <w:rPr>
          <w:rFonts w:hint="cs"/>
          <w:rtl/>
        </w:rPr>
        <w:t>ی</w:t>
      </w:r>
      <w:r w:rsidR="00563034" w:rsidRPr="00563034">
        <w:rPr>
          <w:rtl/>
        </w:rPr>
        <w:t xml:space="preserve"> تحل</w:t>
      </w:r>
      <w:r w:rsidR="00563034" w:rsidRPr="00563034">
        <w:rPr>
          <w:rFonts w:hint="cs"/>
          <w:rtl/>
        </w:rPr>
        <w:t>ی</w:t>
      </w:r>
      <w:r w:rsidR="00563034" w:rsidRPr="00563034">
        <w:rPr>
          <w:rFonts w:hint="eastAsia"/>
          <w:rtl/>
        </w:rPr>
        <w:t>ل</w:t>
      </w:r>
      <w:r w:rsidR="00563034" w:rsidRPr="00563034">
        <w:rPr>
          <w:rtl/>
        </w:rPr>
        <w:t xml:space="preserve"> در ز</w:t>
      </w:r>
      <w:r w:rsidR="00563034" w:rsidRPr="00563034">
        <w:rPr>
          <w:rFonts w:hint="cs"/>
          <w:rtl/>
        </w:rPr>
        <w:t>ی</w:t>
      </w:r>
      <w:r w:rsidR="00563034" w:rsidRPr="00563034">
        <w:rPr>
          <w:rFonts w:hint="eastAsia"/>
          <w:rtl/>
        </w:rPr>
        <w:t>رساخت</w:t>
      </w:r>
      <w:r w:rsidR="00563034" w:rsidRPr="00563034">
        <w:rPr>
          <w:rtl/>
        </w:rPr>
        <w:t xml:space="preserve"> گران</w:t>
      </w:r>
      <w:r w:rsidR="00563034" w:rsidRPr="00563034">
        <w:rPr>
          <w:rFonts w:hint="cs"/>
          <w:rtl/>
        </w:rPr>
        <w:t>ی</w:t>
      </w:r>
      <w:r w:rsidR="00563034" w:rsidRPr="00563034">
        <w:rPr>
          <w:rFonts w:hint="eastAsia"/>
          <w:rtl/>
        </w:rPr>
        <w:t>ت</w:t>
      </w:r>
      <w:r w:rsidR="00563034" w:rsidRPr="00563034">
        <w:rPr>
          <w:rtl/>
        </w:rPr>
        <w:t xml:space="preserve"> ذخ</w:t>
      </w:r>
      <w:r w:rsidR="00563034" w:rsidRPr="00563034">
        <w:rPr>
          <w:rFonts w:hint="cs"/>
          <w:rtl/>
        </w:rPr>
        <w:t>ی</w:t>
      </w:r>
      <w:r w:rsidR="00563034" w:rsidRPr="00563034">
        <w:rPr>
          <w:rFonts w:hint="eastAsia"/>
          <w:rtl/>
        </w:rPr>
        <w:t>ره</w:t>
      </w:r>
      <w:r w:rsidR="00563034" w:rsidRPr="00563034">
        <w:rPr>
          <w:rtl/>
        </w:rPr>
        <w:t xml:space="preserve"> شده است</w:t>
      </w:r>
      <w:r w:rsidR="00563034">
        <w:rPr>
          <w:rFonts w:hint="cs"/>
          <w:rtl/>
        </w:rPr>
        <w:t>،</w:t>
      </w:r>
      <w:r w:rsidR="00563034" w:rsidRPr="00563034">
        <w:rPr>
          <w:rtl/>
        </w:rPr>
        <w:t xml:space="preserve"> امکان اتصال و جمع‌آور</w:t>
      </w:r>
      <w:r w:rsidR="00563034" w:rsidRPr="00563034">
        <w:rPr>
          <w:rFonts w:hint="cs"/>
          <w:rtl/>
        </w:rPr>
        <w:t>ی</w:t>
      </w:r>
      <w:r w:rsidR="00563034" w:rsidRPr="00563034">
        <w:rPr>
          <w:rtl/>
        </w:rPr>
        <w:t xml:space="preserve"> داده از ز</w:t>
      </w:r>
      <w:r w:rsidR="00563034" w:rsidRPr="00563034">
        <w:rPr>
          <w:rFonts w:hint="cs"/>
          <w:rtl/>
        </w:rPr>
        <w:t>ی</w:t>
      </w:r>
      <w:r w:rsidR="00563034" w:rsidRPr="00563034">
        <w:rPr>
          <w:rFonts w:hint="eastAsia"/>
          <w:rtl/>
        </w:rPr>
        <w:t>رساخت</w:t>
      </w:r>
      <w:r w:rsidR="00563034" w:rsidRPr="00563034">
        <w:rPr>
          <w:rtl/>
        </w:rPr>
        <w:t xml:space="preserve"> گران</w:t>
      </w:r>
      <w:r w:rsidR="00563034" w:rsidRPr="00563034">
        <w:rPr>
          <w:rFonts w:hint="cs"/>
          <w:rtl/>
        </w:rPr>
        <w:t>ی</w:t>
      </w:r>
      <w:r w:rsidR="00563034" w:rsidRPr="00563034">
        <w:rPr>
          <w:rFonts w:hint="eastAsia"/>
          <w:rtl/>
        </w:rPr>
        <w:t>ت</w:t>
      </w:r>
      <w:r w:rsidR="00563034">
        <w:rPr>
          <w:rFonts w:hint="cs"/>
          <w:rtl/>
        </w:rPr>
        <w:t xml:space="preserve"> </w:t>
      </w:r>
      <w:r>
        <w:rPr>
          <w:rtl/>
        </w:rPr>
        <w:t>به‌نحو</w:t>
      </w:r>
      <w:r>
        <w:rPr>
          <w:rFonts w:hint="cs"/>
          <w:rtl/>
        </w:rPr>
        <w:t>ی‌</w:t>
      </w:r>
      <w:r>
        <w:rPr>
          <w:rFonts w:hint="eastAsia"/>
          <w:rtl/>
        </w:rPr>
        <w:t>که</w:t>
      </w:r>
      <w:r w:rsidR="00563034" w:rsidRPr="00563034">
        <w:rPr>
          <w:rtl/>
        </w:rPr>
        <w:t xml:space="preserve"> داده‌ها</w:t>
      </w:r>
      <w:r w:rsidR="00563034" w:rsidRPr="00563034">
        <w:rPr>
          <w:rFonts w:hint="cs"/>
          <w:rtl/>
        </w:rPr>
        <w:t>ی</w:t>
      </w:r>
      <w:r w:rsidR="00563034" w:rsidRPr="00563034">
        <w:rPr>
          <w:rtl/>
        </w:rPr>
        <w:t xml:space="preserve"> </w:t>
      </w:r>
      <w:r>
        <w:rPr>
          <w:rtl/>
        </w:rPr>
        <w:t>موردن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 w:rsidR="00563034" w:rsidRPr="00563034">
        <w:rPr>
          <w:rtl/>
        </w:rPr>
        <w:t xml:space="preserve"> در فرا</w:t>
      </w:r>
      <w:r w:rsidR="00563034" w:rsidRPr="00563034">
        <w:rPr>
          <w:rFonts w:hint="cs"/>
          <w:rtl/>
        </w:rPr>
        <w:t>ی</w:t>
      </w:r>
      <w:r w:rsidR="00563034" w:rsidRPr="00563034">
        <w:rPr>
          <w:rFonts w:hint="eastAsia"/>
          <w:rtl/>
        </w:rPr>
        <w:t>ند</w:t>
      </w:r>
      <w:r w:rsidR="00563034" w:rsidRPr="00563034">
        <w:rPr>
          <w:rtl/>
        </w:rPr>
        <w:t xml:space="preserve"> تحل</w:t>
      </w:r>
      <w:r w:rsidR="00563034" w:rsidRPr="00563034">
        <w:rPr>
          <w:rFonts w:hint="cs"/>
          <w:rtl/>
        </w:rPr>
        <w:t>ی</w:t>
      </w:r>
      <w:r w:rsidR="00563034" w:rsidRPr="00563034">
        <w:rPr>
          <w:rFonts w:hint="eastAsia"/>
          <w:rtl/>
        </w:rPr>
        <w:t>ل</w:t>
      </w:r>
      <w:r w:rsidR="00563034" w:rsidRPr="00563034">
        <w:rPr>
          <w:rtl/>
        </w:rPr>
        <w:t xml:space="preserve"> و مدل‌ساز</w:t>
      </w:r>
      <w:r w:rsidR="00563034" w:rsidRPr="00563034">
        <w:rPr>
          <w:rFonts w:hint="cs"/>
          <w:rtl/>
        </w:rPr>
        <w:t>ی</w:t>
      </w:r>
      <w:r w:rsidR="00563034" w:rsidRPr="00563034">
        <w:rPr>
          <w:rtl/>
        </w:rPr>
        <w:t xml:space="preserve"> از مخازن ذخ</w:t>
      </w:r>
      <w:r w:rsidR="00563034" w:rsidRPr="00563034">
        <w:rPr>
          <w:rFonts w:hint="cs"/>
          <w:rtl/>
        </w:rPr>
        <w:t>ی</w:t>
      </w:r>
      <w:r w:rsidR="00563034" w:rsidRPr="00563034">
        <w:rPr>
          <w:rFonts w:hint="eastAsia"/>
          <w:rtl/>
        </w:rPr>
        <w:t>ره‌ساز</w:t>
      </w:r>
      <w:r w:rsidR="00563034" w:rsidRPr="00563034">
        <w:rPr>
          <w:rFonts w:hint="cs"/>
          <w:rtl/>
        </w:rPr>
        <w:t>ی</w:t>
      </w:r>
      <w:r w:rsidR="00563034" w:rsidRPr="00563034">
        <w:rPr>
          <w:rtl/>
        </w:rPr>
        <w:t xml:space="preserve"> داده جمع‌آور</w:t>
      </w:r>
      <w:r w:rsidR="00563034" w:rsidRPr="00563034">
        <w:rPr>
          <w:rFonts w:hint="cs"/>
          <w:rtl/>
        </w:rPr>
        <w:t>ی</w:t>
      </w:r>
      <w:r w:rsidR="00563034" w:rsidRPr="00563034">
        <w:rPr>
          <w:rtl/>
        </w:rPr>
        <w:t xml:space="preserve"> </w:t>
      </w:r>
      <w:r w:rsidR="00563034">
        <w:rPr>
          <w:rFonts w:hint="cs"/>
          <w:rtl/>
        </w:rPr>
        <w:t>شود فراهم می‌گردد</w:t>
      </w:r>
      <w:r w:rsidR="00563034" w:rsidRPr="00563034">
        <w:rPr>
          <w:rtl/>
        </w:rPr>
        <w:t>.</w:t>
      </w:r>
      <w:r w:rsidR="00563034">
        <w:rPr>
          <w:rFonts w:hint="cs"/>
          <w:rtl/>
        </w:rPr>
        <w:t xml:space="preserve"> </w:t>
      </w:r>
      <w:r w:rsidR="00106839" w:rsidRPr="004C08FE">
        <w:rPr>
          <w:rFonts w:hint="cs"/>
          <w:rtl/>
        </w:rPr>
        <w:t>این بخش شامل جمع</w:t>
      </w:r>
      <w:r w:rsidR="005F2618">
        <w:rPr>
          <w:rFonts w:hint="cs"/>
        </w:rPr>
        <w:t>‌</w:t>
      </w:r>
      <w:r w:rsidR="00106839" w:rsidRPr="004C08FE">
        <w:rPr>
          <w:rFonts w:hint="cs"/>
          <w:rtl/>
        </w:rPr>
        <w:t>آوری داده، پیش</w:t>
      </w:r>
      <w:r w:rsidR="005F2618">
        <w:rPr>
          <w:rFonts w:hint="cs"/>
        </w:rPr>
        <w:t>‌</w:t>
      </w:r>
      <w:r w:rsidR="00106839" w:rsidRPr="004C08FE">
        <w:rPr>
          <w:rFonts w:hint="cs"/>
          <w:rtl/>
        </w:rPr>
        <w:t>پردازش داده و استخراج ویژگی</w:t>
      </w:r>
      <w:r w:rsidR="005F2618">
        <w:rPr>
          <w:rFonts w:hint="cs"/>
        </w:rPr>
        <w:t>‌</w:t>
      </w:r>
      <w:r w:rsidR="00106839" w:rsidRPr="004C08FE">
        <w:rPr>
          <w:rFonts w:hint="cs"/>
          <w:rtl/>
        </w:rPr>
        <w:t xml:space="preserve">ها </w:t>
      </w:r>
      <w:r w:rsidR="00563034">
        <w:rPr>
          <w:rFonts w:hint="cs"/>
          <w:rtl/>
        </w:rPr>
        <w:t>بوده و</w:t>
      </w:r>
      <w:r w:rsidR="00106839" w:rsidRPr="004C08FE">
        <w:rPr>
          <w:rFonts w:hint="cs"/>
          <w:rtl/>
        </w:rPr>
        <w:t xml:space="preserve"> هر نوع منبع داده</w:t>
      </w:r>
      <w:r w:rsidR="005F2618">
        <w:rPr>
          <w:rFonts w:hint="cs"/>
        </w:rPr>
        <w:t>‌</w:t>
      </w:r>
      <w:r w:rsidR="00106839" w:rsidRPr="004C08FE">
        <w:rPr>
          <w:rFonts w:hint="cs"/>
          <w:rtl/>
        </w:rPr>
        <w:t xml:space="preserve">ای </w:t>
      </w:r>
      <w:r w:rsidR="0069509D">
        <w:rPr>
          <w:rtl/>
        </w:rPr>
        <w:t>قابل‌پذ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رش</w:t>
      </w:r>
      <w:r w:rsidR="00106839" w:rsidRPr="004C08FE">
        <w:rPr>
          <w:rFonts w:hint="cs"/>
          <w:rtl/>
        </w:rPr>
        <w:t xml:space="preserve"> است. این سامانه</w:t>
      </w:r>
      <w:r w:rsidR="00667E9A">
        <w:rPr>
          <w:rFonts w:hint="cs"/>
          <w:rtl/>
        </w:rPr>
        <w:t xml:space="preserve"> با ارائه کتابخانه</w:t>
      </w:r>
      <w:r w:rsidR="005F2618">
        <w:rPr>
          <w:rFonts w:hint="cs"/>
        </w:rPr>
        <w:t>‌</w:t>
      </w:r>
      <w:r w:rsidR="00667E9A">
        <w:rPr>
          <w:rFonts w:hint="cs"/>
          <w:rtl/>
        </w:rPr>
        <w:t xml:space="preserve">های </w:t>
      </w:r>
      <w:r w:rsidR="00667E9A">
        <w:rPr>
          <w:rFonts w:hint="cs"/>
          <w:rtl/>
        </w:rPr>
        <w:lastRenderedPageBreak/>
        <w:t>شخصی</w:t>
      </w:r>
      <w:r w:rsidR="005F2618">
        <w:rPr>
          <w:rFonts w:hint="cs"/>
        </w:rPr>
        <w:t>‌</w:t>
      </w:r>
      <w:r w:rsidR="00667E9A">
        <w:rPr>
          <w:rFonts w:hint="cs"/>
          <w:rtl/>
        </w:rPr>
        <w:t>سازی</w:t>
      </w:r>
      <w:r w:rsidR="005F2618">
        <w:rPr>
          <w:rFonts w:hint="cs"/>
        </w:rPr>
        <w:t>‌</w:t>
      </w:r>
      <w:r w:rsidR="00667E9A">
        <w:rPr>
          <w:rFonts w:hint="cs"/>
          <w:rtl/>
        </w:rPr>
        <w:t>شده پایتون،</w:t>
      </w:r>
      <w:r w:rsidR="00106839" w:rsidRPr="004C08FE">
        <w:rPr>
          <w:rFonts w:hint="cs"/>
          <w:rtl/>
        </w:rPr>
        <w:t xml:space="preserve"> اتصال و خواندن داده از منابع داده</w:t>
      </w:r>
      <w:r w:rsidR="005F2618">
        <w:rPr>
          <w:rFonts w:hint="cs"/>
        </w:rPr>
        <w:t>‌</w:t>
      </w:r>
      <w:r w:rsidR="00106839" w:rsidRPr="004C08FE">
        <w:rPr>
          <w:rFonts w:hint="cs"/>
          <w:rtl/>
        </w:rPr>
        <w:t xml:space="preserve">ای </w:t>
      </w:r>
      <w:r w:rsidR="001E0614">
        <w:rPr>
          <w:rFonts w:hint="cs"/>
          <w:rtl/>
        </w:rPr>
        <w:t>کارفرما</w:t>
      </w:r>
      <w:r w:rsidR="00B0225C" w:rsidRPr="004C08FE">
        <w:rPr>
          <w:rFonts w:hint="cs"/>
          <w:rtl/>
        </w:rPr>
        <w:t xml:space="preserve"> </w:t>
      </w:r>
      <w:r w:rsidR="00106839" w:rsidRPr="004C08FE">
        <w:rPr>
          <w:rFonts w:hint="cs"/>
          <w:rtl/>
        </w:rPr>
        <w:t xml:space="preserve">را </w:t>
      </w:r>
      <w:r w:rsidR="001E0614">
        <w:rPr>
          <w:rFonts w:hint="cs"/>
          <w:rtl/>
        </w:rPr>
        <w:t xml:space="preserve">مطابق استانداردهای </w:t>
      </w:r>
      <w:r w:rsidR="00667E9A">
        <w:rPr>
          <w:rFonts w:hint="cs"/>
          <w:rtl/>
        </w:rPr>
        <w:t>موردنیاز</w:t>
      </w:r>
      <w:r w:rsidR="001E0614">
        <w:rPr>
          <w:rFonts w:hint="cs"/>
          <w:rtl/>
        </w:rPr>
        <w:t xml:space="preserve"> </w:t>
      </w:r>
      <w:r w:rsidR="00667E9A">
        <w:rPr>
          <w:rFonts w:hint="cs"/>
          <w:rtl/>
        </w:rPr>
        <w:t>فراهم</w:t>
      </w:r>
      <w:r w:rsidR="00106839" w:rsidRPr="004C08FE">
        <w:rPr>
          <w:rFonts w:hint="cs"/>
          <w:rtl/>
        </w:rPr>
        <w:t xml:space="preserve"> می</w:t>
      </w:r>
      <w:r w:rsidR="005F2618">
        <w:rPr>
          <w:rFonts w:hint="cs"/>
        </w:rPr>
        <w:t>‌</w:t>
      </w:r>
      <w:r w:rsidR="00106839" w:rsidRPr="004C08FE">
        <w:rPr>
          <w:rFonts w:hint="cs"/>
          <w:rtl/>
        </w:rPr>
        <w:t>کند.</w:t>
      </w:r>
    </w:p>
    <w:p w14:paraId="468B3A70" w14:textId="6B70D13A" w:rsidR="00F0061B" w:rsidRDefault="00CA4154" w:rsidP="00D54100">
      <w:pPr>
        <w:pStyle w:val="Heading2"/>
        <w:rPr>
          <w:rtl/>
        </w:rPr>
      </w:pPr>
      <w:bookmarkStart w:id="23" w:name="_Toc143960608"/>
      <w:r w:rsidRPr="00CA4154">
        <w:rPr>
          <w:rtl/>
        </w:rPr>
        <w:t>ارائه ابزار، مح</w:t>
      </w:r>
      <w:r w:rsidRPr="00CA4154">
        <w:rPr>
          <w:rFonts w:hint="cs"/>
          <w:rtl/>
        </w:rPr>
        <w:t>ی</w:t>
      </w:r>
      <w:r w:rsidRPr="00CA4154">
        <w:rPr>
          <w:rFonts w:hint="eastAsia"/>
          <w:rtl/>
        </w:rPr>
        <w:t>ط</w:t>
      </w:r>
      <w:r w:rsidRPr="00CA4154">
        <w:rPr>
          <w:rtl/>
        </w:rPr>
        <w:t xml:space="preserve"> و استاندا</w:t>
      </w:r>
      <w:r w:rsidR="0069509D">
        <w:rPr>
          <w:rtl/>
        </w:rPr>
        <w:t>ر</w:t>
      </w:r>
      <w:r w:rsidRPr="00CA4154">
        <w:rPr>
          <w:rtl/>
        </w:rPr>
        <w:t>دها</w:t>
      </w:r>
      <w:r w:rsidRPr="00CA4154">
        <w:rPr>
          <w:rFonts w:hint="cs"/>
          <w:rtl/>
        </w:rPr>
        <w:t>ی</w:t>
      </w:r>
      <w:r w:rsidRPr="00CA4154">
        <w:rPr>
          <w:rtl/>
        </w:rPr>
        <w:t xml:space="preserve"> مناسب برا</w:t>
      </w:r>
      <w:r w:rsidRPr="00CA4154">
        <w:rPr>
          <w:rFonts w:hint="cs"/>
          <w:rtl/>
        </w:rPr>
        <w:t>ی</w:t>
      </w:r>
      <w:r w:rsidRPr="00CA4154">
        <w:rPr>
          <w:rtl/>
        </w:rPr>
        <w:t xml:space="preserve"> تحل</w:t>
      </w:r>
      <w:r w:rsidRPr="00CA4154">
        <w:rPr>
          <w:rFonts w:hint="cs"/>
          <w:rtl/>
        </w:rPr>
        <w:t>ی</w:t>
      </w:r>
      <w:r w:rsidRPr="00CA4154">
        <w:rPr>
          <w:rFonts w:hint="eastAsia"/>
          <w:rtl/>
        </w:rPr>
        <w:t>ل</w:t>
      </w:r>
      <w:r w:rsidRPr="00CA4154">
        <w:rPr>
          <w:rtl/>
        </w:rPr>
        <w:t xml:space="preserve"> داده</w:t>
      </w:r>
      <w:bookmarkEnd w:id="23"/>
    </w:p>
    <w:p w14:paraId="50C5F099" w14:textId="5EA6B14A" w:rsidR="00CA4154" w:rsidRDefault="00062FA7" w:rsidP="00383645">
      <w:pPr>
        <w:pStyle w:val="a"/>
        <w:rPr>
          <w:b/>
          <w:bCs/>
        </w:rPr>
      </w:pPr>
      <w:r w:rsidRPr="00062FA7">
        <w:rPr>
          <w:rtl/>
        </w:rPr>
        <w:t>برا</w:t>
      </w:r>
      <w:r w:rsidRPr="00062FA7">
        <w:rPr>
          <w:rFonts w:hint="cs"/>
          <w:rtl/>
        </w:rPr>
        <w:t>ی</w:t>
      </w:r>
      <w:r w:rsidRPr="00062FA7">
        <w:rPr>
          <w:rtl/>
        </w:rPr>
        <w:t xml:space="preserve"> توسعه مدل ن</w:t>
      </w:r>
      <w:r w:rsidRPr="00062FA7">
        <w:rPr>
          <w:rFonts w:hint="cs"/>
          <w:rtl/>
        </w:rPr>
        <w:t>ی</w:t>
      </w:r>
      <w:r w:rsidRPr="00062FA7">
        <w:rPr>
          <w:rFonts w:hint="eastAsia"/>
          <w:rtl/>
        </w:rPr>
        <w:t>از</w:t>
      </w:r>
      <w:r w:rsidRPr="00062FA7">
        <w:rPr>
          <w:rtl/>
        </w:rPr>
        <w:t xml:space="preserve"> است که ابزار و تکنولوژ</w:t>
      </w:r>
      <w:r w:rsidRPr="00062FA7">
        <w:rPr>
          <w:rFonts w:hint="cs"/>
          <w:rtl/>
        </w:rPr>
        <w:t>ی</w:t>
      </w:r>
      <w:r w:rsidRPr="00062FA7">
        <w:rPr>
          <w:rtl/>
        </w:rPr>
        <w:t xml:space="preserve"> در اخت</w:t>
      </w:r>
      <w:r w:rsidRPr="00062FA7">
        <w:rPr>
          <w:rFonts w:hint="cs"/>
          <w:rtl/>
        </w:rPr>
        <w:t>ی</w:t>
      </w:r>
      <w:r w:rsidRPr="00062FA7">
        <w:rPr>
          <w:rFonts w:hint="eastAsia"/>
          <w:rtl/>
        </w:rPr>
        <w:t>ار</w:t>
      </w:r>
      <w:r w:rsidRPr="00062FA7">
        <w:rPr>
          <w:rtl/>
        </w:rPr>
        <w:t xml:space="preserve"> دانشمندان داده قرار داده شود که با استفاده از آن فرا</w:t>
      </w:r>
      <w:r w:rsidRPr="00062FA7">
        <w:rPr>
          <w:rFonts w:hint="cs"/>
          <w:rtl/>
        </w:rPr>
        <w:t>ی</w:t>
      </w:r>
      <w:r w:rsidRPr="00062FA7">
        <w:rPr>
          <w:rFonts w:hint="eastAsia"/>
          <w:rtl/>
        </w:rPr>
        <w:t>ند</w:t>
      </w:r>
      <w:r w:rsidRPr="00062FA7">
        <w:rPr>
          <w:rtl/>
        </w:rPr>
        <w:t xml:space="preserve"> تحل</w:t>
      </w:r>
      <w:r w:rsidRPr="00062FA7">
        <w:rPr>
          <w:rFonts w:hint="cs"/>
          <w:rtl/>
        </w:rPr>
        <w:t>ی</w:t>
      </w:r>
      <w:r w:rsidRPr="00062FA7">
        <w:rPr>
          <w:rFonts w:hint="eastAsia"/>
          <w:rtl/>
        </w:rPr>
        <w:t>ل</w:t>
      </w:r>
      <w:r w:rsidRPr="00062FA7">
        <w:rPr>
          <w:rtl/>
        </w:rPr>
        <w:t xml:space="preserve"> و بررس</w:t>
      </w:r>
      <w:r w:rsidRPr="00062FA7">
        <w:rPr>
          <w:rFonts w:hint="cs"/>
          <w:rtl/>
        </w:rPr>
        <w:t>ی</w:t>
      </w:r>
      <w:r w:rsidRPr="00062FA7">
        <w:rPr>
          <w:rtl/>
        </w:rPr>
        <w:t xml:space="preserve"> داده </w:t>
      </w:r>
      <w:r w:rsidR="00C56857">
        <w:rPr>
          <w:rtl/>
        </w:rPr>
        <w:t>راست</w:t>
      </w:r>
      <w:r w:rsidR="00C56857">
        <w:rPr>
          <w:rFonts w:hint="cs"/>
          <w:rtl/>
        </w:rPr>
        <w:t>ی</w:t>
      </w:r>
      <w:r w:rsidR="00C56857">
        <w:rPr>
          <w:rtl/>
        </w:rPr>
        <w:t xml:space="preserve"> آزما</w:t>
      </w:r>
      <w:r w:rsidR="00C56857">
        <w:rPr>
          <w:rFonts w:hint="cs"/>
          <w:rtl/>
        </w:rPr>
        <w:t>یی</w:t>
      </w:r>
      <w:r w:rsidRPr="00062FA7">
        <w:rPr>
          <w:rtl/>
        </w:rPr>
        <w:t xml:space="preserve"> فرض</w:t>
      </w:r>
      <w:r w:rsidRPr="00062FA7">
        <w:rPr>
          <w:rFonts w:hint="cs"/>
          <w:rtl/>
        </w:rPr>
        <w:t>ی</w:t>
      </w:r>
      <w:r w:rsidRPr="00062FA7">
        <w:rPr>
          <w:rFonts w:hint="eastAsia"/>
          <w:rtl/>
        </w:rPr>
        <w:t>ات</w:t>
      </w:r>
      <w:r w:rsidRPr="00062FA7">
        <w:rPr>
          <w:rtl/>
        </w:rPr>
        <w:t xml:space="preserve"> و در ادامه استخراج و کشف ب</w:t>
      </w:r>
      <w:r w:rsidRPr="00062FA7">
        <w:rPr>
          <w:rFonts w:hint="cs"/>
          <w:rtl/>
        </w:rPr>
        <w:t>ی</w:t>
      </w:r>
      <w:r w:rsidRPr="00062FA7">
        <w:rPr>
          <w:rFonts w:hint="eastAsia"/>
          <w:rtl/>
        </w:rPr>
        <w:t>نش</w:t>
      </w:r>
      <w:r w:rsidRPr="00062FA7">
        <w:rPr>
          <w:rtl/>
        </w:rPr>
        <w:t xml:space="preserve"> از داده را انجام دهند.</w:t>
      </w:r>
      <w:r w:rsidR="00CA4154" w:rsidRPr="00C85725">
        <w:rPr>
          <w:rFonts w:hint="cs"/>
          <w:rtl/>
        </w:rPr>
        <w:t xml:space="preserve"> </w:t>
      </w:r>
      <w:proofErr w:type="spellStart"/>
      <w:r w:rsidR="00C85725" w:rsidRPr="00C85725">
        <w:t>Metabase</w:t>
      </w:r>
      <w:proofErr w:type="spellEnd"/>
      <w:r w:rsidR="00C85725" w:rsidRPr="00C85725">
        <w:rPr>
          <w:rtl/>
        </w:rPr>
        <w:t xml:space="preserve"> </w:t>
      </w:r>
      <w:r w:rsidR="00C85725" w:rsidRPr="00C85725">
        <w:rPr>
          <w:rFonts w:hint="cs"/>
          <w:rtl/>
        </w:rPr>
        <w:t>ی</w:t>
      </w:r>
      <w:r w:rsidR="00C85725" w:rsidRPr="00C85725">
        <w:rPr>
          <w:rFonts w:hint="eastAsia"/>
          <w:rtl/>
        </w:rPr>
        <w:t>ک</w:t>
      </w:r>
      <w:r w:rsidR="00C85725">
        <w:rPr>
          <w:rFonts w:hint="cs"/>
          <w:rtl/>
        </w:rPr>
        <w:t xml:space="preserve"> ابزار متن</w:t>
      </w:r>
      <w:r w:rsidR="005F2618">
        <w:rPr>
          <w:rFonts w:hint="cs"/>
        </w:rPr>
        <w:t>‌</w:t>
      </w:r>
      <w:r w:rsidR="00C85725">
        <w:rPr>
          <w:rFonts w:hint="cs"/>
          <w:rtl/>
        </w:rPr>
        <w:t>باز برای ایجاد یک</w:t>
      </w:r>
      <w:r w:rsidR="00C85725" w:rsidRPr="00C85725">
        <w:rPr>
          <w:rtl/>
        </w:rPr>
        <w:t xml:space="preserve"> </w:t>
      </w:r>
      <w:r w:rsidR="00C85725">
        <w:rPr>
          <w:rFonts w:hint="cs"/>
          <w:rtl/>
        </w:rPr>
        <w:t>محیط</w:t>
      </w:r>
      <w:r w:rsidR="00C85725" w:rsidRPr="00C85725">
        <w:rPr>
          <w:rtl/>
        </w:rPr>
        <w:t xml:space="preserve"> </w:t>
      </w:r>
      <w:r w:rsidR="0069509D">
        <w:rPr>
          <w:rtl/>
        </w:rPr>
        <w:t>کاربرپسند</w:t>
      </w:r>
      <w:r w:rsidR="00C85725">
        <w:rPr>
          <w:rFonts w:hint="cs"/>
          <w:rtl/>
        </w:rPr>
        <w:t xml:space="preserve"> به</w:t>
      </w:r>
      <w:r w:rsidR="0069509D">
        <w:t>‌</w:t>
      </w:r>
      <w:r w:rsidR="00C85725">
        <w:rPr>
          <w:rFonts w:hint="cs"/>
          <w:rtl/>
        </w:rPr>
        <w:t>منظور</w:t>
      </w:r>
      <w:r w:rsidR="00C85725" w:rsidRPr="00C85725">
        <w:rPr>
          <w:rtl/>
        </w:rPr>
        <w:t xml:space="preserve"> درک</w:t>
      </w:r>
      <w:r w:rsidR="00C85725">
        <w:rPr>
          <w:rFonts w:hint="cs"/>
          <w:rtl/>
        </w:rPr>
        <w:t xml:space="preserve"> ارتباطات میان</w:t>
      </w:r>
      <w:r w:rsidR="00C85725" w:rsidRPr="00C85725">
        <w:rPr>
          <w:rtl/>
        </w:rPr>
        <w:t xml:space="preserve"> داده</w:t>
      </w:r>
      <w:r w:rsidR="005F2618">
        <w:t>‌</w:t>
      </w:r>
      <w:r w:rsidR="00C85725" w:rsidRPr="00C85725">
        <w:rPr>
          <w:rtl/>
        </w:rPr>
        <w:t>ها برا</w:t>
      </w:r>
      <w:r w:rsidR="00C85725" w:rsidRPr="00C85725">
        <w:rPr>
          <w:rFonts w:hint="cs"/>
          <w:rtl/>
        </w:rPr>
        <w:t>ی</w:t>
      </w:r>
      <w:r w:rsidR="00C85725" w:rsidRPr="00C85725">
        <w:rPr>
          <w:rtl/>
        </w:rPr>
        <w:t xml:space="preserve"> کاربران </w:t>
      </w:r>
      <w:r w:rsidR="00C56857">
        <w:rPr>
          <w:rtl/>
        </w:rPr>
        <w:t>غ</w:t>
      </w:r>
      <w:r w:rsidR="00C56857">
        <w:rPr>
          <w:rFonts w:hint="cs"/>
          <w:rtl/>
        </w:rPr>
        <w:t>ی</w:t>
      </w:r>
      <w:r w:rsidR="00C56857">
        <w:rPr>
          <w:rFonts w:hint="eastAsia"/>
          <w:rtl/>
        </w:rPr>
        <w:t>ر</w:t>
      </w:r>
      <w:r w:rsidR="00C56857">
        <w:rPr>
          <w:rtl/>
        </w:rPr>
        <w:t xml:space="preserve"> فن</w:t>
      </w:r>
      <w:r w:rsidR="00C56857">
        <w:rPr>
          <w:rFonts w:hint="cs"/>
          <w:rtl/>
        </w:rPr>
        <w:t>ی</w:t>
      </w:r>
      <w:r w:rsidR="00C85725">
        <w:t xml:space="preserve"> </w:t>
      </w:r>
      <w:r w:rsidR="00C85725">
        <w:rPr>
          <w:rFonts w:hint="cs"/>
          <w:rtl/>
        </w:rPr>
        <w:t xml:space="preserve">است. </w:t>
      </w:r>
      <w:r w:rsidR="00C85725" w:rsidRPr="00C85725">
        <w:rPr>
          <w:rtl/>
        </w:rPr>
        <w:t>کاربران</w:t>
      </w:r>
      <w:r w:rsidR="00C85725">
        <w:rPr>
          <w:rFonts w:hint="cs"/>
          <w:rtl/>
        </w:rPr>
        <w:t xml:space="preserve"> را قادر می</w:t>
      </w:r>
      <w:r w:rsidR="005F2618">
        <w:rPr>
          <w:rFonts w:hint="cs"/>
        </w:rPr>
        <w:t>‌</w:t>
      </w:r>
      <w:r w:rsidR="00C85725">
        <w:rPr>
          <w:rFonts w:hint="cs"/>
          <w:rtl/>
        </w:rPr>
        <w:t>سازد</w:t>
      </w:r>
      <w:r w:rsidR="00C85725" w:rsidRPr="00C85725">
        <w:rPr>
          <w:rtl/>
        </w:rPr>
        <w:t xml:space="preserve"> داشبورد، گزارش</w:t>
      </w:r>
      <w:r w:rsidR="005F2618">
        <w:rPr>
          <w:rFonts w:hint="cs"/>
        </w:rPr>
        <w:t>‌</w:t>
      </w:r>
      <w:r w:rsidR="00C85725" w:rsidRPr="00C85725">
        <w:rPr>
          <w:rtl/>
        </w:rPr>
        <w:t>ها و نمودارها</w:t>
      </w:r>
      <w:r w:rsidR="00C85725" w:rsidRPr="00C85725">
        <w:rPr>
          <w:rFonts w:hint="cs"/>
          <w:rtl/>
        </w:rPr>
        <w:t>ی</w:t>
      </w:r>
      <w:r w:rsidR="00C85725" w:rsidRPr="00C85725">
        <w:rPr>
          <w:rtl/>
        </w:rPr>
        <w:t xml:space="preserve"> تعامل</w:t>
      </w:r>
      <w:r w:rsidR="00C85725" w:rsidRPr="00C85725">
        <w:rPr>
          <w:rFonts w:hint="cs"/>
          <w:rtl/>
        </w:rPr>
        <w:t>ی</w:t>
      </w:r>
      <w:r w:rsidR="00C85725" w:rsidRPr="00C85725">
        <w:rPr>
          <w:rtl/>
        </w:rPr>
        <w:t xml:space="preserve"> را بدون ن</w:t>
      </w:r>
      <w:r w:rsidR="00C85725" w:rsidRPr="00C85725">
        <w:rPr>
          <w:rFonts w:hint="cs"/>
          <w:rtl/>
        </w:rPr>
        <w:t>ی</w:t>
      </w:r>
      <w:r w:rsidR="00C85725" w:rsidRPr="00C85725">
        <w:rPr>
          <w:rFonts w:hint="eastAsia"/>
          <w:rtl/>
        </w:rPr>
        <w:t>از</w:t>
      </w:r>
      <w:r w:rsidR="00C85725" w:rsidRPr="00C85725">
        <w:rPr>
          <w:rtl/>
        </w:rPr>
        <w:t xml:space="preserve"> به مهارت</w:t>
      </w:r>
      <w:r w:rsidR="005F2618">
        <w:rPr>
          <w:rFonts w:hint="cs"/>
        </w:rPr>
        <w:t>‌</w:t>
      </w:r>
      <w:r w:rsidR="00C85725" w:rsidRPr="00C85725">
        <w:rPr>
          <w:rtl/>
        </w:rPr>
        <w:t>ها</w:t>
      </w:r>
      <w:r w:rsidR="00C85725" w:rsidRPr="00C85725">
        <w:rPr>
          <w:rFonts w:hint="cs"/>
          <w:rtl/>
        </w:rPr>
        <w:t>ی</w:t>
      </w:r>
      <w:r w:rsidR="00C85725" w:rsidRPr="00C85725">
        <w:rPr>
          <w:rtl/>
        </w:rPr>
        <w:t xml:space="preserve"> فن</w:t>
      </w:r>
      <w:r w:rsidR="00C85725" w:rsidRPr="00C85725">
        <w:rPr>
          <w:rFonts w:hint="cs"/>
          <w:rtl/>
        </w:rPr>
        <w:t>ی</w:t>
      </w:r>
      <w:r w:rsidR="00C85725" w:rsidRPr="00C85725">
        <w:rPr>
          <w:rtl/>
        </w:rPr>
        <w:t xml:space="preserve"> گسترده ا</w:t>
      </w:r>
      <w:r w:rsidR="00C85725" w:rsidRPr="00C85725">
        <w:rPr>
          <w:rFonts w:hint="cs"/>
          <w:rtl/>
        </w:rPr>
        <w:t>ی</w:t>
      </w:r>
      <w:r w:rsidR="00C85725" w:rsidRPr="00C85725">
        <w:rPr>
          <w:rFonts w:hint="eastAsia"/>
          <w:rtl/>
        </w:rPr>
        <w:t>جاد</w:t>
      </w:r>
      <w:r w:rsidR="00C85725" w:rsidRPr="00C85725">
        <w:rPr>
          <w:rtl/>
        </w:rPr>
        <w:t xml:space="preserve"> و به اشتراک بگذارند. </w:t>
      </w:r>
    </w:p>
    <w:p w14:paraId="3CFBD923" w14:textId="77777777" w:rsidR="006540A3" w:rsidRDefault="003132C2" w:rsidP="006540A3">
      <w:pPr>
        <w:pStyle w:val="a"/>
        <w:keepNext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3A4FC88" wp14:editId="77ED881E">
                <wp:extent cx="304800" cy="304800"/>
                <wp:effectExtent l="0" t="0" r="0" b="0"/>
                <wp:docPr id="17" name="Rectangl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1A6A05" id="Rectangle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94409A" wp14:editId="37993621">
            <wp:extent cx="4598670" cy="3354387"/>
            <wp:effectExtent l="19050" t="19050" r="11430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026" cy="3386741"/>
                    </a:xfrm>
                    <a:prstGeom prst="rect">
                      <a:avLst/>
                    </a:prstGeom>
                    <a:ln w="3175" cap="sq">
                      <a:solidFill>
                        <a:srgbClr val="DDDDDD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4E1F28F" w14:textId="2C6A6A31" w:rsidR="003132C2" w:rsidRPr="003132C2" w:rsidRDefault="006540A3" w:rsidP="00C501A2">
      <w:pPr>
        <w:pStyle w:val="Caption"/>
        <w:rPr>
          <w:rtl/>
        </w:rPr>
      </w:pPr>
      <w:r>
        <w:rPr>
          <w:rtl/>
        </w:rPr>
        <w:t xml:space="preserve">شکل </w:t>
      </w:r>
      <w:fldSimple w:instr=" SEQ شکل \* ARABIC ">
        <w:r w:rsidR="006E289D">
          <w:rPr>
            <w:noProof/>
          </w:rPr>
          <w:t>4</w:t>
        </w:r>
      </w:fldSimple>
      <w:r w:rsidR="00C31025">
        <w:rPr>
          <w:rFonts w:hint="cs"/>
          <w:noProof/>
          <w:rtl/>
        </w:rPr>
        <w:t>.</w:t>
      </w:r>
      <w:r>
        <w:rPr>
          <w:rFonts w:hint="cs"/>
          <w:noProof/>
          <w:rtl/>
          <w:lang w:bidi="fa-IR"/>
        </w:rPr>
        <w:t xml:space="preserve"> </w:t>
      </w:r>
      <w:r w:rsidRPr="00912001">
        <w:rPr>
          <w:noProof/>
          <w:rtl/>
          <w:lang w:bidi="fa-IR"/>
        </w:rPr>
        <w:t>مح</w:t>
      </w:r>
      <w:r w:rsidRPr="00912001">
        <w:rPr>
          <w:rFonts w:hint="cs"/>
          <w:noProof/>
          <w:rtl/>
          <w:lang w:bidi="fa-IR"/>
        </w:rPr>
        <w:t>ی</w:t>
      </w:r>
      <w:r w:rsidRPr="00912001">
        <w:rPr>
          <w:rFonts w:hint="eastAsia"/>
          <w:noProof/>
          <w:rtl/>
          <w:lang w:bidi="fa-IR"/>
        </w:rPr>
        <w:t>ط</w:t>
      </w:r>
      <w:r w:rsidRPr="00912001">
        <w:rPr>
          <w:noProof/>
          <w:rtl/>
          <w:lang w:bidi="fa-IR"/>
        </w:rPr>
        <w:t xml:space="preserve"> </w:t>
      </w:r>
      <w:r w:rsidRPr="00912001">
        <w:rPr>
          <w:noProof/>
          <w:lang w:bidi="fa-IR"/>
        </w:rPr>
        <w:t>Metabase</w:t>
      </w:r>
    </w:p>
    <w:p w14:paraId="289CFDAF" w14:textId="77777777" w:rsidR="003132C2" w:rsidRDefault="003132C2" w:rsidP="00383645">
      <w:pPr>
        <w:pStyle w:val="a"/>
        <w:rPr>
          <w:rtl/>
        </w:rPr>
      </w:pPr>
    </w:p>
    <w:p w14:paraId="6990946D" w14:textId="77777777" w:rsidR="00DC495F" w:rsidRDefault="00DC495F" w:rsidP="00383645">
      <w:pPr>
        <w:pStyle w:val="a"/>
        <w:rPr>
          <w:rtl/>
        </w:rPr>
      </w:pPr>
    </w:p>
    <w:p w14:paraId="120CD78E" w14:textId="77777777" w:rsidR="00DC495F" w:rsidRDefault="00DC495F" w:rsidP="00383645">
      <w:pPr>
        <w:pStyle w:val="a"/>
        <w:rPr>
          <w:rtl/>
        </w:rPr>
      </w:pPr>
    </w:p>
    <w:p w14:paraId="5432F83A" w14:textId="17394CB4" w:rsidR="00D31722" w:rsidRDefault="006348AA" w:rsidP="00D54100">
      <w:pPr>
        <w:pStyle w:val="Heading2"/>
      </w:pPr>
      <w:bookmarkStart w:id="24" w:name="_Toc143960609"/>
      <w:r w:rsidRPr="004C08FE">
        <w:rPr>
          <w:rtl/>
        </w:rPr>
        <w:lastRenderedPageBreak/>
        <w:t>نوت</w:t>
      </w:r>
      <w:r w:rsidR="005F2618">
        <w:t>‌</w:t>
      </w:r>
      <w:r w:rsidRPr="004C08FE">
        <w:rPr>
          <w:rtl/>
        </w:rPr>
        <w:t>بوک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</w:t>
      </w:r>
      <w:proofErr w:type="spellStart"/>
      <w:r w:rsidRPr="004C08FE">
        <w:t>Jupyter</w:t>
      </w:r>
      <w:bookmarkEnd w:id="24"/>
      <w:proofErr w:type="spellEnd"/>
      <w:r w:rsidR="00D31722">
        <w:t xml:space="preserve"> </w:t>
      </w:r>
      <w:r w:rsidRPr="004C08FE">
        <w:rPr>
          <w:rtl/>
        </w:rPr>
        <w:t xml:space="preserve"> </w:t>
      </w:r>
    </w:p>
    <w:p w14:paraId="1DD17DD5" w14:textId="23403098" w:rsidR="006348AA" w:rsidRDefault="006348AA" w:rsidP="00383645">
      <w:pPr>
        <w:pStyle w:val="a0"/>
        <w:rPr>
          <w:rtl/>
        </w:rPr>
      </w:pPr>
      <w:r w:rsidRPr="004C08FE">
        <w:rPr>
          <w:rtl/>
        </w:rPr>
        <w:t>نوت</w:t>
      </w:r>
      <w:r w:rsidR="005F2618">
        <w:t>‌</w:t>
      </w:r>
      <w:r w:rsidRPr="004C08FE">
        <w:rPr>
          <w:rtl/>
        </w:rPr>
        <w:t>بوک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</w:t>
      </w:r>
      <w:r w:rsidRPr="004C08FE">
        <w:t xml:space="preserve">Kubeflow </w:t>
      </w:r>
      <w:proofErr w:type="spellStart"/>
      <w:r w:rsidRPr="004C08FE">
        <w:t>Jupyter</w:t>
      </w:r>
      <w:proofErr w:type="spellEnd"/>
      <w:r w:rsidRPr="004C08FE">
        <w:rPr>
          <w:rtl/>
        </w:rPr>
        <w:t xml:space="preserve"> راه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برا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اجرا و مد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ت</w:t>
      </w:r>
      <w:r w:rsidRPr="004C08FE">
        <w:rPr>
          <w:rtl/>
        </w:rPr>
        <w:t xml:space="preserve"> نوت</w:t>
      </w:r>
      <w:r w:rsidR="005F2618">
        <w:t>‌</w:t>
      </w:r>
      <w:r w:rsidRPr="004C08FE">
        <w:rPr>
          <w:rtl/>
        </w:rPr>
        <w:t>بوک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</w:t>
      </w:r>
      <w:proofErr w:type="spellStart"/>
      <w:r w:rsidRPr="004C08FE">
        <w:t>Jupyter</w:t>
      </w:r>
      <w:proofErr w:type="spellEnd"/>
      <w:r w:rsidRPr="004C08FE">
        <w:rPr>
          <w:rtl/>
        </w:rPr>
        <w:t xml:space="preserve"> در </w:t>
      </w:r>
      <w:r w:rsidR="00561329">
        <w:rPr>
          <w:rtl/>
        </w:rPr>
        <w:t>کوبر</w:t>
      </w:r>
      <w:r w:rsidRPr="004C08FE">
        <w:rPr>
          <w:rtl/>
        </w:rPr>
        <w:t xml:space="preserve"> ارائه </w:t>
      </w:r>
      <w:r w:rsidR="0057707A">
        <w:rPr>
          <w:rFonts w:hint="cs"/>
          <w:rtl/>
        </w:rPr>
        <w:t xml:space="preserve">داده و قابلیت </w:t>
      </w:r>
      <w:r w:rsidRPr="004C08FE">
        <w:rPr>
          <w:rtl/>
        </w:rPr>
        <w:t>گردش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کار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ادگ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ماش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tl/>
        </w:rPr>
        <w:t xml:space="preserve"> را در 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ک</w:t>
      </w:r>
      <w:r w:rsidRPr="004C08FE">
        <w:rPr>
          <w:rtl/>
        </w:rPr>
        <w:t xml:space="preserve"> مح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ط</w:t>
      </w:r>
      <w:r w:rsidRPr="004C08FE">
        <w:rPr>
          <w:rtl/>
        </w:rPr>
        <w:t xml:space="preserve"> توسعه و آزما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ش</w:t>
      </w:r>
      <w:r w:rsidRPr="004C08FE">
        <w:rPr>
          <w:rtl/>
        </w:rPr>
        <w:t xml:space="preserve"> </w:t>
      </w:r>
      <w:r w:rsidR="0057707A">
        <w:rPr>
          <w:rFonts w:hint="cs"/>
          <w:rtl/>
        </w:rPr>
        <w:t>فراهم می</w:t>
      </w:r>
      <w:r w:rsidR="005F2618">
        <w:rPr>
          <w:rFonts w:hint="cs"/>
        </w:rPr>
        <w:t>‌</w:t>
      </w:r>
      <w:r w:rsidR="0057707A">
        <w:rPr>
          <w:rFonts w:hint="cs"/>
          <w:rtl/>
        </w:rPr>
        <w:t>کند</w:t>
      </w:r>
      <w:r w:rsidRPr="004C08FE">
        <w:rPr>
          <w:rtl/>
        </w:rPr>
        <w:t>.</w:t>
      </w:r>
      <w:r w:rsidR="00995F4F">
        <w:rPr>
          <w:rFonts w:hint="cs"/>
          <w:rtl/>
        </w:rPr>
        <w:t xml:space="preserve"> </w:t>
      </w:r>
      <w:r w:rsidR="00C56857">
        <w:rPr>
          <w:rFonts w:hint="cs"/>
          <w:rtl/>
        </w:rPr>
        <w:t>همان‌گونه</w:t>
      </w:r>
      <w:r w:rsidR="00995F4F">
        <w:rPr>
          <w:rFonts w:hint="cs"/>
          <w:rtl/>
        </w:rPr>
        <w:t xml:space="preserve"> که در شکل 5 ملاحظه می</w:t>
      </w:r>
      <w:r w:rsidR="00995F4F">
        <w:rPr>
          <w:rtl/>
        </w:rPr>
        <w:softHyphen/>
      </w:r>
      <w:r w:rsidR="00995F4F">
        <w:rPr>
          <w:rFonts w:hint="cs"/>
          <w:rtl/>
        </w:rPr>
        <w:t xml:space="preserve">گردد، </w:t>
      </w:r>
      <w:r w:rsidR="00243B1B">
        <w:rPr>
          <w:rFonts w:hint="cs"/>
          <w:rtl/>
        </w:rPr>
        <w:t xml:space="preserve">جهت تسهیل فرایند توسعه، </w:t>
      </w:r>
      <w:r w:rsidR="00995F4F">
        <w:rPr>
          <w:rFonts w:hint="cs"/>
          <w:rtl/>
        </w:rPr>
        <w:t>امکان دسترسی هم</w:t>
      </w:r>
      <w:r w:rsidR="00995F4F">
        <w:rPr>
          <w:rtl/>
        </w:rPr>
        <w:softHyphen/>
      </w:r>
      <w:r w:rsidR="00995F4F">
        <w:rPr>
          <w:rFonts w:hint="cs"/>
          <w:rtl/>
        </w:rPr>
        <w:t xml:space="preserve">زمان به ترمینال و </w:t>
      </w:r>
      <w:r w:rsidR="00995F4F" w:rsidRPr="004C08FE">
        <w:rPr>
          <w:rtl/>
        </w:rPr>
        <w:t>نوت</w:t>
      </w:r>
      <w:r w:rsidR="00995F4F">
        <w:t>‌</w:t>
      </w:r>
      <w:r w:rsidR="00995F4F" w:rsidRPr="004C08FE">
        <w:rPr>
          <w:rtl/>
        </w:rPr>
        <w:t>بوک</w:t>
      </w:r>
      <w:r w:rsidR="00995F4F">
        <w:t>‌</w:t>
      </w:r>
      <w:r w:rsidR="00995F4F" w:rsidRPr="004C08FE">
        <w:rPr>
          <w:rtl/>
        </w:rPr>
        <w:t>ها</w:t>
      </w:r>
      <w:r w:rsidR="00995F4F" w:rsidRPr="004C08FE">
        <w:rPr>
          <w:rFonts w:hint="cs"/>
          <w:rtl/>
        </w:rPr>
        <w:t>ی</w:t>
      </w:r>
      <w:r w:rsidR="00995F4F" w:rsidRPr="004C08FE">
        <w:rPr>
          <w:rtl/>
        </w:rPr>
        <w:t xml:space="preserve"> </w:t>
      </w:r>
      <w:proofErr w:type="spellStart"/>
      <w:r w:rsidR="00995F4F" w:rsidRPr="004C08FE">
        <w:t>Jupyter</w:t>
      </w:r>
      <w:proofErr w:type="spellEnd"/>
      <w:r w:rsidR="00995F4F">
        <w:rPr>
          <w:rFonts w:hint="cs"/>
          <w:rtl/>
        </w:rPr>
        <w:t xml:space="preserve"> در محیط </w:t>
      </w:r>
      <w:r w:rsidR="00995F4F" w:rsidRPr="004C08FE">
        <w:t>Kubeflow</w:t>
      </w:r>
      <w:r w:rsidR="00995F4F">
        <w:rPr>
          <w:rFonts w:hint="cs"/>
          <w:rtl/>
        </w:rPr>
        <w:t xml:space="preserve"> فراهم شده است.</w:t>
      </w:r>
    </w:p>
    <w:p w14:paraId="38772E22" w14:textId="77777777" w:rsidR="004F0182" w:rsidRDefault="00A4701A" w:rsidP="004F0182">
      <w:pPr>
        <w:pStyle w:val="a0"/>
        <w:keepNext/>
        <w:jc w:val="center"/>
      </w:pPr>
      <w:r>
        <w:rPr>
          <w:noProof/>
        </w:rPr>
        <w:drawing>
          <wp:inline distT="0" distB="0" distL="0" distR="0" wp14:anchorId="6E3C5196" wp14:editId="680A3843">
            <wp:extent cx="4315884" cy="2701290"/>
            <wp:effectExtent l="19050" t="19050" r="27940" b="228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7" r="13024"/>
                    <a:stretch/>
                  </pic:blipFill>
                  <pic:spPr bwMode="auto">
                    <a:xfrm>
                      <a:off x="0" y="0"/>
                      <a:ext cx="4322798" cy="2705617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DDDDDD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E1774" w14:textId="44F13953" w:rsidR="00591FD8" w:rsidRDefault="004F0182" w:rsidP="00C501A2">
      <w:pPr>
        <w:pStyle w:val="Caption"/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6E289D">
        <w:rPr>
          <w:noProof/>
          <w:rtl/>
        </w:rPr>
        <w:t>5</w:t>
      </w:r>
      <w:r>
        <w:rPr>
          <w:rtl/>
        </w:rPr>
        <w:fldChar w:fldCharType="end"/>
      </w:r>
      <w:r w:rsidR="00C31025">
        <w:rPr>
          <w:rFonts w:hint="cs"/>
          <w:rtl/>
        </w:rPr>
        <w:t>.</w:t>
      </w:r>
      <w:r>
        <w:rPr>
          <w:rFonts w:hint="cs"/>
          <w:noProof/>
          <w:rtl/>
          <w:lang w:bidi="fa-IR"/>
        </w:rPr>
        <w:t xml:space="preserve"> </w:t>
      </w:r>
      <w:r w:rsidRPr="004F56D5">
        <w:rPr>
          <w:noProof/>
          <w:rtl/>
          <w:lang w:bidi="fa-IR"/>
        </w:rPr>
        <w:t>مح</w:t>
      </w:r>
      <w:r w:rsidRPr="004F56D5">
        <w:rPr>
          <w:rFonts w:hint="cs"/>
          <w:noProof/>
          <w:rtl/>
          <w:lang w:bidi="fa-IR"/>
        </w:rPr>
        <w:t>ی</w:t>
      </w:r>
      <w:r w:rsidRPr="004F56D5">
        <w:rPr>
          <w:rFonts w:hint="eastAsia"/>
          <w:noProof/>
          <w:rtl/>
          <w:lang w:bidi="fa-IR"/>
        </w:rPr>
        <w:t>ط</w:t>
      </w:r>
      <w:r w:rsidRPr="004F56D5">
        <w:rPr>
          <w:noProof/>
          <w:rtl/>
          <w:lang w:bidi="fa-IR"/>
        </w:rPr>
        <w:t xml:space="preserve"> </w:t>
      </w:r>
      <w:r w:rsidRPr="004F56D5">
        <w:rPr>
          <w:noProof/>
          <w:lang w:bidi="fa-IR"/>
        </w:rPr>
        <w:t>Jupyter Notebook</w:t>
      </w:r>
      <w:r w:rsidRPr="004F56D5">
        <w:rPr>
          <w:noProof/>
          <w:rtl/>
          <w:lang w:bidi="fa-IR"/>
        </w:rPr>
        <w:t xml:space="preserve"> در </w:t>
      </w:r>
      <w:r w:rsidRPr="004F56D5">
        <w:rPr>
          <w:noProof/>
          <w:lang w:bidi="fa-IR"/>
        </w:rPr>
        <w:t>MLOps</w:t>
      </w:r>
    </w:p>
    <w:p w14:paraId="3C111014" w14:textId="77777777" w:rsidR="006E14D0" w:rsidRDefault="006348AA" w:rsidP="00D54100">
      <w:pPr>
        <w:pStyle w:val="Heading2"/>
        <w:rPr>
          <w:rtl/>
        </w:rPr>
      </w:pPr>
      <w:bookmarkStart w:id="25" w:name="_Toc143960610"/>
      <w:r w:rsidRPr="004C08FE">
        <w:rPr>
          <w:rtl/>
        </w:rPr>
        <w:t>تنظ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م</w:t>
      </w:r>
      <w:r w:rsidRPr="004C08FE">
        <w:t xml:space="preserve"> </w:t>
      </w:r>
      <w:r w:rsidR="00E044C5">
        <w:rPr>
          <w:rFonts w:hint="cs"/>
          <w:rtl/>
        </w:rPr>
        <w:t>هایپرپارامترها</w:t>
      </w:r>
      <w:bookmarkEnd w:id="25"/>
    </w:p>
    <w:p w14:paraId="544015BC" w14:textId="6C31D27E" w:rsidR="00325C25" w:rsidRDefault="006348AA" w:rsidP="00383645">
      <w:pPr>
        <w:pStyle w:val="a0"/>
      </w:pPr>
      <w:r w:rsidRPr="004C08FE">
        <w:rPr>
          <w:rFonts w:hint="cs"/>
          <w:b/>
          <w:bCs/>
          <w:rtl/>
        </w:rPr>
        <w:t xml:space="preserve"> </w:t>
      </w:r>
      <w:r w:rsidR="007C2EF6">
        <w:t>Katib</w:t>
      </w:r>
      <w:r w:rsidRPr="004C08FE">
        <w:rPr>
          <w:rtl/>
        </w:rPr>
        <w:t xml:space="preserve"> چارچوب</w:t>
      </w:r>
      <w:r w:rsidR="00325C25">
        <w:rPr>
          <w:rFonts w:hint="cs"/>
          <w:rtl/>
        </w:rPr>
        <w:t>ی</w:t>
      </w:r>
      <w:r w:rsidRPr="004C08FE">
        <w:rPr>
          <w:rtl/>
        </w:rPr>
        <w:t xml:space="preserve"> است که </w:t>
      </w:r>
      <w:r w:rsidR="0069509D">
        <w:rPr>
          <w:rtl/>
        </w:rPr>
        <w:t>فرا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ند</w:t>
      </w:r>
      <w:r w:rsidRPr="004C08FE">
        <w:rPr>
          <w:rtl/>
        </w:rPr>
        <w:t xml:space="preserve"> 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افتن</w:t>
      </w:r>
      <w:r w:rsidRPr="004C08FE">
        <w:rPr>
          <w:rtl/>
        </w:rPr>
        <w:t xml:space="preserve"> </w:t>
      </w:r>
      <w:r w:rsidR="00E044C5">
        <w:rPr>
          <w:rFonts w:hint="cs"/>
          <w:rtl/>
        </w:rPr>
        <w:t>هایپرپارامترها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به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نه</w:t>
      </w:r>
      <w:r w:rsidRPr="004C08FE">
        <w:rPr>
          <w:rtl/>
        </w:rPr>
        <w:t xml:space="preserve"> را برا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مدل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ادگ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ماش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tl/>
        </w:rPr>
        <w:t xml:space="preserve"> خود </w:t>
      </w:r>
      <w:r w:rsidR="0069509D">
        <w:rPr>
          <w:rtl/>
        </w:rPr>
        <w:t>به</w:t>
      </w:r>
      <w:r w:rsidR="00B260CD">
        <w:t>‌</w:t>
      </w:r>
      <w:r w:rsidR="0069509D">
        <w:rPr>
          <w:rtl/>
        </w:rPr>
        <w:t>طور</w:t>
      </w:r>
      <w:r w:rsidRPr="004C08FE">
        <w:rPr>
          <w:rtl/>
        </w:rPr>
        <w:t xml:space="preserve"> خودکار </w:t>
      </w:r>
      <w:r w:rsidR="00325C25">
        <w:rPr>
          <w:rFonts w:hint="cs"/>
          <w:rtl/>
        </w:rPr>
        <w:t>ممکن می</w:t>
      </w:r>
      <w:r w:rsidR="005F2618">
        <w:rPr>
          <w:rFonts w:hint="cs"/>
        </w:rPr>
        <w:t>‌</w:t>
      </w:r>
      <w:r w:rsidR="00325C25">
        <w:rPr>
          <w:rFonts w:hint="cs"/>
          <w:rtl/>
        </w:rPr>
        <w:t>سازد</w:t>
      </w:r>
      <w:r w:rsidRPr="004C08FE">
        <w:rPr>
          <w:rtl/>
        </w:rPr>
        <w:t xml:space="preserve">. </w:t>
      </w:r>
      <w:r w:rsidR="0089589B">
        <w:rPr>
          <w:rFonts w:hint="eastAsia"/>
          <w:rtl/>
        </w:rPr>
        <w:t>تنظ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م</w:t>
      </w:r>
      <w:r w:rsidR="0089589B">
        <w:rPr>
          <w:rtl/>
        </w:rPr>
        <w:t xml:space="preserve"> </w:t>
      </w:r>
      <w:r w:rsidR="0069509D">
        <w:rPr>
          <w:rFonts w:hint="cs"/>
          <w:rtl/>
        </w:rPr>
        <w:t xml:space="preserve">هایپرپارامتر </w:t>
      </w:r>
      <w:r w:rsidR="0089589B">
        <w:rPr>
          <w:rtl/>
        </w:rPr>
        <w:t>شامل تنظ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م</w:t>
      </w:r>
      <w:r w:rsidR="0089589B">
        <w:rPr>
          <w:rtl/>
        </w:rPr>
        <w:t xml:space="preserve"> پارامترها</w:t>
      </w:r>
      <w:r w:rsidR="0089589B">
        <w:rPr>
          <w:rFonts w:hint="cs"/>
          <w:rtl/>
        </w:rPr>
        <w:t>ی</w:t>
      </w:r>
      <w:r w:rsidR="0089589B">
        <w:rPr>
          <w:rtl/>
        </w:rPr>
        <w:t xml:space="preserve"> مختلف الگور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تم</w:t>
      </w:r>
      <w:r w:rsidR="0089589B">
        <w:rPr>
          <w:rtl/>
        </w:rPr>
        <w:t xml:space="preserve"> 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ا</w:t>
      </w:r>
      <w:r w:rsidR="0089589B">
        <w:rPr>
          <w:rtl/>
        </w:rPr>
        <w:t xml:space="preserve"> مدل 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ادگ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ر</w:t>
      </w:r>
      <w:r w:rsidR="0089589B">
        <w:rPr>
          <w:rFonts w:hint="cs"/>
          <w:rtl/>
        </w:rPr>
        <w:t>ی</w:t>
      </w:r>
      <w:r w:rsidR="0089589B">
        <w:rPr>
          <w:rtl/>
        </w:rPr>
        <w:t xml:space="preserve"> ماش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ن</w:t>
      </w:r>
      <w:r w:rsidR="0089589B">
        <w:rPr>
          <w:rtl/>
        </w:rPr>
        <w:t xml:space="preserve"> برا</w:t>
      </w:r>
      <w:r w:rsidR="0089589B">
        <w:rPr>
          <w:rFonts w:hint="cs"/>
          <w:rtl/>
        </w:rPr>
        <w:t>ی</w:t>
      </w:r>
      <w:r w:rsidR="0089589B">
        <w:rPr>
          <w:rtl/>
        </w:rPr>
        <w:t xml:space="preserve"> </w:t>
      </w:r>
      <w:r w:rsidR="0069509D">
        <w:rPr>
          <w:rtl/>
        </w:rPr>
        <w:t>به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نه‌ساز</w:t>
      </w:r>
      <w:r w:rsidR="0069509D">
        <w:rPr>
          <w:rFonts w:hint="cs"/>
          <w:rtl/>
        </w:rPr>
        <w:t>ی</w:t>
      </w:r>
      <w:r w:rsidR="0089589B">
        <w:rPr>
          <w:rtl/>
        </w:rPr>
        <w:t xml:space="preserve"> عملکرد </w:t>
      </w:r>
      <w:r w:rsidR="00325C25">
        <w:rPr>
          <w:rFonts w:hint="cs"/>
          <w:rtl/>
        </w:rPr>
        <w:t>و</w:t>
      </w:r>
      <w:r w:rsidR="0089589B">
        <w:rPr>
          <w:rtl/>
        </w:rPr>
        <w:t xml:space="preserve"> دست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اب</w:t>
      </w:r>
      <w:r w:rsidR="0089589B">
        <w:rPr>
          <w:rFonts w:hint="cs"/>
          <w:rtl/>
        </w:rPr>
        <w:t>ی</w:t>
      </w:r>
      <w:r w:rsidR="0089589B">
        <w:rPr>
          <w:rtl/>
        </w:rPr>
        <w:t xml:space="preserve"> به نتا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ج</w:t>
      </w:r>
      <w:r w:rsidR="0089589B">
        <w:rPr>
          <w:rtl/>
        </w:rPr>
        <w:t xml:space="preserve"> بهتر از نظر دقت و تعم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م</w:t>
      </w:r>
      <w:r w:rsidR="00325C25">
        <w:rPr>
          <w:rFonts w:hint="cs"/>
          <w:rtl/>
        </w:rPr>
        <w:t xml:space="preserve"> در ی</w:t>
      </w:r>
      <w:r w:rsidR="00325C25">
        <w:rPr>
          <w:rFonts w:hint="eastAsia"/>
          <w:rtl/>
        </w:rPr>
        <w:t>ادگ</w:t>
      </w:r>
      <w:r w:rsidR="00325C25">
        <w:rPr>
          <w:rFonts w:hint="cs"/>
          <w:rtl/>
        </w:rPr>
        <w:t>ی</w:t>
      </w:r>
      <w:r w:rsidR="00325C25">
        <w:rPr>
          <w:rFonts w:hint="eastAsia"/>
          <w:rtl/>
        </w:rPr>
        <w:t>ر</w:t>
      </w:r>
      <w:r w:rsidR="00325C25">
        <w:rPr>
          <w:rFonts w:hint="cs"/>
          <w:rtl/>
        </w:rPr>
        <w:t>ی</w:t>
      </w:r>
      <w:r w:rsidR="00325C25">
        <w:rPr>
          <w:rtl/>
        </w:rPr>
        <w:t xml:space="preserve"> ماش</w:t>
      </w:r>
      <w:r w:rsidR="00325C25">
        <w:rPr>
          <w:rFonts w:hint="cs"/>
          <w:rtl/>
        </w:rPr>
        <w:t>ی</w:t>
      </w:r>
      <w:r w:rsidR="00325C25">
        <w:rPr>
          <w:rFonts w:hint="eastAsia"/>
          <w:rtl/>
        </w:rPr>
        <w:t>ن</w:t>
      </w:r>
      <w:r w:rsidR="00325C25">
        <w:rPr>
          <w:rtl/>
        </w:rPr>
        <w:t xml:space="preserve"> </w:t>
      </w:r>
      <w:r w:rsidR="00325C25">
        <w:rPr>
          <w:rFonts w:hint="cs"/>
          <w:rtl/>
        </w:rPr>
        <w:t>است.</w:t>
      </w:r>
      <w:r w:rsidR="0089589B">
        <w:rPr>
          <w:rtl/>
        </w:rPr>
        <w:t xml:space="preserve"> </w:t>
      </w:r>
      <w:r w:rsidR="0069509D">
        <w:rPr>
          <w:rtl/>
        </w:rPr>
        <w:t>باا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ن‌حال</w:t>
      </w:r>
      <w:r w:rsidR="0089589B">
        <w:rPr>
          <w:rtl/>
        </w:rPr>
        <w:t>، تنظ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م</w:t>
      </w:r>
      <w:r w:rsidR="0089589B">
        <w:rPr>
          <w:rtl/>
        </w:rPr>
        <w:t xml:space="preserve"> دست</w:t>
      </w:r>
      <w:r w:rsidR="0089589B">
        <w:rPr>
          <w:rFonts w:hint="cs"/>
          <w:rtl/>
        </w:rPr>
        <w:t>ی</w:t>
      </w:r>
      <w:r w:rsidR="0089589B">
        <w:rPr>
          <w:rtl/>
        </w:rPr>
        <w:t xml:space="preserve"> </w:t>
      </w:r>
      <w:r w:rsidR="00E044C5">
        <w:rPr>
          <w:rFonts w:hint="cs"/>
          <w:rtl/>
        </w:rPr>
        <w:t>هایپرپارامترها</w:t>
      </w:r>
      <w:r w:rsidR="0089589B">
        <w:rPr>
          <w:rtl/>
        </w:rPr>
        <w:t xml:space="preserve"> م</w:t>
      </w:r>
      <w:r w:rsidR="0089589B">
        <w:rPr>
          <w:rFonts w:hint="cs"/>
          <w:rtl/>
        </w:rPr>
        <w:t>ی</w:t>
      </w:r>
      <w:r w:rsidR="0069509D">
        <w:t>‌</w:t>
      </w:r>
      <w:r w:rsidR="0089589B">
        <w:rPr>
          <w:rtl/>
        </w:rPr>
        <w:t>تواند زمان</w:t>
      </w:r>
      <w:r w:rsidR="005F2618">
        <w:rPr>
          <w:rFonts w:hint="cs"/>
        </w:rPr>
        <w:t>‌</w:t>
      </w:r>
      <w:r w:rsidR="0089589B">
        <w:rPr>
          <w:rtl/>
        </w:rPr>
        <w:t xml:space="preserve">بر </w:t>
      </w:r>
      <w:r w:rsidR="00325C25">
        <w:rPr>
          <w:rFonts w:hint="cs"/>
          <w:rtl/>
        </w:rPr>
        <w:t>بوده</w:t>
      </w:r>
      <w:r w:rsidR="0089589B">
        <w:rPr>
          <w:rtl/>
        </w:rPr>
        <w:t xml:space="preserve"> و ن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از</w:t>
      </w:r>
      <w:r w:rsidR="0089589B">
        <w:rPr>
          <w:rtl/>
        </w:rPr>
        <w:t xml:space="preserve"> به آزمون و </w:t>
      </w:r>
      <w:r w:rsidR="0089589B">
        <w:rPr>
          <w:rFonts w:hint="eastAsia"/>
          <w:rtl/>
        </w:rPr>
        <w:t>خطا</w:t>
      </w:r>
      <w:r w:rsidR="0089589B">
        <w:rPr>
          <w:rFonts w:hint="cs"/>
          <w:rtl/>
        </w:rPr>
        <w:t>ی</w:t>
      </w:r>
      <w:r w:rsidR="0089589B">
        <w:rPr>
          <w:rtl/>
        </w:rPr>
        <w:t xml:space="preserve"> ز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اد</w:t>
      </w:r>
      <w:r w:rsidR="0089589B">
        <w:rPr>
          <w:rFonts w:hint="cs"/>
          <w:rtl/>
        </w:rPr>
        <w:t>ی</w:t>
      </w:r>
      <w:r w:rsidR="0089589B">
        <w:rPr>
          <w:rtl/>
        </w:rPr>
        <w:t xml:space="preserve"> دارد. </w:t>
      </w:r>
      <w:r w:rsidR="00325C25">
        <w:t>Katib</w:t>
      </w:r>
      <w:r w:rsidR="00325C25">
        <w:rPr>
          <w:rFonts w:hint="cs"/>
          <w:rtl/>
        </w:rPr>
        <w:t xml:space="preserve"> </w:t>
      </w:r>
      <w:r w:rsidR="0089589B">
        <w:rPr>
          <w:rtl/>
        </w:rPr>
        <w:t>ا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ن</w:t>
      </w:r>
      <w:r w:rsidR="0089589B">
        <w:rPr>
          <w:rtl/>
        </w:rPr>
        <w:t xml:space="preserve"> چالش را با ارائه قابل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ت</w:t>
      </w:r>
      <w:r w:rsidR="0069509D">
        <w:t>‌</w:t>
      </w:r>
      <w:r w:rsidR="0089589B">
        <w:rPr>
          <w:rtl/>
        </w:rPr>
        <w:t>ها</w:t>
      </w:r>
      <w:r w:rsidR="0089589B">
        <w:rPr>
          <w:rFonts w:hint="cs"/>
          <w:rtl/>
        </w:rPr>
        <w:t>ی</w:t>
      </w:r>
      <w:r w:rsidR="0089589B">
        <w:rPr>
          <w:rtl/>
        </w:rPr>
        <w:t xml:space="preserve"> تنظ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م</w:t>
      </w:r>
      <w:r w:rsidR="0089589B">
        <w:rPr>
          <w:rtl/>
        </w:rPr>
        <w:t xml:space="preserve"> خودکار و توز</w:t>
      </w:r>
      <w:r w:rsidR="0089589B">
        <w:rPr>
          <w:rFonts w:hint="cs"/>
          <w:rtl/>
        </w:rPr>
        <w:t>ی</w:t>
      </w:r>
      <w:r w:rsidR="0089589B">
        <w:rPr>
          <w:rFonts w:hint="eastAsia"/>
          <w:rtl/>
        </w:rPr>
        <w:t>ع</w:t>
      </w:r>
      <w:r w:rsidR="0089589B">
        <w:rPr>
          <w:rtl/>
        </w:rPr>
        <w:t xml:space="preserve"> شده </w:t>
      </w:r>
      <w:r w:rsidR="0069509D">
        <w:rPr>
          <w:rFonts w:hint="cs"/>
          <w:rtl/>
        </w:rPr>
        <w:t xml:space="preserve">هایپرپارامتر </w:t>
      </w:r>
      <w:r w:rsidR="0089589B">
        <w:rPr>
          <w:rtl/>
        </w:rPr>
        <w:t>برطرف م</w:t>
      </w:r>
      <w:r w:rsidR="0089589B">
        <w:rPr>
          <w:rFonts w:hint="cs"/>
          <w:rtl/>
        </w:rPr>
        <w:t>ی</w:t>
      </w:r>
      <w:r w:rsidR="0069509D">
        <w:t>‌</w:t>
      </w:r>
      <w:r w:rsidR="0089589B">
        <w:rPr>
          <w:rtl/>
        </w:rPr>
        <w:t>کند.</w:t>
      </w:r>
      <w:r w:rsidR="00325C25">
        <w:rPr>
          <w:rFonts w:hint="cs"/>
          <w:rtl/>
        </w:rPr>
        <w:t xml:space="preserve"> </w:t>
      </w:r>
      <w:r w:rsidR="00325C25">
        <w:rPr>
          <w:rFonts w:hint="eastAsia"/>
          <w:rtl/>
        </w:rPr>
        <w:t>و</w:t>
      </w:r>
      <w:r w:rsidR="00325C25">
        <w:rPr>
          <w:rFonts w:hint="cs"/>
          <w:rtl/>
        </w:rPr>
        <w:t>ی</w:t>
      </w:r>
      <w:r w:rsidR="00325C25">
        <w:rPr>
          <w:rFonts w:hint="eastAsia"/>
          <w:rtl/>
        </w:rPr>
        <w:t>ژگ</w:t>
      </w:r>
      <w:r w:rsidR="00325C25">
        <w:rPr>
          <w:rFonts w:hint="cs"/>
          <w:rtl/>
        </w:rPr>
        <w:t>ی</w:t>
      </w:r>
      <w:r w:rsidR="0069509D">
        <w:t>‌</w:t>
      </w:r>
      <w:r w:rsidR="00325C25">
        <w:rPr>
          <w:rtl/>
        </w:rPr>
        <w:t>ها</w:t>
      </w:r>
      <w:r w:rsidR="00325C25">
        <w:rPr>
          <w:rFonts w:hint="cs"/>
          <w:rtl/>
        </w:rPr>
        <w:t>ی اصلی</w:t>
      </w:r>
      <w:r w:rsidR="00325C25">
        <w:rPr>
          <w:rtl/>
        </w:rPr>
        <w:t xml:space="preserve"> کل</w:t>
      </w:r>
      <w:r w:rsidR="00325C25">
        <w:rPr>
          <w:rFonts w:hint="cs"/>
          <w:rtl/>
        </w:rPr>
        <w:t>ی</w:t>
      </w:r>
      <w:r w:rsidR="00325C25">
        <w:rPr>
          <w:rFonts w:hint="eastAsia"/>
          <w:rtl/>
        </w:rPr>
        <w:t>د</w:t>
      </w:r>
      <w:r w:rsidR="00325C25">
        <w:rPr>
          <w:rFonts w:hint="cs"/>
          <w:rtl/>
        </w:rPr>
        <w:t>ی</w:t>
      </w:r>
      <w:r w:rsidR="00325C25">
        <w:rPr>
          <w:rtl/>
        </w:rPr>
        <w:t xml:space="preserve"> </w:t>
      </w:r>
      <w:r w:rsidR="00325C25">
        <w:t>Katib</w:t>
      </w:r>
      <w:r w:rsidR="00325C25">
        <w:rPr>
          <w:rFonts w:hint="cs"/>
          <w:rtl/>
        </w:rPr>
        <w:t xml:space="preserve"> </w:t>
      </w:r>
      <w:r w:rsidR="0069509D">
        <w:rPr>
          <w:rtl/>
        </w:rPr>
        <w:t>عبارت‌اند</w:t>
      </w:r>
      <w:r w:rsidR="00325C25">
        <w:rPr>
          <w:rtl/>
        </w:rPr>
        <w:t xml:space="preserve"> از</w:t>
      </w:r>
      <w:r w:rsidR="00325C25">
        <w:rPr>
          <w:rFonts w:hint="cs"/>
          <w:rtl/>
        </w:rPr>
        <w:t xml:space="preserve"> </w:t>
      </w:r>
      <w:r w:rsidR="00325C25">
        <w:rPr>
          <w:rFonts w:hint="eastAsia"/>
          <w:rtl/>
        </w:rPr>
        <w:t>ادغام</w:t>
      </w:r>
      <w:r w:rsidR="00325C25">
        <w:rPr>
          <w:rtl/>
        </w:rPr>
        <w:t xml:space="preserve"> با </w:t>
      </w:r>
      <w:r w:rsidR="00325C25">
        <w:t>Kubeflow</w:t>
      </w:r>
      <w:r w:rsidR="00325C25">
        <w:rPr>
          <w:rFonts w:hint="cs"/>
          <w:rtl/>
        </w:rPr>
        <w:t>،</w:t>
      </w:r>
      <w:r w:rsidR="00325C25">
        <w:rPr>
          <w:rFonts w:hint="eastAsia"/>
          <w:rtl/>
        </w:rPr>
        <w:t xml:space="preserve"> </w:t>
      </w:r>
      <w:r w:rsidR="00325C25">
        <w:rPr>
          <w:rFonts w:hint="cs"/>
          <w:rtl/>
        </w:rPr>
        <w:t xml:space="preserve">ارائه </w:t>
      </w:r>
      <w:r w:rsidR="00325C25">
        <w:rPr>
          <w:rFonts w:hint="eastAsia"/>
          <w:rtl/>
        </w:rPr>
        <w:t>الگور</w:t>
      </w:r>
      <w:r w:rsidR="00325C25">
        <w:rPr>
          <w:rFonts w:hint="cs"/>
          <w:rtl/>
        </w:rPr>
        <w:t>ی</w:t>
      </w:r>
      <w:r w:rsidR="00325C25">
        <w:rPr>
          <w:rFonts w:hint="eastAsia"/>
          <w:rtl/>
        </w:rPr>
        <w:t>تم</w:t>
      </w:r>
      <w:r w:rsidR="00325C25">
        <w:rPr>
          <w:rtl/>
        </w:rPr>
        <w:t xml:space="preserve"> و فضا</w:t>
      </w:r>
      <w:r w:rsidR="00325C25">
        <w:rPr>
          <w:rFonts w:hint="cs"/>
          <w:rtl/>
        </w:rPr>
        <w:t>ی</w:t>
      </w:r>
      <w:r w:rsidR="00325C25">
        <w:rPr>
          <w:rtl/>
        </w:rPr>
        <w:t xml:space="preserve"> جستجو</w:t>
      </w:r>
      <w:r w:rsidR="00325C25">
        <w:rPr>
          <w:rFonts w:hint="cs"/>
          <w:rtl/>
        </w:rPr>
        <w:t>، امکان تعیین</w:t>
      </w:r>
      <w:r w:rsidR="00325C25">
        <w:rPr>
          <w:rtl/>
        </w:rPr>
        <w:t xml:space="preserve"> مع</w:t>
      </w:r>
      <w:r w:rsidR="00325C25">
        <w:rPr>
          <w:rFonts w:hint="cs"/>
          <w:rtl/>
        </w:rPr>
        <w:t>ی</w:t>
      </w:r>
      <w:r w:rsidR="00325C25">
        <w:rPr>
          <w:rFonts w:hint="eastAsia"/>
          <w:rtl/>
        </w:rPr>
        <w:t>ارها</w:t>
      </w:r>
      <w:r w:rsidR="00325C25">
        <w:rPr>
          <w:rtl/>
        </w:rPr>
        <w:t xml:space="preserve"> برا</w:t>
      </w:r>
      <w:r w:rsidR="00325C25">
        <w:rPr>
          <w:rFonts w:hint="cs"/>
          <w:rtl/>
        </w:rPr>
        <w:t>ی</w:t>
      </w:r>
      <w:r w:rsidR="00325C25">
        <w:rPr>
          <w:rtl/>
        </w:rPr>
        <w:t xml:space="preserve"> ارز</w:t>
      </w:r>
      <w:r w:rsidR="00325C25">
        <w:rPr>
          <w:rFonts w:hint="cs"/>
          <w:rtl/>
        </w:rPr>
        <w:t>ی</w:t>
      </w:r>
      <w:r w:rsidR="00325C25">
        <w:rPr>
          <w:rFonts w:hint="eastAsia"/>
          <w:rtl/>
        </w:rPr>
        <w:t>اب</w:t>
      </w:r>
      <w:r w:rsidR="00325C25">
        <w:rPr>
          <w:rFonts w:hint="cs"/>
          <w:rtl/>
        </w:rPr>
        <w:t>ی</w:t>
      </w:r>
      <w:r w:rsidR="00325C25">
        <w:rPr>
          <w:rtl/>
        </w:rPr>
        <w:t xml:space="preserve"> و مقا</w:t>
      </w:r>
      <w:r w:rsidR="00325C25">
        <w:rPr>
          <w:rFonts w:hint="cs"/>
          <w:rtl/>
        </w:rPr>
        <w:t>ی</w:t>
      </w:r>
      <w:r w:rsidR="00325C25">
        <w:rPr>
          <w:rFonts w:hint="eastAsia"/>
          <w:rtl/>
        </w:rPr>
        <w:t>سه</w:t>
      </w:r>
      <w:r w:rsidR="00325C25">
        <w:rPr>
          <w:rtl/>
        </w:rPr>
        <w:t xml:space="preserve"> پ</w:t>
      </w:r>
      <w:r w:rsidR="00325C25">
        <w:rPr>
          <w:rFonts w:hint="cs"/>
          <w:rtl/>
        </w:rPr>
        <w:t>ی</w:t>
      </w:r>
      <w:r w:rsidR="00325C25">
        <w:rPr>
          <w:rFonts w:hint="eastAsia"/>
          <w:rtl/>
        </w:rPr>
        <w:t>کربند</w:t>
      </w:r>
      <w:r w:rsidR="00325C25">
        <w:rPr>
          <w:rFonts w:hint="cs"/>
          <w:rtl/>
        </w:rPr>
        <w:t>ی</w:t>
      </w:r>
      <w:r w:rsidR="00325C25">
        <w:rPr>
          <w:rtl/>
        </w:rPr>
        <w:t xml:space="preserve"> </w:t>
      </w:r>
      <w:r w:rsidR="00E044C5">
        <w:rPr>
          <w:rFonts w:hint="cs"/>
          <w:rtl/>
        </w:rPr>
        <w:t>هایپرپارامترها</w:t>
      </w:r>
      <w:r w:rsidR="00325C25">
        <w:rPr>
          <w:rFonts w:hint="cs"/>
          <w:rtl/>
        </w:rPr>
        <w:t>ی</w:t>
      </w:r>
      <w:r w:rsidR="00325C25">
        <w:rPr>
          <w:rtl/>
        </w:rPr>
        <w:t xml:space="preserve"> مختلف</w:t>
      </w:r>
      <w:r w:rsidR="00325C25">
        <w:rPr>
          <w:rFonts w:hint="cs"/>
          <w:rtl/>
        </w:rPr>
        <w:t xml:space="preserve">، </w:t>
      </w:r>
      <w:r w:rsidR="00325C25">
        <w:rPr>
          <w:rFonts w:hint="eastAsia"/>
          <w:rtl/>
        </w:rPr>
        <w:t>توقف</w:t>
      </w:r>
      <w:r w:rsidR="00325C25">
        <w:rPr>
          <w:rtl/>
        </w:rPr>
        <w:t xml:space="preserve"> زودهنگام</w:t>
      </w:r>
      <w:r w:rsidR="00325C25">
        <w:rPr>
          <w:rFonts w:hint="cs"/>
          <w:rtl/>
        </w:rPr>
        <w:t>، نمایش</w:t>
      </w:r>
      <w:r w:rsidR="00325C25">
        <w:rPr>
          <w:rtl/>
        </w:rPr>
        <w:t xml:space="preserve"> </w:t>
      </w:r>
      <w:r w:rsidR="0069509D">
        <w:rPr>
          <w:rtl/>
        </w:rPr>
        <w:t>تجز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ه‌وتحل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ل</w:t>
      </w:r>
      <w:r w:rsidR="00325C25">
        <w:rPr>
          <w:rFonts w:hint="cs"/>
          <w:rtl/>
        </w:rPr>
        <w:t xml:space="preserve"> و</w:t>
      </w:r>
      <w:r w:rsidR="005F2618">
        <w:rPr>
          <w:rFonts w:hint="cs"/>
          <w:rtl/>
        </w:rPr>
        <w:t xml:space="preserve"> </w:t>
      </w:r>
      <w:r w:rsidR="00325C25">
        <w:rPr>
          <w:rFonts w:hint="cs"/>
          <w:rtl/>
        </w:rPr>
        <w:t xml:space="preserve">انتخاب </w:t>
      </w:r>
      <w:r w:rsidR="00325C25">
        <w:rPr>
          <w:rtl/>
        </w:rPr>
        <w:t>توابع هدف</w:t>
      </w:r>
      <w:r w:rsidR="00325C25">
        <w:rPr>
          <w:rFonts w:hint="cs"/>
          <w:rtl/>
        </w:rPr>
        <w:t xml:space="preserve">. </w:t>
      </w:r>
      <w:r w:rsidR="00463559">
        <w:rPr>
          <w:rFonts w:hint="cs"/>
          <w:rtl/>
        </w:rPr>
        <w:t>حداقل</w:t>
      </w:r>
      <w:r w:rsidR="00463559">
        <w:rPr>
          <w:rtl/>
        </w:rPr>
        <w:t xml:space="preserve"> </w:t>
      </w:r>
      <w:r w:rsidR="00463559">
        <w:rPr>
          <w:rFonts w:hint="cs"/>
          <w:rtl/>
        </w:rPr>
        <w:t xml:space="preserve">نسخه </w:t>
      </w:r>
      <w:r w:rsidR="00561329">
        <w:rPr>
          <w:rtl/>
        </w:rPr>
        <w:t>کوبر</w:t>
      </w:r>
      <w:r w:rsidR="00463559">
        <w:rPr>
          <w:rFonts w:hint="cs"/>
          <w:rtl/>
        </w:rPr>
        <w:t xml:space="preserve"> </w:t>
      </w:r>
      <w:r w:rsidR="00325C25">
        <w:rPr>
          <w:rtl/>
        </w:rPr>
        <w:t>برا</w:t>
      </w:r>
      <w:r w:rsidR="00325C25">
        <w:rPr>
          <w:rFonts w:hint="cs"/>
          <w:rtl/>
        </w:rPr>
        <w:t>ی</w:t>
      </w:r>
      <w:r w:rsidR="00325C25">
        <w:rPr>
          <w:rtl/>
        </w:rPr>
        <w:t xml:space="preserve"> نصب </w:t>
      </w:r>
      <w:r w:rsidR="00325C25">
        <w:t>Katib</w:t>
      </w:r>
      <w:r w:rsidR="00463559">
        <w:rPr>
          <w:rFonts w:hint="cs"/>
          <w:rtl/>
        </w:rPr>
        <w:t xml:space="preserve">، </w:t>
      </w:r>
      <w:r w:rsidR="00325C25">
        <w:rPr>
          <w:rtl/>
        </w:rPr>
        <w:t xml:space="preserve">نسخه </w:t>
      </w:r>
      <w:r w:rsidR="00F92DD2">
        <w:rPr>
          <w:rtl/>
        </w:rPr>
        <w:t>۱</w:t>
      </w:r>
      <w:r w:rsidR="00697804">
        <w:rPr>
          <w:rFonts w:hint="cs"/>
          <w:rtl/>
        </w:rPr>
        <w:t>.</w:t>
      </w:r>
      <w:r w:rsidR="00F92DD2">
        <w:rPr>
          <w:rtl/>
        </w:rPr>
        <w:t>۱۷</w:t>
      </w:r>
      <w:r w:rsidR="00325C25">
        <w:rPr>
          <w:rtl/>
        </w:rPr>
        <w:t xml:space="preserve"> </w:t>
      </w:r>
      <w:r w:rsidR="00325C25">
        <w:rPr>
          <w:rFonts w:hint="cs"/>
          <w:rtl/>
        </w:rPr>
        <w:t>است</w:t>
      </w:r>
      <w:r w:rsidR="00325C25">
        <w:rPr>
          <w:rtl/>
        </w:rPr>
        <w:t>.</w:t>
      </w:r>
    </w:p>
    <w:p w14:paraId="5E88C0A1" w14:textId="77777777" w:rsidR="00B265B7" w:rsidRDefault="00B265B7" w:rsidP="00383645">
      <w:pPr>
        <w:pStyle w:val="a0"/>
        <w:rPr>
          <w:rtl/>
        </w:rPr>
      </w:pPr>
    </w:p>
    <w:p w14:paraId="4718E5F8" w14:textId="77777777" w:rsidR="00603548" w:rsidRDefault="00603548" w:rsidP="00383645">
      <w:pPr>
        <w:pStyle w:val="a0"/>
        <w:rPr>
          <w:rtl/>
        </w:rPr>
      </w:pPr>
    </w:p>
    <w:p w14:paraId="69C3EA74" w14:textId="5F01BDE9" w:rsidR="00E044C5" w:rsidRDefault="00E044C5" w:rsidP="00383645">
      <w:pPr>
        <w:pStyle w:val="Heading3"/>
        <w:rPr>
          <w:rtl/>
        </w:rPr>
      </w:pPr>
      <w:bookmarkStart w:id="26" w:name="_Toc143960611"/>
      <w:r>
        <w:rPr>
          <w:rFonts w:hint="cs"/>
          <w:rtl/>
        </w:rPr>
        <w:t xml:space="preserve">معماری </w:t>
      </w:r>
      <w:r w:rsidRPr="00E044C5">
        <w:t>Katib</w:t>
      </w:r>
      <w:bookmarkEnd w:id="26"/>
    </w:p>
    <w:p w14:paraId="7FF50A3E" w14:textId="65B50BF6" w:rsidR="00E044C5" w:rsidRPr="00FB59A6" w:rsidRDefault="00E044C5" w:rsidP="00AB55F4">
      <w:pPr>
        <w:bidi/>
        <w:spacing w:line="240" w:lineRule="auto"/>
        <w:ind w:left="700"/>
        <w:jc w:val="both"/>
        <w:rPr>
          <w:rFonts w:ascii="IRANSansX" w:hAnsi="IRANSansX" w:cs="IRANSansX"/>
          <w:szCs w:val="22"/>
          <w:rtl/>
        </w:rPr>
      </w:pPr>
      <w:r w:rsidRPr="00FB59A6">
        <w:rPr>
          <w:rFonts w:ascii="IRANSansX" w:hAnsi="IRANSansX" w:cs="IRANSansX"/>
          <w:szCs w:val="22"/>
        </w:rPr>
        <w:t>Katib</w:t>
      </w:r>
      <w:r w:rsidRPr="00FB59A6">
        <w:rPr>
          <w:rFonts w:ascii="IRANSansX" w:hAnsi="IRANSansX" w:cs="IRANSansX"/>
          <w:szCs w:val="22"/>
          <w:rtl/>
        </w:rPr>
        <w:t xml:space="preserve"> با استفاده از منابع </w:t>
      </w:r>
      <w:r w:rsidRPr="00FB59A6">
        <w:rPr>
          <w:rFonts w:ascii="IRANSansX" w:hAnsi="IRANSansX" w:cs="IRANSansX" w:hint="cs"/>
          <w:szCs w:val="22"/>
          <w:rtl/>
        </w:rPr>
        <w:t>کوبرنتیز جهت تنظیم</w:t>
      </w:r>
      <w:r w:rsidRPr="00FB59A6">
        <w:rPr>
          <w:rFonts w:ascii="IRANSansX" w:hAnsi="IRANSansX" w:cs="IRANSansX"/>
          <w:szCs w:val="22"/>
          <w:rtl/>
        </w:rPr>
        <w:t xml:space="preserve"> مراحل زیر را انجام می</w:t>
      </w:r>
      <w:r w:rsidR="0069509D" w:rsidRPr="00FB59A6">
        <w:rPr>
          <w:rFonts w:ascii="IRANSansX" w:hAnsi="IRANSansX" w:cs="IRANSansX"/>
          <w:szCs w:val="22"/>
        </w:rPr>
        <w:t>‌</w:t>
      </w:r>
      <w:r w:rsidRPr="00FB59A6">
        <w:rPr>
          <w:rFonts w:ascii="IRANSansX" w:hAnsi="IRANSansX" w:cs="IRANSansX"/>
          <w:szCs w:val="22"/>
          <w:rtl/>
        </w:rPr>
        <w:t xml:space="preserve">دهد که در نمودار </w:t>
      </w:r>
      <w:r w:rsidR="001B23E3" w:rsidRPr="00FB59A6">
        <w:rPr>
          <w:rFonts w:ascii="IRANSansX" w:hAnsi="IRANSansX" w:cs="IRANSansX"/>
          <w:szCs w:val="22"/>
          <w:rtl/>
        </w:rPr>
        <w:t xml:space="preserve">شکل </w:t>
      </w:r>
      <w:r w:rsidR="00D40929">
        <w:rPr>
          <w:rFonts w:ascii="IRANSansX" w:hAnsi="IRANSansX" w:cs="IRANSansX" w:hint="cs"/>
          <w:szCs w:val="22"/>
          <w:rtl/>
          <w:lang w:bidi="fa-IR"/>
        </w:rPr>
        <w:t>۶</w:t>
      </w:r>
      <w:r w:rsidR="001B23E3" w:rsidRPr="00FB59A6">
        <w:rPr>
          <w:rFonts w:ascii="IRANSansX" w:hAnsi="IRANSansX" w:cs="IRANSansX" w:hint="cs"/>
          <w:szCs w:val="22"/>
          <w:rtl/>
        </w:rPr>
        <w:t xml:space="preserve"> </w:t>
      </w:r>
      <w:r w:rsidRPr="00FB59A6">
        <w:rPr>
          <w:rFonts w:ascii="IRANSansX" w:hAnsi="IRANSansX" w:cs="IRANSansX"/>
          <w:szCs w:val="22"/>
          <w:rtl/>
        </w:rPr>
        <w:t xml:space="preserve">مشخص </w:t>
      </w:r>
      <w:r w:rsidR="0069509D" w:rsidRPr="00FB59A6">
        <w:rPr>
          <w:rFonts w:ascii="IRANSansX" w:hAnsi="IRANSansX" w:cs="IRANSansX"/>
          <w:szCs w:val="22"/>
          <w:rtl/>
        </w:rPr>
        <w:t>شده است</w:t>
      </w:r>
      <w:r w:rsidRPr="00FB59A6">
        <w:rPr>
          <w:rFonts w:ascii="IRANSansX" w:hAnsi="IRANSansX" w:cs="IRANSansX"/>
          <w:szCs w:val="22"/>
          <w:rtl/>
        </w:rPr>
        <w:t>.</w:t>
      </w:r>
    </w:p>
    <w:p w14:paraId="5DDF0A5E" w14:textId="77777777" w:rsidR="001B23E3" w:rsidRDefault="00CC41F9" w:rsidP="001B23E3">
      <w:pPr>
        <w:pStyle w:val="a0"/>
        <w:keepNext/>
      </w:pPr>
      <w:r>
        <w:rPr>
          <w:noProof/>
        </w:rPr>
        <w:drawing>
          <wp:inline distT="0" distB="0" distL="0" distR="0" wp14:anchorId="3C1F40C1" wp14:editId="62EB99EA">
            <wp:extent cx="5310179" cy="3095177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134" cy="310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FCDD" w14:textId="591A2C92" w:rsidR="008466D9" w:rsidRDefault="001B23E3" w:rsidP="00C501A2">
      <w:pPr>
        <w:pStyle w:val="Caption"/>
        <w:rPr>
          <w:rtl/>
        </w:rPr>
      </w:pPr>
      <w:r>
        <w:rPr>
          <w:rtl/>
        </w:rPr>
        <w:t xml:space="preserve">شکل </w:t>
      </w:r>
      <w:fldSimple w:instr=" SEQ شکل \* ARABIC ">
        <w:r w:rsidR="006E289D">
          <w:rPr>
            <w:noProof/>
          </w:rPr>
          <w:t>6</w:t>
        </w:r>
      </w:fldSimple>
      <w:r w:rsidR="00FB59A6">
        <w:rPr>
          <w:rFonts w:hint="cs"/>
          <w:noProof/>
          <w:rtl/>
        </w:rPr>
        <w:t>.</w:t>
      </w:r>
      <w:r>
        <w:rPr>
          <w:rFonts w:hint="cs"/>
          <w:noProof/>
          <w:rtl/>
          <w:lang w:bidi="fa-IR"/>
        </w:rPr>
        <w:t xml:space="preserve"> </w:t>
      </w:r>
      <w:r w:rsidRPr="000F06F2">
        <w:rPr>
          <w:noProof/>
          <w:rtl/>
          <w:lang w:bidi="fa-IR"/>
        </w:rPr>
        <w:t>معمار</w:t>
      </w:r>
      <w:r w:rsidRPr="000F06F2">
        <w:rPr>
          <w:rFonts w:hint="cs"/>
          <w:noProof/>
          <w:rtl/>
          <w:lang w:bidi="fa-IR"/>
        </w:rPr>
        <w:t>ی</w:t>
      </w:r>
      <w:r w:rsidRPr="000F06F2">
        <w:rPr>
          <w:noProof/>
          <w:rtl/>
          <w:lang w:bidi="fa-IR"/>
        </w:rPr>
        <w:t xml:space="preserve"> </w:t>
      </w:r>
      <w:r w:rsidRPr="000F06F2">
        <w:rPr>
          <w:noProof/>
          <w:lang w:bidi="fa-IR"/>
        </w:rPr>
        <w:t>Katib</w:t>
      </w:r>
    </w:p>
    <w:p w14:paraId="35BEED3B" w14:textId="0379B48D" w:rsidR="00E044C5" w:rsidRPr="00FB59A6" w:rsidRDefault="00C55AF5" w:rsidP="00383645">
      <w:pPr>
        <w:pStyle w:val="a0"/>
      </w:pPr>
      <w:r w:rsidRPr="00FB59A6">
        <w:rPr>
          <w:rFonts w:hint="cs"/>
          <w:rtl/>
        </w:rPr>
        <w:t xml:space="preserve">اجزا اصلی معماری </w:t>
      </w:r>
      <w:r w:rsidRPr="00FB59A6">
        <w:t>Katib</w:t>
      </w:r>
      <w:r w:rsidRPr="00FB59A6">
        <w:rPr>
          <w:rFonts w:hint="cs"/>
          <w:rtl/>
        </w:rPr>
        <w:t xml:space="preserve"> شامل سه بخش اصلی از </w:t>
      </w:r>
      <w:r w:rsidRPr="00FB59A6">
        <w:t>CDR</w:t>
      </w:r>
      <w:r w:rsidRPr="00FB59A6">
        <w:rPr>
          <w:rFonts w:hint="cs"/>
          <w:rtl/>
        </w:rPr>
        <w:t>های تعریف</w:t>
      </w:r>
      <w:r w:rsidR="005F2618" w:rsidRPr="00FB59A6">
        <w:rPr>
          <w:rFonts w:hint="cs"/>
        </w:rPr>
        <w:t>‌</w:t>
      </w:r>
      <w:r w:rsidRPr="00FB59A6">
        <w:rPr>
          <w:rFonts w:hint="cs"/>
          <w:rtl/>
        </w:rPr>
        <w:t xml:space="preserve">شده در کوبر شامل </w:t>
      </w:r>
      <w:r w:rsidRPr="00FB59A6">
        <w:t>Experiment</w:t>
      </w:r>
      <w:r w:rsidRPr="00FB59A6">
        <w:rPr>
          <w:rFonts w:hint="cs"/>
          <w:rtl/>
        </w:rPr>
        <w:t>،</w:t>
      </w:r>
      <w:r w:rsidR="005F2618" w:rsidRPr="00FB59A6">
        <w:rPr>
          <w:rFonts w:hint="cs"/>
          <w:rtl/>
        </w:rPr>
        <w:t xml:space="preserve"> </w:t>
      </w:r>
      <w:r w:rsidRPr="00FB59A6">
        <w:t>Suggestion</w:t>
      </w:r>
      <w:r w:rsidRPr="00FB59A6">
        <w:rPr>
          <w:rFonts w:hint="cs"/>
          <w:rtl/>
        </w:rPr>
        <w:t xml:space="preserve"> و </w:t>
      </w:r>
      <w:r w:rsidRPr="00FB59A6">
        <w:t>Trial</w:t>
      </w:r>
      <w:r w:rsidRPr="00FB59A6">
        <w:rPr>
          <w:rFonts w:hint="cs"/>
          <w:rtl/>
        </w:rPr>
        <w:t xml:space="preserve"> است.</w:t>
      </w:r>
      <w:r w:rsidR="00603548" w:rsidRPr="00FB59A6">
        <w:rPr>
          <w:rFonts w:hint="cs"/>
          <w:rtl/>
        </w:rPr>
        <w:t xml:space="preserve"> </w:t>
      </w:r>
      <w:r w:rsidR="00E044C5" w:rsidRPr="00FB59A6">
        <w:t>Experiment</w:t>
      </w:r>
      <w:r w:rsidR="00E044C5" w:rsidRPr="00FB59A6">
        <w:rPr>
          <w:rtl/>
          <w:lang w:bidi="ar-SA"/>
        </w:rPr>
        <w:t xml:space="preserve"> </w:t>
      </w:r>
      <w:r w:rsidR="00E044C5" w:rsidRPr="00FB59A6">
        <w:rPr>
          <w:rFonts w:hint="cs"/>
          <w:rtl/>
        </w:rPr>
        <w:t>به</w:t>
      </w:r>
      <w:r w:rsidR="0069509D" w:rsidRPr="00FB59A6">
        <w:t>‌</w:t>
      </w:r>
      <w:r w:rsidR="00E044C5" w:rsidRPr="00FB59A6">
        <w:rPr>
          <w:rFonts w:hint="cs"/>
          <w:rtl/>
        </w:rPr>
        <w:t xml:space="preserve">منظور </w:t>
      </w:r>
      <w:r w:rsidR="00E044C5" w:rsidRPr="00FB59A6">
        <w:rPr>
          <w:rtl/>
          <w:lang w:bidi="ar-SA"/>
        </w:rPr>
        <w:t>بهینه</w:t>
      </w:r>
      <w:r w:rsidR="005F2618" w:rsidRPr="00FB59A6">
        <w:rPr>
          <w:lang w:bidi="ar-SA"/>
        </w:rPr>
        <w:t>‌</w:t>
      </w:r>
      <w:r w:rsidR="00E044C5" w:rsidRPr="00FB59A6">
        <w:rPr>
          <w:rtl/>
          <w:lang w:bidi="ar-SA"/>
        </w:rPr>
        <w:t>سازی فضای جستجو و الگوریتم ج</w:t>
      </w:r>
      <w:r w:rsidR="00E044C5" w:rsidRPr="00FB59A6">
        <w:rPr>
          <w:rFonts w:hint="cs"/>
          <w:rtl/>
        </w:rPr>
        <w:t xml:space="preserve">ستجو ایجاد شده و </w:t>
      </w:r>
      <w:r w:rsidR="00E044C5" w:rsidRPr="00FB59A6">
        <w:t>Suggestion</w:t>
      </w:r>
      <w:r w:rsidR="00E044C5" w:rsidRPr="00FB59A6">
        <w:rPr>
          <w:rFonts w:hint="cs"/>
          <w:rtl/>
        </w:rPr>
        <w:t xml:space="preserve"> </w:t>
      </w:r>
      <w:r w:rsidR="00E044C5" w:rsidRPr="00FB59A6">
        <w:rPr>
          <w:rtl/>
          <w:lang w:bidi="ar-SA"/>
        </w:rPr>
        <w:t>مجموعه</w:t>
      </w:r>
      <w:r w:rsidR="0069509D" w:rsidRPr="00FB59A6">
        <w:rPr>
          <w:lang w:bidi="ar-SA"/>
        </w:rPr>
        <w:t>‌</w:t>
      </w:r>
      <w:r w:rsidR="00E044C5" w:rsidRPr="00FB59A6">
        <w:rPr>
          <w:rtl/>
          <w:lang w:bidi="ar-SA"/>
        </w:rPr>
        <w:t>ای از هایپرپارامترها</w:t>
      </w:r>
      <w:r w:rsidR="00E044C5" w:rsidRPr="00FB59A6">
        <w:rPr>
          <w:rFonts w:hint="cs"/>
          <w:rtl/>
        </w:rPr>
        <w:t>یی است</w:t>
      </w:r>
      <w:r w:rsidR="00E044C5" w:rsidRPr="00FB59A6">
        <w:rPr>
          <w:rtl/>
          <w:lang w:bidi="ar-SA"/>
        </w:rPr>
        <w:t xml:space="preserve"> که توسط الگوریتم جستجوی انتخابی کاربر تولید می</w:t>
      </w:r>
      <w:r w:rsidR="0069509D" w:rsidRPr="00FB59A6">
        <w:rPr>
          <w:lang w:bidi="ar-SA"/>
        </w:rPr>
        <w:t>‌</w:t>
      </w:r>
      <w:r w:rsidR="00E044C5" w:rsidRPr="00FB59A6">
        <w:rPr>
          <w:rtl/>
          <w:lang w:bidi="ar-SA"/>
        </w:rPr>
        <w:t>شوند</w:t>
      </w:r>
      <w:r w:rsidR="0069509D" w:rsidRPr="00FB59A6">
        <w:rPr>
          <w:rtl/>
          <w:lang w:bidi="ar-SA"/>
        </w:rPr>
        <w:t>؛ بنابرا</w:t>
      </w:r>
      <w:r w:rsidR="0069509D" w:rsidRPr="00FB59A6">
        <w:rPr>
          <w:rFonts w:hint="cs"/>
          <w:rtl/>
          <w:lang w:bidi="ar-SA"/>
        </w:rPr>
        <w:t>ی</w:t>
      </w:r>
      <w:r w:rsidR="0069509D" w:rsidRPr="00FB59A6">
        <w:rPr>
          <w:rFonts w:hint="eastAsia"/>
          <w:rtl/>
          <w:lang w:bidi="ar-SA"/>
        </w:rPr>
        <w:t>ن</w:t>
      </w:r>
      <w:r w:rsidR="00E044C5" w:rsidRPr="00FB59A6">
        <w:rPr>
          <w:rFonts w:hint="cs"/>
          <w:rtl/>
        </w:rPr>
        <w:t>،</w:t>
      </w:r>
      <w:r w:rsidR="00E044C5" w:rsidRPr="00FB59A6">
        <w:rPr>
          <w:rtl/>
          <w:lang w:bidi="ar-SA"/>
        </w:rPr>
        <w:t xml:space="preserve"> </w:t>
      </w:r>
      <w:r w:rsidR="00E044C5" w:rsidRPr="00FB59A6">
        <w:t>Katib</w:t>
      </w:r>
      <w:r w:rsidR="00E044C5" w:rsidRPr="00FB59A6">
        <w:rPr>
          <w:rtl/>
          <w:lang w:bidi="ar-SA"/>
        </w:rPr>
        <w:t xml:space="preserve"> </w:t>
      </w:r>
      <w:r w:rsidR="00C56857" w:rsidRPr="00FB59A6">
        <w:rPr>
          <w:rtl/>
          <w:lang w:bidi="ar-SA"/>
        </w:rPr>
        <w:t>آزما</w:t>
      </w:r>
      <w:r w:rsidR="00C56857" w:rsidRPr="00FB59A6">
        <w:rPr>
          <w:rFonts w:hint="cs"/>
          <w:rtl/>
          <w:lang w:bidi="ar-SA"/>
        </w:rPr>
        <w:t>ی</w:t>
      </w:r>
      <w:r w:rsidR="00C56857" w:rsidRPr="00FB59A6">
        <w:rPr>
          <w:rFonts w:hint="eastAsia"/>
          <w:rtl/>
          <w:lang w:bidi="ar-SA"/>
        </w:rPr>
        <w:t>ش‌ها</w:t>
      </w:r>
      <w:r w:rsidR="00C56857" w:rsidRPr="00FB59A6">
        <w:rPr>
          <w:rFonts w:hint="cs"/>
          <w:rtl/>
          <w:lang w:bidi="ar-SA"/>
        </w:rPr>
        <w:t>یی</w:t>
      </w:r>
      <w:r w:rsidR="00E044C5" w:rsidRPr="00FB59A6">
        <w:rPr>
          <w:rtl/>
          <w:lang w:bidi="ar-SA"/>
        </w:rPr>
        <w:t xml:space="preserve"> را برای ارزیابی </w:t>
      </w:r>
      <w:r w:rsidR="00C56857" w:rsidRPr="00FB59A6">
        <w:rPr>
          <w:rtl/>
          <w:lang w:bidi="ar-SA"/>
        </w:rPr>
        <w:t>آن‌ها</w:t>
      </w:r>
      <w:r w:rsidR="00E044C5" w:rsidRPr="00FB59A6">
        <w:rPr>
          <w:rtl/>
          <w:lang w:bidi="ar-SA"/>
        </w:rPr>
        <w:t xml:space="preserve"> ایجاد می</w:t>
      </w:r>
      <w:r w:rsidR="0069509D" w:rsidRPr="00FB59A6">
        <w:rPr>
          <w:lang w:bidi="ar-SA"/>
        </w:rPr>
        <w:t>‌</w:t>
      </w:r>
      <w:r w:rsidR="00E044C5" w:rsidRPr="00FB59A6">
        <w:rPr>
          <w:rtl/>
          <w:lang w:bidi="ar-SA"/>
        </w:rPr>
        <w:t>کند</w:t>
      </w:r>
      <w:r w:rsidR="00E044C5" w:rsidRPr="00FB59A6">
        <w:rPr>
          <w:rFonts w:hint="cs"/>
          <w:rtl/>
        </w:rPr>
        <w:t xml:space="preserve"> و به</w:t>
      </w:r>
      <w:r w:rsidR="0069509D" w:rsidRPr="00FB59A6">
        <w:t>‌</w:t>
      </w:r>
      <w:r w:rsidR="00E044C5" w:rsidRPr="00FB59A6">
        <w:rPr>
          <w:rFonts w:hint="cs"/>
          <w:rtl/>
        </w:rPr>
        <w:t xml:space="preserve">وسیله هر </w:t>
      </w:r>
      <w:r w:rsidR="00E044C5" w:rsidRPr="00FB59A6">
        <w:t>Trial</w:t>
      </w:r>
      <w:r w:rsidR="00E044C5" w:rsidRPr="00FB59A6">
        <w:rPr>
          <w:rtl/>
        </w:rPr>
        <w:t xml:space="preserve"> </w:t>
      </w:r>
      <w:r w:rsidR="00E044C5" w:rsidRPr="00FB59A6">
        <w:rPr>
          <w:rtl/>
          <w:lang w:bidi="ar-SA"/>
        </w:rPr>
        <w:t xml:space="preserve">یک تکرار از </w:t>
      </w:r>
      <w:r w:rsidR="0069509D" w:rsidRPr="00FB59A6">
        <w:rPr>
          <w:rtl/>
          <w:lang w:bidi="ar-SA"/>
        </w:rPr>
        <w:t>فرایند</w:t>
      </w:r>
      <w:r w:rsidR="00E044C5" w:rsidRPr="00FB59A6">
        <w:rPr>
          <w:rtl/>
          <w:lang w:bidi="ar-SA"/>
        </w:rPr>
        <w:t xml:space="preserve"> تنظیم هایپرپارامترها</w:t>
      </w:r>
      <w:r w:rsidR="00E044C5" w:rsidRPr="00FB59A6">
        <w:rPr>
          <w:rFonts w:hint="cs"/>
          <w:rtl/>
        </w:rPr>
        <w:t xml:space="preserve"> انجام می</w:t>
      </w:r>
      <w:r w:rsidR="0069509D" w:rsidRPr="00FB59A6">
        <w:t>‌</w:t>
      </w:r>
      <w:r w:rsidR="00E044C5" w:rsidRPr="00FB59A6">
        <w:rPr>
          <w:rFonts w:hint="cs"/>
          <w:rtl/>
        </w:rPr>
        <w:t>گردد</w:t>
      </w:r>
      <w:r w:rsidR="00E044C5" w:rsidRPr="00FB59A6">
        <w:rPr>
          <w:rtl/>
          <w:lang w:bidi="ar-SA"/>
        </w:rPr>
        <w:t xml:space="preserve">. </w:t>
      </w:r>
      <w:r w:rsidR="0069509D" w:rsidRPr="00FB59A6">
        <w:rPr>
          <w:rtl/>
          <w:lang w:bidi="ar-SA"/>
        </w:rPr>
        <w:t>ازآنجا</w:t>
      </w:r>
      <w:r w:rsidR="0069509D" w:rsidRPr="00FB59A6">
        <w:rPr>
          <w:rFonts w:hint="cs"/>
          <w:rtl/>
          <w:lang w:bidi="ar-SA"/>
        </w:rPr>
        <w:t>یی‌</w:t>
      </w:r>
      <w:r w:rsidR="0069509D" w:rsidRPr="00FB59A6">
        <w:rPr>
          <w:rFonts w:hint="eastAsia"/>
          <w:rtl/>
          <w:lang w:bidi="ar-SA"/>
        </w:rPr>
        <w:t>که</w:t>
      </w:r>
      <w:r w:rsidR="00E044C5" w:rsidRPr="00FB59A6">
        <w:rPr>
          <w:rFonts w:hint="cs"/>
          <w:rtl/>
        </w:rPr>
        <w:t xml:space="preserve"> هر</w:t>
      </w:r>
      <w:r w:rsidR="00E044C5" w:rsidRPr="00FB59A6">
        <w:t xml:space="preserve"> Trial </w:t>
      </w:r>
      <w:r w:rsidR="00E044C5" w:rsidRPr="00FB59A6">
        <w:rPr>
          <w:rtl/>
          <w:lang w:bidi="ar-SA"/>
        </w:rPr>
        <w:t>یک انتزاع</w:t>
      </w:r>
      <w:r w:rsidR="00E044C5" w:rsidRPr="00FB59A6">
        <w:rPr>
          <w:rFonts w:hint="cs"/>
          <w:rtl/>
        </w:rPr>
        <w:t xml:space="preserve"> از </w:t>
      </w:r>
      <w:r w:rsidR="00E044C5" w:rsidRPr="00FB59A6">
        <w:t>job worker</w:t>
      </w:r>
      <w:r w:rsidR="00E044C5" w:rsidRPr="00FB59A6">
        <w:rPr>
          <w:rFonts w:hint="cs"/>
          <w:rtl/>
        </w:rPr>
        <w:t xml:space="preserve"> </w:t>
      </w:r>
      <w:r w:rsidR="00E044C5" w:rsidRPr="00FB59A6">
        <w:rPr>
          <w:rtl/>
          <w:lang w:bidi="ar-SA"/>
        </w:rPr>
        <w:t>است، از هر منبع</w:t>
      </w:r>
      <w:r w:rsidR="00E044C5" w:rsidRPr="00FB59A6">
        <w:t xml:space="preserve"> </w:t>
      </w:r>
      <w:r w:rsidR="00561329" w:rsidRPr="00FB59A6">
        <w:rPr>
          <w:rtl/>
        </w:rPr>
        <w:t>کوبر</w:t>
      </w:r>
      <w:r w:rsidR="00E044C5" w:rsidRPr="00FB59A6">
        <w:rPr>
          <w:rFonts w:hint="cs"/>
          <w:rtl/>
        </w:rPr>
        <w:t xml:space="preserve"> </w:t>
      </w:r>
      <w:r w:rsidR="00B40C48" w:rsidRPr="00FB59A6">
        <w:rPr>
          <w:rFonts w:hint="cs"/>
          <w:rtl/>
        </w:rPr>
        <w:t xml:space="preserve">مانند </w:t>
      </w:r>
      <w:proofErr w:type="spellStart"/>
      <w:r w:rsidR="00B40C48" w:rsidRPr="00FB59A6">
        <w:t>TFJob</w:t>
      </w:r>
      <w:proofErr w:type="spellEnd"/>
      <w:r w:rsidR="00B40C48" w:rsidRPr="00FB59A6">
        <w:rPr>
          <w:rtl/>
          <w:lang w:bidi="ar-SA"/>
        </w:rPr>
        <w:t xml:space="preserve"> </w:t>
      </w:r>
      <w:r w:rsidR="00E044C5" w:rsidRPr="00FB59A6">
        <w:rPr>
          <w:rtl/>
          <w:lang w:bidi="ar-SA"/>
        </w:rPr>
        <w:t>می</w:t>
      </w:r>
      <w:r w:rsidR="005F2618" w:rsidRPr="00FB59A6">
        <w:rPr>
          <w:rFonts w:hint="cs"/>
        </w:rPr>
        <w:t>‌</w:t>
      </w:r>
      <w:r w:rsidR="00E044C5" w:rsidRPr="00FB59A6">
        <w:rPr>
          <w:rtl/>
          <w:lang w:bidi="ar-SA"/>
        </w:rPr>
        <w:t xml:space="preserve">توان برای انجام </w:t>
      </w:r>
      <w:r w:rsidR="00E044C5" w:rsidRPr="00FB59A6">
        <w:t>Training Job</w:t>
      </w:r>
      <w:r w:rsidR="00E044C5" w:rsidRPr="00FB59A6">
        <w:rPr>
          <w:rFonts w:hint="cs"/>
          <w:rtl/>
        </w:rPr>
        <w:t xml:space="preserve"> </w:t>
      </w:r>
      <w:r w:rsidR="0069509D" w:rsidRPr="00FB59A6">
        <w:rPr>
          <w:rtl/>
          <w:lang w:bidi="ar-SA"/>
        </w:rPr>
        <w:t>استفاده کرد</w:t>
      </w:r>
      <w:r w:rsidR="00E044C5" w:rsidRPr="00FB59A6">
        <w:rPr>
          <w:rtl/>
          <w:lang w:bidi="ar-SA"/>
        </w:rPr>
        <w:t>.</w:t>
      </w:r>
      <w:r w:rsidR="00603548" w:rsidRPr="00FB59A6">
        <w:rPr>
          <w:rFonts w:hint="cs"/>
          <w:rtl/>
          <w:lang w:bidi="ar-SA"/>
        </w:rPr>
        <w:t xml:space="preserve"> بنابراین،</w:t>
      </w:r>
      <w:r w:rsidR="00E044C5" w:rsidRPr="00FB59A6">
        <w:rPr>
          <w:rtl/>
          <w:lang w:bidi="ar-SA"/>
        </w:rPr>
        <w:t xml:space="preserve"> </w:t>
      </w:r>
      <w:r w:rsidR="00E044C5" w:rsidRPr="00FB59A6">
        <w:rPr>
          <w:rtl/>
        </w:rPr>
        <w:t>هنگامی که یک</w:t>
      </w:r>
      <w:r w:rsidR="0069509D" w:rsidRPr="00FB59A6">
        <w:t xml:space="preserve"> Experiment</w:t>
      </w:r>
      <w:r w:rsidR="00E044C5" w:rsidRPr="00FB59A6">
        <w:rPr>
          <w:rtl/>
          <w:lang w:bidi="ar-SA"/>
        </w:rPr>
        <w:t xml:space="preserve"> </w:t>
      </w:r>
      <w:r w:rsidR="00E044C5" w:rsidRPr="00FB59A6">
        <w:rPr>
          <w:rFonts w:hint="cs"/>
          <w:rtl/>
        </w:rPr>
        <w:t>ایجاد</w:t>
      </w:r>
      <w:r w:rsidR="00E044C5" w:rsidRPr="00FB59A6">
        <w:rPr>
          <w:rtl/>
        </w:rPr>
        <w:t xml:space="preserve"> شد، </w:t>
      </w:r>
      <w:r w:rsidR="0069509D" w:rsidRPr="00FB59A6">
        <w:rPr>
          <w:rtl/>
        </w:rPr>
        <w:t>کنترل‌کننده</w:t>
      </w:r>
      <w:r w:rsidR="00E044C5" w:rsidRPr="00FB59A6">
        <w:rPr>
          <w:rtl/>
        </w:rPr>
        <w:t xml:space="preserve"> </w:t>
      </w:r>
      <w:r w:rsidR="00E044C5" w:rsidRPr="00FB59A6">
        <w:t>Experiment</w:t>
      </w:r>
      <w:r w:rsidR="00E044C5" w:rsidRPr="00FB59A6">
        <w:rPr>
          <w:rtl/>
          <w:lang w:bidi="ar-SA"/>
        </w:rPr>
        <w:t xml:space="preserve"> </w:t>
      </w:r>
      <w:r w:rsidR="00E044C5" w:rsidRPr="00FB59A6">
        <w:rPr>
          <w:rtl/>
        </w:rPr>
        <w:t>یک شی</w:t>
      </w:r>
      <w:r w:rsidR="00E044C5" w:rsidRPr="00FB59A6">
        <w:rPr>
          <w:rFonts w:hint="cs"/>
          <w:rtl/>
        </w:rPr>
        <w:t>ء</w:t>
      </w:r>
      <w:r w:rsidR="00E044C5" w:rsidRPr="00FB59A6">
        <w:rPr>
          <w:rtl/>
        </w:rPr>
        <w:t xml:space="preserve"> </w:t>
      </w:r>
      <w:r w:rsidR="00E044C5" w:rsidRPr="00FB59A6">
        <w:t>Suggestion</w:t>
      </w:r>
      <w:r w:rsidR="00603548" w:rsidRPr="00FB59A6">
        <w:rPr>
          <w:rFonts w:hint="cs"/>
          <w:rtl/>
        </w:rPr>
        <w:t xml:space="preserve"> را</w:t>
      </w:r>
      <w:r w:rsidR="00E044C5" w:rsidRPr="00FB59A6">
        <w:rPr>
          <w:rtl/>
        </w:rPr>
        <w:t xml:space="preserve"> ایجاد می</w:t>
      </w:r>
      <w:r w:rsidR="0069509D" w:rsidRPr="00FB59A6">
        <w:t>‌</w:t>
      </w:r>
      <w:r w:rsidR="00E044C5" w:rsidRPr="00FB59A6">
        <w:rPr>
          <w:rtl/>
        </w:rPr>
        <w:t>کند</w:t>
      </w:r>
      <w:r w:rsidR="00E044C5" w:rsidRPr="00FB59A6">
        <w:t>.</w:t>
      </w:r>
    </w:p>
    <w:p w14:paraId="789FC327" w14:textId="680AF409" w:rsidR="00E044C5" w:rsidRPr="00FB59A6" w:rsidRDefault="0069509D" w:rsidP="00DF0033">
      <w:pPr>
        <w:pStyle w:val="ListParagraph"/>
        <w:numPr>
          <w:ilvl w:val="0"/>
          <w:numId w:val="14"/>
        </w:numPr>
        <w:bidi/>
        <w:spacing w:before="0" w:line="360" w:lineRule="auto"/>
        <w:jc w:val="both"/>
        <w:rPr>
          <w:rFonts w:ascii="IRANSansX" w:hAnsi="IRANSansX" w:cs="IRANSansX"/>
          <w:szCs w:val="22"/>
        </w:rPr>
      </w:pPr>
      <w:r w:rsidRPr="00FB59A6">
        <w:rPr>
          <w:rFonts w:ascii="IRANSansX" w:hAnsi="IRANSansX" w:cs="IRANSansX"/>
          <w:szCs w:val="22"/>
          <w:rtl/>
        </w:rPr>
        <w:lastRenderedPageBreak/>
        <w:t>کنترل‌کننده</w:t>
      </w:r>
      <w:r w:rsidR="00E044C5" w:rsidRPr="00FB59A6">
        <w:rPr>
          <w:rFonts w:ascii="IRANSansX" w:hAnsi="IRANSansX" w:cs="IRANSansX"/>
          <w:szCs w:val="22"/>
        </w:rPr>
        <w:t xml:space="preserve"> Suggestion </w:t>
      </w:r>
      <w:r w:rsidR="00E044C5" w:rsidRPr="00FB59A6">
        <w:rPr>
          <w:rFonts w:ascii="IRANSansX" w:hAnsi="IRANSansX" w:cs="IRANSansX"/>
          <w:szCs w:val="22"/>
          <w:rtl/>
        </w:rPr>
        <w:t>یک سرویس الگوریتم</w:t>
      </w:r>
      <w:r w:rsidR="00E044C5" w:rsidRPr="00FB59A6">
        <w:rPr>
          <w:rFonts w:ascii="IRANSansX" w:hAnsi="IRANSansX" w:cs="IRANSansX"/>
          <w:szCs w:val="22"/>
        </w:rPr>
        <w:t xml:space="preserve"> </w:t>
      </w:r>
      <w:proofErr w:type="spellStart"/>
      <w:r w:rsidR="00E044C5" w:rsidRPr="00FB59A6">
        <w:rPr>
          <w:rFonts w:ascii="IRANSansX" w:hAnsi="IRANSansX" w:cs="IRANSansX"/>
          <w:szCs w:val="22"/>
        </w:rPr>
        <w:t>AutoML</w:t>
      </w:r>
      <w:proofErr w:type="spellEnd"/>
      <w:r w:rsidR="00E044C5" w:rsidRPr="00FB59A6">
        <w:rPr>
          <w:rFonts w:ascii="IRANSansX" w:hAnsi="IRANSansX" w:cs="IRANSansX"/>
          <w:szCs w:val="22"/>
        </w:rPr>
        <w:t xml:space="preserve"> </w:t>
      </w:r>
      <w:r w:rsidR="00E044C5" w:rsidRPr="00FB59A6">
        <w:rPr>
          <w:rFonts w:ascii="IRANSansX" w:hAnsi="IRANSansX" w:cs="IRANSansX"/>
          <w:szCs w:val="22"/>
          <w:rtl/>
        </w:rPr>
        <w:t>را بر اساس شیء</w:t>
      </w:r>
      <w:r w:rsidR="00E044C5" w:rsidRPr="00FB59A6">
        <w:rPr>
          <w:rFonts w:ascii="IRANSansX" w:hAnsi="IRANSansX" w:cs="IRANSansX"/>
          <w:szCs w:val="22"/>
        </w:rPr>
        <w:t xml:space="preserve"> Suggestion </w:t>
      </w:r>
      <w:r w:rsidR="00E044C5" w:rsidRPr="00FB59A6">
        <w:rPr>
          <w:rFonts w:ascii="IRANSansX" w:hAnsi="IRANSansX" w:cs="IRANSansX"/>
          <w:szCs w:val="22"/>
          <w:rtl/>
        </w:rPr>
        <w:t xml:space="preserve">ایجاد </w:t>
      </w:r>
      <w:r w:rsidR="00E044C5" w:rsidRPr="00FB59A6">
        <w:rPr>
          <w:rFonts w:ascii="IRANSansX" w:hAnsi="IRANSansX" w:cs="IRANSansX" w:hint="cs"/>
          <w:szCs w:val="22"/>
          <w:rtl/>
        </w:rPr>
        <w:t>کرده و</w:t>
      </w:r>
      <w:r w:rsidR="00E044C5" w:rsidRPr="00FB59A6">
        <w:rPr>
          <w:rFonts w:ascii="IRANSansX" w:hAnsi="IRANSansX" w:cs="IRANSansX"/>
          <w:szCs w:val="22"/>
          <w:rtl/>
        </w:rPr>
        <w:t xml:space="preserve"> هنگامی که سرویس الگوریتم آماده است، </w:t>
      </w:r>
      <w:r w:rsidRPr="00FB59A6">
        <w:rPr>
          <w:rFonts w:ascii="IRANSansX" w:hAnsi="IRANSansX" w:cs="IRANSansX"/>
          <w:szCs w:val="22"/>
          <w:rtl/>
        </w:rPr>
        <w:t>کنترل‌کننده</w:t>
      </w:r>
      <w:r w:rsidR="00E044C5" w:rsidRPr="00FB59A6">
        <w:rPr>
          <w:rFonts w:ascii="IRANSansX" w:hAnsi="IRANSansX" w:cs="IRANSansX"/>
          <w:szCs w:val="22"/>
          <w:rtl/>
        </w:rPr>
        <w:t xml:space="preserve"> </w:t>
      </w:r>
      <w:r w:rsidR="00E044C5" w:rsidRPr="00FB59A6">
        <w:rPr>
          <w:rFonts w:ascii="IRANSansX" w:hAnsi="IRANSansX" w:cs="IRANSansX"/>
          <w:szCs w:val="22"/>
        </w:rPr>
        <w:t>Suggestion</w:t>
      </w:r>
      <w:r w:rsidR="00E044C5" w:rsidRPr="00FB59A6">
        <w:rPr>
          <w:rFonts w:ascii="IRANSansX" w:hAnsi="IRANSansX" w:cs="IRANSansX"/>
          <w:szCs w:val="22"/>
          <w:rtl/>
        </w:rPr>
        <w:t xml:space="preserve">، سرویس را برای دریافت </w:t>
      </w:r>
      <w:r w:rsidR="00E044C5" w:rsidRPr="00FB59A6">
        <w:rPr>
          <w:rFonts w:ascii="IRANSansX" w:hAnsi="IRANSansX" w:cs="IRANSansX" w:hint="cs"/>
          <w:szCs w:val="22"/>
          <w:rtl/>
        </w:rPr>
        <w:t>هایپر</w:t>
      </w:r>
      <w:r w:rsidR="00E044C5" w:rsidRPr="00FB59A6">
        <w:rPr>
          <w:rFonts w:ascii="IRANSansX" w:hAnsi="IRANSansX" w:cs="IRANSansX"/>
          <w:szCs w:val="22"/>
          <w:rtl/>
        </w:rPr>
        <w:t>پارامترهای جدید فراخوا</w:t>
      </w:r>
      <w:r w:rsidR="00603548" w:rsidRPr="00FB59A6">
        <w:rPr>
          <w:rFonts w:ascii="IRANSansX" w:hAnsi="IRANSansX" w:cs="IRANSansX" w:hint="cs"/>
          <w:szCs w:val="22"/>
          <w:rtl/>
        </w:rPr>
        <w:t>نی</w:t>
      </w:r>
      <w:r w:rsidR="00E044C5" w:rsidRPr="00FB59A6">
        <w:rPr>
          <w:rFonts w:ascii="IRANSansX" w:hAnsi="IRANSansX" w:cs="IRANSansX"/>
          <w:szCs w:val="22"/>
          <w:rtl/>
        </w:rPr>
        <w:t xml:space="preserve"> می</w:t>
      </w:r>
      <w:r w:rsidRPr="00FB59A6">
        <w:rPr>
          <w:rFonts w:ascii="IRANSansX" w:hAnsi="IRANSansX" w:cs="IRANSansX"/>
          <w:szCs w:val="22"/>
        </w:rPr>
        <w:t>‌</w:t>
      </w:r>
      <w:r w:rsidR="00E044C5" w:rsidRPr="00FB59A6">
        <w:rPr>
          <w:rFonts w:ascii="IRANSansX" w:hAnsi="IRANSansX" w:cs="IRANSansX"/>
          <w:szCs w:val="22"/>
          <w:rtl/>
        </w:rPr>
        <w:t xml:space="preserve">کند و </w:t>
      </w:r>
      <w:r w:rsidR="00C56857" w:rsidRPr="00FB59A6">
        <w:rPr>
          <w:rFonts w:ascii="IRANSansX" w:hAnsi="IRANSansX" w:cs="IRANSansX"/>
          <w:szCs w:val="22"/>
          <w:rtl/>
        </w:rPr>
        <w:t>آن‌ها</w:t>
      </w:r>
      <w:r w:rsidR="00E044C5" w:rsidRPr="00FB59A6">
        <w:rPr>
          <w:rFonts w:ascii="IRANSansX" w:hAnsi="IRANSansX" w:cs="IRANSansX"/>
          <w:szCs w:val="22"/>
          <w:rtl/>
        </w:rPr>
        <w:t xml:space="preserve"> را به شیء</w:t>
      </w:r>
      <w:r w:rsidR="00603548" w:rsidRPr="00FB59A6">
        <w:rPr>
          <w:rFonts w:ascii="IRANSansX" w:hAnsi="IRANSansX" w:cs="IRANSansX" w:hint="cs"/>
          <w:szCs w:val="22"/>
          <w:rtl/>
        </w:rPr>
        <w:t xml:space="preserve"> </w:t>
      </w:r>
      <w:r w:rsidR="00E044C5" w:rsidRPr="00FB59A6">
        <w:rPr>
          <w:rFonts w:ascii="IRANSansX" w:hAnsi="IRANSansX" w:cs="IRANSansX"/>
          <w:szCs w:val="22"/>
        </w:rPr>
        <w:t xml:space="preserve"> Suggestion</w:t>
      </w:r>
      <w:r w:rsidR="00E044C5" w:rsidRPr="00FB59A6">
        <w:rPr>
          <w:rFonts w:ascii="IRANSansX" w:hAnsi="IRANSansX" w:cs="IRANSansX"/>
          <w:szCs w:val="22"/>
          <w:rtl/>
        </w:rPr>
        <w:t xml:space="preserve"> اضافه می</w:t>
      </w:r>
      <w:r w:rsidRPr="00FB59A6">
        <w:rPr>
          <w:rFonts w:ascii="IRANSansX" w:hAnsi="IRANSansX" w:cs="IRANSansX"/>
          <w:szCs w:val="22"/>
        </w:rPr>
        <w:t>‌</w:t>
      </w:r>
      <w:r w:rsidR="00E044C5" w:rsidRPr="00FB59A6">
        <w:rPr>
          <w:rFonts w:ascii="IRANSansX" w:hAnsi="IRANSansX" w:cs="IRANSansX"/>
          <w:szCs w:val="22"/>
          <w:rtl/>
        </w:rPr>
        <w:t>کند</w:t>
      </w:r>
      <w:r w:rsidR="00E044C5" w:rsidRPr="00FB59A6">
        <w:rPr>
          <w:rFonts w:ascii="IRANSansX" w:hAnsi="IRANSansX" w:cs="IRANSansX"/>
          <w:szCs w:val="22"/>
        </w:rPr>
        <w:t>.</w:t>
      </w:r>
    </w:p>
    <w:p w14:paraId="240E9D64" w14:textId="32687E7B" w:rsidR="00E044C5" w:rsidRPr="00FB59A6" w:rsidRDefault="0069509D" w:rsidP="00DF0033">
      <w:pPr>
        <w:pStyle w:val="ListParagraph"/>
        <w:numPr>
          <w:ilvl w:val="0"/>
          <w:numId w:val="14"/>
        </w:numPr>
        <w:bidi/>
        <w:spacing w:before="0" w:line="360" w:lineRule="auto"/>
        <w:jc w:val="both"/>
        <w:rPr>
          <w:rFonts w:ascii="IRANSansX" w:hAnsi="IRANSansX" w:cs="IRANSansX"/>
          <w:szCs w:val="22"/>
        </w:rPr>
      </w:pPr>
      <w:r w:rsidRPr="00FB59A6">
        <w:rPr>
          <w:rFonts w:ascii="IRANSansX" w:hAnsi="IRANSansX" w:cs="IRANSansX"/>
          <w:szCs w:val="22"/>
          <w:rtl/>
        </w:rPr>
        <w:t>کنترل‌کننده</w:t>
      </w:r>
      <w:r w:rsidR="00E044C5" w:rsidRPr="00FB59A6">
        <w:rPr>
          <w:rFonts w:ascii="IRANSansX" w:hAnsi="IRANSansX" w:cs="IRANSansX"/>
          <w:szCs w:val="22"/>
        </w:rPr>
        <w:t xml:space="preserve"> Experiment </w:t>
      </w:r>
      <w:r w:rsidR="00E044C5" w:rsidRPr="00FB59A6">
        <w:rPr>
          <w:rFonts w:ascii="IRANSansX" w:hAnsi="IRANSansX" w:cs="IRANSansX"/>
          <w:szCs w:val="22"/>
          <w:rtl/>
        </w:rPr>
        <w:t>متوجه می</w:t>
      </w:r>
      <w:r w:rsidRPr="00FB59A6">
        <w:rPr>
          <w:rFonts w:ascii="IRANSansX" w:hAnsi="IRANSansX" w:cs="IRANSansX"/>
          <w:szCs w:val="22"/>
        </w:rPr>
        <w:t>‌</w:t>
      </w:r>
      <w:r w:rsidR="00E044C5" w:rsidRPr="00FB59A6">
        <w:rPr>
          <w:rFonts w:ascii="IRANSansX" w:hAnsi="IRANSansX" w:cs="IRANSansX"/>
          <w:szCs w:val="22"/>
          <w:rtl/>
        </w:rPr>
        <w:t>شود که شیء</w:t>
      </w:r>
      <w:r w:rsidR="00E044C5" w:rsidRPr="00FB59A6">
        <w:rPr>
          <w:rFonts w:ascii="IRANSansX" w:hAnsi="IRANSansX" w:cs="IRANSansX"/>
          <w:szCs w:val="22"/>
        </w:rPr>
        <w:t xml:space="preserve"> Suggestion </w:t>
      </w:r>
      <w:r w:rsidR="00E044C5" w:rsidRPr="00FB59A6">
        <w:rPr>
          <w:rFonts w:ascii="IRANSansX" w:hAnsi="IRANSansX" w:cs="IRANSansX"/>
          <w:szCs w:val="22"/>
          <w:rtl/>
        </w:rPr>
        <w:t>به</w:t>
      </w:r>
      <w:r w:rsidRPr="00FB59A6">
        <w:rPr>
          <w:rFonts w:ascii="IRANSansX" w:hAnsi="IRANSansX" w:cs="IRANSansX"/>
          <w:szCs w:val="22"/>
        </w:rPr>
        <w:t>‌</w:t>
      </w:r>
      <w:r w:rsidR="00E044C5" w:rsidRPr="00FB59A6">
        <w:rPr>
          <w:rFonts w:ascii="IRANSansX" w:hAnsi="IRANSansX" w:cs="IRANSansX"/>
          <w:szCs w:val="22"/>
          <w:rtl/>
        </w:rPr>
        <w:t>روز</w:t>
      </w:r>
      <w:r w:rsidR="00E044C5" w:rsidRPr="00FB59A6">
        <w:rPr>
          <w:rFonts w:ascii="IRANSansX" w:hAnsi="IRANSansX" w:cs="IRANSansX" w:hint="cs"/>
          <w:szCs w:val="22"/>
          <w:rtl/>
        </w:rPr>
        <w:t>رسانی</w:t>
      </w:r>
      <w:r w:rsidR="00E044C5" w:rsidRPr="00FB59A6">
        <w:rPr>
          <w:rFonts w:ascii="IRANSansX" w:hAnsi="IRANSansX" w:cs="IRANSansX"/>
          <w:szCs w:val="22"/>
          <w:rtl/>
        </w:rPr>
        <w:t xml:space="preserve"> </w:t>
      </w:r>
      <w:r w:rsidRPr="00FB59A6">
        <w:rPr>
          <w:rFonts w:ascii="IRANSansX" w:hAnsi="IRANSansX" w:cs="IRANSansX"/>
          <w:szCs w:val="22"/>
          <w:rtl/>
        </w:rPr>
        <w:t>شده است</w:t>
      </w:r>
      <w:r w:rsidR="00E044C5" w:rsidRPr="00FB59A6">
        <w:rPr>
          <w:rFonts w:ascii="IRANSansX" w:hAnsi="IRANSansX" w:cs="IRANSansX"/>
          <w:szCs w:val="22"/>
          <w:rtl/>
        </w:rPr>
        <w:t xml:space="preserve"> و برای هر مجموعه از </w:t>
      </w:r>
      <w:r w:rsidR="00E044C5" w:rsidRPr="00FB59A6">
        <w:rPr>
          <w:rFonts w:ascii="IRANSansX" w:hAnsi="IRANSansX" w:cs="IRANSansX" w:hint="cs"/>
          <w:szCs w:val="22"/>
          <w:rtl/>
        </w:rPr>
        <w:t>هایپر</w:t>
      </w:r>
      <w:r w:rsidR="00E044C5" w:rsidRPr="00FB59A6">
        <w:rPr>
          <w:rFonts w:ascii="IRANSansX" w:hAnsi="IRANSansX" w:cs="IRANSansX"/>
          <w:szCs w:val="22"/>
          <w:rtl/>
        </w:rPr>
        <w:t>پارامترها</w:t>
      </w:r>
      <w:r w:rsidR="00E044C5" w:rsidRPr="00FB59A6">
        <w:rPr>
          <w:rFonts w:ascii="IRANSansX" w:hAnsi="IRANSansX" w:cs="IRANSansX" w:hint="cs"/>
          <w:szCs w:val="22"/>
          <w:rtl/>
        </w:rPr>
        <w:t xml:space="preserve"> </w:t>
      </w:r>
      <w:r w:rsidR="00E044C5" w:rsidRPr="00FB59A6">
        <w:rPr>
          <w:rFonts w:ascii="IRANSansX" w:hAnsi="IRANSansX" w:cs="IRANSansX"/>
          <w:szCs w:val="22"/>
          <w:rtl/>
        </w:rPr>
        <w:t>یک شیء</w:t>
      </w:r>
      <w:r w:rsidR="00E044C5" w:rsidRPr="00FB59A6">
        <w:rPr>
          <w:rFonts w:ascii="IRANSansX" w:hAnsi="IRANSansX" w:cs="IRANSansX"/>
          <w:szCs w:val="22"/>
        </w:rPr>
        <w:t xml:space="preserve"> Trial </w:t>
      </w:r>
      <w:r w:rsidR="00E044C5" w:rsidRPr="00FB59A6">
        <w:rPr>
          <w:rFonts w:ascii="IRANSansX" w:hAnsi="IRANSansX" w:cs="IRANSansX" w:hint="cs"/>
          <w:szCs w:val="22"/>
          <w:rtl/>
        </w:rPr>
        <w:t>جدید</w:t>
      </w:r>
      <w:r w:rsidR="00E044C5" w:rsidRPr="00FB59A6">
        <w:rPr>
          <w:rFonts w:ascii="IRANSansX" w:hAnsi="IRANSansX" w:cs="IRANSansX"/>
          <w:szCs w:val="22"/>
          <w:rtl/>
        </w:rPr>
        <w:t xml:space="preserve"> ایجاد می</w:t>
      </w:r>
      <w:r w:rsidRPr="00FB59A6">
        <w:rPr>
          <w:rFonts w:ascii="IRANSansX" w:hAnsi="IRANSansX" w:cs="IRANSansX"/>
          <w:szCs w:val="22"/>
        </w:rPr>
        <w:t>‌</w:t>
      </w:r>
      <w:r w:rsidR="00E044C5" w:rsidRPr="00FB59A6">
        <w:rPr>
          <w:rFonts w:ascii="IRANSansX" w:hAnsi="IRANSansX" w:cs="IRANSansX"/>
          <w:szCs w:val="22"/>
          <w:rtl/>
        </w:rPr>
        <w:t>کند</w:t>
      </w:r>
      <w:r w:rsidR="00E044C5" w:rsidRPr="00FB59A6">
        <w:rPr>
          <w:rFonts w:ascii="IRANSansX" w:hAnsi="IRANSansX" w:cs="IRANSansX"/>
          <w:szCs w:val="22"/>
        </w:rPr>
        <w:t>.</w:t>
      </w:r>
    </w:p>
    <w:p w14:paraId="5FB8C04C" w14:textId="53C38D6C" w:rsidR="00E044C5" w:rsidRPr="00FB59A6" w:rsidRDefault="0069509D" w:rsidP="00DF0033">
      <w:pPr>
        <w:pStyle w:val="ListParagraph"/>
        <w:numPr>
          <w:ilvl w:val="0"/>
          <w:numId w:val="14"/>
        </w:numPr>
        <w:bidi/>
        <w:spacing w:before="0" w:line="360" w:lineRule="auto"/>
        <w:jc w:val="both"/>
        <w:rPr>
          <w:rFonts w:ascii="IRANSansX" w:hAnsi="IRANSansX" w:cs="IRANSansX"/>
          <w:szCs w:val="22"/>
        </w:rPr>
      </w:pPr>
      <w:r w:rsidRPr="00FB59A6">
        <w:rPr>
          <w:rFonts w:ascii="IRANSansX" w:hAnsi="IRANSansX" w:cs="IRANSansX"/>
          <w:szCs w:val="22"/>
          <w:rtl/>
        </w:rPr>
        <w:t>کنترل‌کننده</w:t>
      </w:r>
      <w:r w:rsidR="00E044C5" w:rsidRPr="00FB59A6">
        <w:rPr>
          <w:rFonts w:ascii="IRANSansX" w:hAnsi="IRANSansX" w:cs="IRANSansX"/>
          <w:szCs w:val="22"/>
          <w:rtl/>
        </w:rPr>
        <w:t xml:space="preserve"> </w:t>
      </w:r>
      <w:r w:rsidR="00E044C5" w:rsidRPr="00FB59A6">
        <w:rPr>
          <w:rFonts w:ascii="IRANSansX" w:hAnsi="IRANSansX" w:cs="IRANSansX"/>
          <w:szCs w:val="22"/>
        </w:rPr>
        <w:t>Experiment</w:t>
      </w:r>
      <w:r w:rsidR="00E044C5" w:rsidRPr="00FB59A6">
        <w:rPr>
          <w:rFonts w:ascii="IRANSansX" w:hAnsi="IRANSansX" w:cs="IRANSansX" w:hint="cs"/>
          <w:szCs w:val="22"/>
          <w:rtl/>
        </w:rPr>
        <w:t xml:space="preserve"> </w:t>
      </w:r>
      <w:r w:rsidR="00E044C5" w:rsidRPr="00FB59A6">
        <w:rPr>
          <w:rFonts w:ascii="IRANSansX" w:hAnsi="IRANSansX" w:cs="IRANSansX"/>
          <w:szCs w:val="22"/>
          <w:rtl/>
        </w:rPr>
        <w:t xml:space="preserve">برای هر شیء </w:t>
      </w:r>
      <w:r w:rsidR="00E044C5" w:rsidRPr="00FB59A6">
        <w:rPr>
          <w:rFonts w:ascii="IRANSansX" w:hAnsi="IRANSansX" w:cs="IRANSansX"/>
          <w:szCs w:val="22"/>
        </w:rPr>
        <w:t>Experiment</w:t>
      </w:r>
      <w:r w:rsidR="00E044C5" w:rsidRPr="00FB59A6">
        <w:rPr>
          <w:rFonts w:ascii="IRANSansX" w:hAnsi="IRANSansX" w:cs="IRANSansX" w:hint="cs"/>
          <w:szCs w:val="22"/>
          <w:rtl/>
        </w:rPr>
        <w:t xml:space="preserve"> </w:t>
      </w:r>
      <w:r w:rsidR="00E044C5" w:rsidRPr="00FB59A6">
        <w:rPr>
          <w:rFonts w:ascii="IRANSansX" w:hAnsi="IRANSansX" w:cs="IRANSansX"/>
          <w:szCs w:val="22"/>
          <w:rtl/>
        </w:rPr>
        <w:t>یک</w:t>
      </w:r>
      <w:r w:rsidR="00E044C5" w:rsidRPr="00FB59A6">
        <w:rPr>
          <w:rFonts w:ascii="IRANSansX" w:hAnsi="IRANSansX" w:cs="IRANSansX"/>
          <w:szCs w:val="22"/>
        </w:rPr>
        <w:t xml:space="preserve"> job worker </w:t>
      </w:r>
      <w:r w:rsidR="00E044C5" w:rsidRPr="00FB59A6">
        <w:rPr>
          <w:rFonts w:ascii="IRANSansX" w:hAnsi="IRANSansX" w:cs="IRANSansX"/>
          <w:szCs w:val="22"/>
          <w:rtl/>
        </w:rPr>
        <w:t>ایجاد می</w:t>
      </w:r>
      <w:r w:rsidRPr="00FB59A6">
        <w:rPr>
          <w:rFonts w:ascii="IRANSansX" w:hAnsi="IRANSansX" w:cs="IRANSansX"/>
          <w:szCs w:val="22"/>
        </w:rPr>
        <w:t>‌</w:t>
      </w:r>
      <w:r w:rsidR="00E044C5" w:rsidRPr="00FB59A6">
        <w:rPr>
          <w:rFonts w:ascii="IRANSansX" w:hAnsi="IRANSansX" w:cs="IRANSansX"/>
          <w:szCs w:val="22"/>
          <w:rtl/>
        </w:rPr>
        <w:t xml:space="preserve">کند و وضعیت هر </w:t>
      </w:r>
      <w:r w:rsidR="00E044C5" w:rsidRPr="00FB59A6">
        <w:rPr>
          <w:rFonts w:ascii="IRANSansX" w:hAnsi="IRANSansX" w:cs="IRANSansX"/>
          <w:szCs w:val="22"/>
        </w:rPr>
        <w:t>job</w:t>
      </w:r>
      <w:r w:rsidR="00E044C5" w:rsidRPr="00FB59A6">
        <w:rPr>
          <w:rFonts w:ascii="IRANSansX" w:hAnsi="IRANSansX" w:cs="IRANSansX"/>
          <w:szCs w:val="22"/>
          <w:rtl/>
        </w:rPr>
        <w:t xml:space="preserve"> را بررسی می</w:t>
      </w:r>
      <w:r w:rsidRPr="00FB59A6">
        <w:rPr>
          <w:rFonts w:ascii="IRANSansX" w:hAnsi="IRANSansX" w:cs="IRANSansX"/>
          <w:szCs w:val="22"/>
        </w:rPr>
        <w:t>‌</w:t>
      </w:r>
      <w:r w:rsidR="00E044C5" w:rsidRPr="00FB59A6">
        <w:rPr>
          <w:rFonts w:ascii="IRANSansX" w:hAnsi="IRANSansX" w:cs="IRANSansX"/>
          <w:szCs w:val="22"/>
          <w:rtl/>
        </w:rPr>
        <w:t xml:space="preserve">کند. </w:t>
      </w:r>
    </w:p>
    <w:p w14:paraId="4DB5FB93" w14:textId="5FB10603" w:rsidR="00E044C5" w:rsidRPr="00FB59A6" w:rsidRDefault="00E044C5" w:rsidP="00DF0033">
      <w:pPr>
        <w:pStyle w:val="ListParagraph"/>
        <w:numPr>
          <w:ilvl w:val="0"/>
          <w:numId w:val="14"/>
        </w:numPr>
        <w:bidi/>
        <w:spacing w:before="0" w:line="360" w:lineRule="auto"/>
        <w:jc w:val="both"/>
        <w:rPr>
          <w:rFonts w:ascii="IRANSansX" w:hAnsi="IRANSansX" w:cs="IRANSansX"/>
          <w:szCs w:val="22"/>
        </w:rPr>
      </w:pPr>
      <w:r w:rsidRPr="00FB59A6">
        <w:rPr>
          <w:rFonts w:ascii="IRANSansX" w:hAnsi="IRANSansX" w:cs="IRANSansX"/>
          <w:szCs w:val="22"/>
          <w:rtl/>
        </w:rPr>
        <w:t xml:space="preserve">هنگامی که </w:t>
      </w:r>
      <w:r w:rsidRPr="00FB59A6">
        <w:rPr>
          <w:rFonts w:ascii="IRANSansX" w:hAnsi="IRANSansX" w:cs="IRANSansX"/>
          <w:szCs w:val="22"/>
        </w:rPr>
        <w:t>job worker</w:t>
      </w:r>
      <w:r w:rsidRPr="00FB59A6">
        <w:rPr>
          <w:rFonts w:ascii="IRANSansX" w:hAnsi="IRANSansX" w:cs="IRANSansX" w:hint="cs"/>
          <w:szCs w:val="22"/>
          <w:rtl/>
        </w:rPr>
        <w:t xml:space="preserve"> </w:t>
      </w:r>
      <w:r w:rsidRPr="00FB59A6">
        <w:rPr>
          <w:rFonts w:ascii="IRANSansX" w:hAnsi="IRANSansX" w:cs="IRANSansX"/>
          <w:szCs w:val="22"/>
          <w:rtl/>
        </w:rPr>
        <w:t>تکمیل شد، جمع</w:t>
      </w:r>
      <w:r w:rsidR="005F2618" w:rsidRPr="00FB59A6">
        <w:rPr>
          <w:rFonts w:ascii="IRANSansX" w:hAnsi="IRANSansX" w:cs="IRANSansX"/>
          <w:szCs w:val="22"/>
        </w:rPr>
        <w:t>‌</w:t>
      </w:r>
      <w:r w:rsidRPr="00FB59A6">
        <w:rPr>
          <w:rFonts w:ascii="IRANSansX" w:hAnsi="IRANSansX" w:cs="IRANSansX"/>
          <w:szCs w:val="22"/>
          <w:rtl/>
        </w:rPr>
        <w:t>آورنده معیارها را</w:t>
      </w:r>
      <w:r w:rsidRPr="00FB59A6">
        <w:rPr>
          <w:rFonts w:ascii="IRANSansX" w:hAnsi="IRANSansX" w:cs="IRANSansX" w:hint="cs"/>
          <w:szCs w:val="22"/>
          <w:rtl/>
        </w:rPr>
        <w:t xml:space="preserve"> </w:t>
      </w:r>
      <w:r w:rsidRPr="00FB59A6">
        <w:rPr>
          <w:rFonts w:ascii="IRANSansX" w:hAnsi="IRANSansX" w:cs="IRANSansX"/>
          <w:szCs w:val="22"/>
          <w:rtl/>
        </w:rPr>
        <w:t>دریافت</w:t>
      </w:r>
      <w:r w:rsidRPr="00FB59A6">
        <w:rPr>
          <w:rFonts w:ascii="IRANSansX" w:hAnsi="IRANSansX" w:cs="IRANSansX" w:hint="cs"/>
          <w:szCs w:val="22"/>
          <w:rtl/>
        </w:rPr>
        <w:t xml:space="preserve"> </w:t>
      </w:r>
      <w:r w:rsidRPr="00FB59A6">
        <w:rPr>
          <w:rFonts w:ascii="IRANSansX" w:hAnsi="IRANSansX" w:cs="IRANSansX"/>
          <w:szCs w:val="22"/>
          <w:rtl/>
        </w:rPr>
        <w:t xml:space="preserve">و </w:t>
      </w:r>
      <w:r w:rsidR="00C56857" w:rsidRPr="00FB59A6">
        <w:rPr>
          <w:rFonts w:ascii="IRANSansX" w:hAnsi="IRANSansX" w:cs="IRANSansX"/>
          <w:szCs w:val="22"/>
          <w:rtl/>
        </w:rPr>
        <w:t>آن‌ها</w:t>
      </w:r>
      <w:r w:rsidRPr="00FB59A6">
        <w:rPr>
          <w:rFonts w:ascii="IRANSansX" w:hAnsi="IRANSansX" w:cs="IRANSansX"/>
          <w:szCs w:val="22"/>
          <w:rtl/>
        </w:rPr>
        <w:t xml:space="preserve"> را در </w:t>
      </w:r>
      <w:r w:rsidR="0069509D" w:rsidRPr="00FB59A6">
        <w:rPr>
          <w:rFonts w:ascii="IRANSansX" w:hAnsi="IRANSansX" w:cs="IRANSansX"/>
          <w:szCs w:val="22"/>
          <w:rtl/>
        </w:rPr>
        <w:t>پایگاه‌داده</w:t>
      </w:r>
      <w:r w:rsidRPr="00FB59A6">
        <w:rPr>
          <w:rFonts w:ascii="IRANSansX" w:hAnsi="IRANSansX" w:cs="IRANSansX"/>
          <w:szCs w:val="22"/>
          <w:rtl/>
        </w:rPr>
        <w:t xml:space="preserve"> </w:t>
      </w:r>
      <w:r w:rsidRPr="00FB59A6">
        <w:rPr>
          <w:rFonts w:ascii="IRANSansX" w:hAnsi="IRANSansX" w:cs="IRANSansX" w:hint="cs"/>
          <w:szCs w:val="22"/>
          <w:rtl/>
        </w:rPr>
        <w:t>ذخیره می</w:t>
      </w:r>
      <w:r w:rsidR="005F2618" w:rsidRPr="00FB59A6">
        <w:rPr>
          <w:rFonts w:ascii="IRANSansX" w:hAnsi="IRANSansX" w:cs="IRANSansX" w:hint="cs"/>
          <w:szCs w:val="22"/>
        </w:rPr>
        <w:t>‌</w:t>
      </w:r>
      <w:r w:rsidRPr="00FB59A6">
        <w:rPr>
          <w:rFonts w:ascii="IRANSansX" w:hAnsi="IRANSansX" w:cs="IRANSansX" w:hint="cs"/>
          <w:szCs w:val="22"/>
          <w:rtl/>
        </w:rPr>
        <w:t>کند.</w:t>
      </w:r>
    </w:p>
    <w:p w14:paraId="598119AE" w14:textId="3F47CFE8" w:rsidR="00E044C5" w:rsidRPr="00FB59A6" w:rsidRDefault="00E044C5" w:rsidP="00DF0033">
      <w:pPr>
        <w:pStyle w:val="ListParagraph"/>
        <w:numPr>
          <w:ilvl w:val="0"/>
          <w:numId w:val="14"/>
        </w:numPr>
        <w:bidi/>
        <w:spacing w:before="0" w:line="360" w:lineRule="auto"/>
        <w:jc w:val="both"/>
        <w:rPr>
          <w:rFonts w:ascii="IRANSansX" w:hAnsi="IRANSansX" w:cs="IRANSansX"/>
          <w:szCs w:val="22"/>
        </w:rPr>
      </w:pPr>
      <w:r w:rsidRPr="00FB59A6">
        <w:rPr>
          <w:rFonts w:ascii="IRANSansX" w:hAnsi="IRANSansX" w:cs="IRANSansX"/>
          <w:szCs w:val="22"/>
          <w:rtl/>
        </w:rPr>
        <w:t>کنترل</w:t>
      </w:r>
      <w:r w:rsidR="005F2618" w:rsidRPr="00FB59A6">
        <w:rPr>
          <w:rFonts w:ascii="IRANSansX" w:hAnsi="IRANSansX" w:cs="IRANSansX"/>
          <w:szCs w:val="22"/>
        </w:rPr>
        <w:t>‌</w:t>
      </w:r>
      <w:r w:rsidRPr="00FB59A6">
        <w:rPr>
          <w:rFonts w:ascii="IRANSansX" w:hAnsi="IRANSansX" w:cs="IRANSansX"/>
          <w:szCs w:val="22"/>
          <w:rtl/>
        </w:rPr>
        <w:t>کننده</w:t>
      </w:r>
      <w:r w:rsidRPr="00FB59A6">
        <w:rPr>
          <w:rFonts w:ascii="IRANSansX" w:hAnsi="IRANSansX" w:cs="IRANSansX"/>
          <w:szCs w:val="22"/>
        </w:rPr>
        <w:t xml:space="preserve"> Experiment </w:t>
      </w:r>
      <w:r w:rsidRPr="00FB59A6">
        <w:rPr>
          <w:rFonts w:ascii="IRANSansX" w:hAnsi="IRANSansX" w:cs="IRANSansX"/>
          <w:szCs w:val="22"/>
          <w:rtl/>
        </w:rPr>
        <w:t>نتایج معیارها را به سرویس الگوریتم ارسال می</w:t>
      </w:r>
      <w:r w:rsidR="005F2618" w:rsidRPr="00FB59A6">
        <w:rPr>
          <w:rFonts w:ascii="IRANSansX" w:hAnsi="IRANSansX" w:cs="IRANSansX"/>
          <w:szCs w:val="22"/>
        </w:rPr>
        <w:t>‌</w:t>
      </w:r>
      <w:r w:rsidRPr="00FB59A6">
        <w:rPr>
          <w:rFonts w:ascii="IRANSansX" w:hAnsi="IRANSansX" w:cs="IRANSansX"/>
          <w:szCs w:val="22"/>
          <w:rtl/>
        </w:rPr>
        <w:t xml:space="preserve">کند و </w:t>
      </w:r>
      <w:r w:rsidRPr="00FB59A6">
        <w:rPr>
          <w:rFonts w:ascii="IRANSansX" w:hAnsi="IRANSansX" w:cs="IRANSansX" w:hint="cs"/>
          <w:szCs w:val="22"/>
          <w:rtl/>
        </w:rPr>
        <w:t>هایپر</w:t>
      </w:r>
      <w:r w:rsidRPr="00FB59A6">
        <w:rPr>
          <w:rFonts w:ascii="IRANSansX" w:hAnsi="IRANSansX" w:cs="IRANSansX"/>
          <w:szCs w:val="22"/>
          <w:rtl/>
        </w:rPr>
        <w:t>پارامترها جدید را از شیء</w:t>
      </w:r>
      <w:r w:rsidRPr="00FB59A6">
        <w:rPr>
          <w:rFonts w:ascii="IRANSansX" w:hAnsi="IRANSansX" w:cs="IRANSansX"/>
          <w:szCs w:val="22"/>
        </w:rPr>
        <w:t xml:space="preserve"> Suggestion </w:t>
      </w:r>
      <w:r w:rsidRPr="00FB59A6">
        <w:rPr>
          <w:rFonts w:ascii="IRANSansX" w:hAnsi="IRANSansX" w:cs="IRANSansX"/>
          <w:szCs w:val="22"/>
          <w:rtl/>
        </w:rPr>
        <w:t>دریافت می</w:t>
      </w:r>
      <w:r w:rsidR="005F2618" w:rsidRPr="00FB59A6">
        <w:rPr>
          <w:rFonts w:ascii="IRANSansX" w:hAnsi="IRANSansX" w:cs="IRANSansX"/>
          <w:szCs w:val="22"/>
        </w:rPr>
        <w:t>‌</w:t>
      </w:r>
      <w:r w:rsidRPr="00FB59A6">
        <w:rPr>
          <w:rFonts w:ascii="IRANSansX" w:hAnsi="IRANSansX" w:cs="IRANSansX"/>
          <w:szCs w:val="22"/>
          <w:rtl/>
        </w:rPr>
        <w:t>کند</w:t>
      </w:r>
      <w:r w:rsidRPr="00FB59A6">
        <w:rPr>
          <w:rFonts w:ascii="IRANSansX" w:hAnsi="IRANSansX" w:cs="IRANSansX"/>
          <w:szCs w:val="22"/>
        </w:rPr>
        <w:t>.</w:t>
      </w:r>
    </w:p>
    <w:p w14:paraId="3F66E17E" w14:textId="77777777" w:rsidR="006E14D0" w:rsidRPr="00B37285" w:rsidRDefault="00706D90" w:rsidP="00D54100">
      <w:pPr>
        <w:pStyle w:val="Heading2"/>
        <w:rPr>
          <w:rtl/>
        </w:rPr>
      </w:pPr>
      <w:bookmarkStart w:id="27" w:name="_Toc143960612"/>
      <w:r w:rsidRPr="00B37285">
        <w:rPr>
          <w:rFonts w:hint="cs"/>
          <w:rtl/>
        </w:rPr>
        <w:t>انباره ویژگی آنلاین</w:t>
      </w:r>
      <w:bookmarkEnd w:id="27"/>
    </w:p>
    <w:p w14:paraId="3DA2145E" w14:textId="0BB9E5F4" w:rsidR="004C7EBC" w:rsidRPr="004C08FE" w:rsidRDefault="00F55DAE" w:rsidP="004F3F00">
      <w:pPr>
        <w:pStyle w:val="a0"/>
      </w:pPr>
      <w:r w:rsidRPr="004C08FE">
        <w:rPr>
          <w:rFonts w:hint="cs"/>
          <w:rtl/>
        </w:rPr>
        <w:t>ویژگی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های ذخیره شده در انباره ویژگی آنلاین، عمدتاً در هنگام استنتاج </w:t>
      </w:r>
      <w:r w:rsidR="0069509D">
        <w:rPr>
          <w:rtl/>
        </w:rPr>
        <w:t>مورداستفاده</w:t>
      </w:r>
      <w:r w:rsidRPr="004C08FE">
        <w:rPr>
          <w:rFonts w:hint="cs"/>
          <w:rtl/>
        </w:rPr>
        <w:t xml:space="preserve"> قرار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گیرند. ویژگی </w:t>
      </w:r>
      <w:r w:rsidR="0069509D">
        <w:rPr>
          <w:rtl/>
        </w:rPr>
        <w:t>موردن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از</w:t>
      </w:r>
      <w:r w:rsidRPr="004C08FE">
        <w:rPr>
          <w:rFonts w:hint="cs"/>
          <w:rtl/>
        </w:rPr>
        <w:t xml:space="preserve"> این بخش، سرعت بالای پاسخ</w:t>
      </w:r>
      <w:r w:rsidR="0069509D">
        <w:t>‌</w:t>
      </w:r>
      <w:r w:rsidRPr="004C08FE">
        <w:rPr>
          <w:rFonts w:hint="cs"/>
          <w:rtl/>
        </w:rPr>
        <w:t xml:space="preserve">گویی تکی است. </w:t>
      </w:r>
      <w:r w:rsidR="00F92DD2">
        <w:rPr>
          <w:rtl/>
        </w:rPr>
        <w:t>درع</w:t>
      </w:r>
      <w:r w:rsidR="00F92DD2">
        <w:rPr>
          <w:rFonts w:hint="cs"/>
          <w:rtl/>
        </w:rPr>
        <w:t>ی</w:t>
      </w:r>
      <w:r w:rsidR="00F92DD2">
        <w:rPr>
          <w:rFonts w:hint="eastAsia"/>
          <w:rtl/>
        </w:rPr>
        <w:t>ن‌حال</w:t>
      </w:r>
      <w:r w:rsidRPr="004C08FE">
        <w:rPr>
          <w:rFonts w:hint="cs"/>
          <w:rtl/>
        </w:rPr>
        <w:t xml:space="preserve"> حجم داده </w:t>
      </w:r>
      <w:r w:rsidR="0069509D">
        <w:rPr>
          <w:rtl/>
        </w:rPr>
        <w:t>موردن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از</w:t>
      </w:r>
      <w:r w:rsidRPr="004C08FE">
        <w:rPr>
          <w:rFonts w:hint="cs"/>
          <w:rtl/>
        </w:rPr>
        <w:t xml:space="preserve"> در این بخش نسبت به انباره ویژگی آفلاین به</w:t>
      </w:r>
      <w:r w:rsidR="0069509D">
        <w:t>‌</w:t>
      </w:r>
      <w:r w:rsidRPr="004C08FE">
        <w:rPr>
          <w:rFonts w:hint="cs"/>
          <w:rtl/>
        </w:rPr>
        <w:t>مراتب پایین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تر است. </w:t>
      </w:r>
      <w:r w:rsidR="004C7EBC" w:rsidRPr="00F00F9B">
        <w:rPr>
          <w:rFonts w:hint="cs"/>
          <w:rtl/>
        </w:rPr>
        <w:t xml:space="preserve">تکنولوژی </w:t>
      </w:r>
      <w:r w:rsidR="0069509D">
        <w:rPr>
          <w:rtl/>
        </w:rPr>
        <w:t>مورداستفاده</w:t>
      </w:r>
      <w:r w:rsidR="00BA1A31" w:rsidRPr="00F00F9B">
        <w:t xml:space="preserve"> </w:t>
      </w:r>
      <w:r w:rsidR="00A46339" w:rsidRPr="00F00F9B">
        <w:rPr>
          <w:rFonts w:hint="cs"/>
          <w:rtl/>
        </w:rPr>
        <w:t>انباره ویژگی آنلاین</w:t>
      </w:r>
      <w:r w:rsidR="00F00F9B">
        <w:rPr>
          <w:rFonts w:hint="cs"/>
          <w:rtl/>
        </w:rPr>
        <w:t xml:space="preserve"> </w:t>
      </w:r>
      <w:r w:rsidR="001F7F72" w:rsidRPr="004C08FE">
        <w:rPr>
          <w:rFonts w:hint="cs"/>
          <w:rtl/>
        </w:rPr>
        <w:t xml:space="preserve">استفاده از یک </w:t>
      </w:r>
      <w:r w:rsidR="0069509D">
        <w:rPr>
          <w:rFonts w:hint="cs"/>
          <w:rtl/>
        </w:rPr>
        <w:t>پایگاه‌داده</w:t>
      </w:r>
      <w:r w:rsidR="001F7F72" w:rsidRPr="004C08FE">
        <w:rPr>
          <w:rFonts w:hint="cs"/>
          <w:rtl/>
        </w:rPr>
        <w:t xml:space="preserve"> درون حافظه است که </w:t>
      </w:r>
      <w:r w:rsidR="0069509D">
        <w:rPr>
          <w:rtl/>
        </w:rPr>
        <w:t>باتوجه‌به</w:t>
      </w:r>
      <w:r w:rsidR="001F7F72" w:rsidRPr="004C08FE">
        <w:rPr>
          <w:rFonts w:hint="cs"/>
          <w:rtl/>
        </w:rPr>
        <w:t xml:space="preserve"> حجم </w:t>
      </w:r>
      <w:r w:rsidR="0069509D">
        <w:rPr>
          <w:rtl/>
        </w:rPr>
        <w:t>موردن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از</w:t>
      </w:r>
      <w:r w:rsidR="001F7F72" w:rsidRPr="004C08FE">
        <w:rPr>
          <w:rFonts w:hint="cs"/>
          <w:rtl/>
        </w:rPr>
        <w:t xml:space="preserve"> مشتری، معمولاً </w:t>
      </w:r>
      <w:r w:rsidR="001F7F72" w:rsidRPr="004C08FE">
        <w:t>Redis</w:t>
      </w:r>
      <w:r w:rsidR="001F7F72" w:rsidRPr="004C08FE">
        <w:rPr>
          <w:rFonts w:hint="cs"/>
          <w:rtl/>
        </w:rPr>
        <w:t xml:space="preserve"> پاسخ</w:t>
      </w:r>
      <w:r w:rsidR="0069509D">
        <w:t>‌</w:t>
      </w:r>
      <w:r w:rsidR="001F7F72" w:rsidRPr="004C08FE">
        <w:rPr>
          <w:rFonts w:hint="cs"/>
          <w:rtl/>
        </w:rPr>
        <w:t xml:space="preserve">گوی نیاز مشتری خواهد بود. حتی در صورت نیاز به </w:t>
      </w:r>
      <w:r w:rsidR="00F92DD2">
        <w:rPr>
          <w:rtl/>
        </w:rPr>
        <w:t>بالابردن</w:t>
      </w:r>
      <w:r w:rsidR="001F7F72" w:rsidRPr="004C08FE">
        <w:rPr>
          <w:rFonts w:hint="cs"/>
          <w:rtl/>
        </w:rPr>
        <w:t xml:space="preserve"> حجم داده </w:t>
      </w:r>
      <w:r w:rsidR="0069509D">
        <w:rPr>
          <w:rtl/>
        </w:rPr>
        <w:t>موردن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از</w:t>
      </w:r>
      <w:r w:rsidR="001F7F72" w:rsidRPr="004C08FE">
        <w:rPr>
          <w:rFonts w:hint="cs"/>
          <w:rtl/>
        </w:rPr>
        <w:t xml:space="preserve"> برای پاسخ</w:t>
      </w:r>
      <w:r w:rsidR="0069509D">
        <w:t>‌</w:t>
      </w:r>
      <w:r w:rsidR="001F7F72" w:rsidRPr="004C08FE">
        <w:rPr>
          <w:rFonts w:hint="cs"/>
          <w:rtl/>
        </w:rPr>
        <w:t>گویی به مشتری</w:t>
      </w:r>
      <w:r w:rsidR="005F2618">
        <w:rPr>
          <w:rFonts w:hint="cs"/>
        </w:rPr>
        <w:t>‌</w:t>
      </w:r>
      <w:r w:rsidR="001F7F72" w:rsidRPr="004C08FE">
        <w:rPr>
          <w:rFonts w:hint="cs"/>
          <w:rtl/>
        </w:rPr>
        <w:t>های مختلف در سرویس ابری، می</w:t>
      </w:r>
      <w:r w:rsidR="005F2618">
        <w:rPr>
          <w:rFonts w:hint="cs"/>
        </w:rPr>
        <w:t>‌</w:t>
      </w:r>
      <w:r w:rsidR="001F7F72" w:rsidRPr="004C08FE">
        <w:rPr>
          <w:rFonts w:hint="cs"/>
          <w:rtl/>
        </w:rPr>
        <w:t xml:space="preserve">توان از </w:t>
      </w:r>
      <w:r w:rsidR="001F7F72" w:rsidRPr="004C08FE">
        <w:t>Redis cluster</w:t>
      </w:r>
      <w:r w:rsidR="001F7F72" w:rsidRPr="004C08FE">
        <w:rPr>
          <w:rFonts w:hint="cs"/>
          <w:rtl/>
        </w:rPr>
        <w:t xml:space="preserve"> و یا </w:t>
      </w:r>
      <w:r w:rsidR="0069509D">
        <w:rPr>
          <w:rtl/>
        </w:rPr>
        <w:t>واردکردن</w:t>
      </w:r>
      <w:r w:rsidR="001F7F72" w:rsidRPr="004C08FE">
        <w:rPr>
          <w:rFonts w:hint="cs"/>
          <w:rtl/>
        </w:rPr>
        <w:t xml:space="preserve"> داده روی چند سرویس مستقل </w:t>
      </w:r>
      <w:r w:rsidR="001F7F72" w:rsidRPr="004C08FE">
        <w:t>Redis</w:t>
      </w:r>
      <w:r w:rsidR="001F7F72" w:rsidRPr="004C08FE">
        <w:rPr>
          <w:rFonts w:hint="cs"/>
          <w:rtl/>
        </w:rPr>
        <w:t xml:space="preserve"> </w:t>
      </w:r>
      <w:r w:rsidR="0069509D">
        <w:rPr>
          <w:rtl/>
        </w:rPr>
        <w:t>استفاده کرد</w:t>
      </w:r>
      <w:r w:rsidR="001F7F72" w:rsidRPr="004C08FE">
        <w:rPr>
          <w:rFonts w:hint="cs"/>
          <w:rtl/>
        </w:rPr>
        <w:t xml:space="preserve">. </w:t>
      </w:r>
    </w:p>
    <w:p w14:paraId="367C3707" w14:textId="77777777" w:rsidR="00FF154B" w:rsidRDefault="008B1F21" w:rsidP="00D54100">
      <w:pPr>
        <w:pStyle w:val="Heading2"/>
      </w:pPr>
      <w:bookmarkStart w:id="28" w:name="_Toc143960613"/>
      <w:r w:rsidRPr="004C08FE">
        <w:rPr>
          <w:rFonts w:hint="cs"/>
          <w:rtl/>
        </w:rPr>
        <w:t>انباره ویژگی آفلاین</w:t>
      </w:r>
      <w:bookmarkEnd w:id="28"/>
    </w:p>
    <w:p w14:paraId="3477421D" w14:textId="0DC1EFB5" w:rsidR="00C47EE4" w:rsidRPr="004C08FE" w:rsidRDefault="008B1F21" w:rsidP="00603548">
      <w:pPr>
        <w:pStyle w:val="a0"/>
      </w:pPr>
      <w:r w:rsidRPr="004C08FE">
        <w:rPr>
          <w:rtl/>
        </w:rPr>
        <w:t xml:space="preserve"> </w:t>
      </w:r>
      <w:r w:rsidR="00B0225C" w:rsidRPr="004C08FE">
        <w:rPr>
          <w:rFonts w:hint="cs"/>
          <w:rtl/>
        </w:rPr>
        <w:t>ویژگی</w:t>
      </w:r>
      <w:r w:rsidR="005F2618">
        <w:rPr>
          <w:rFonts w:hint="cs"/>
        </w:rPr>
        <w:t>‌</w:t>
      </w:r>
      <w:r w:rsidR="00B0225C" w:rsidRPr="004C08FE">
        <w:rPr>
          <w:rFonts w:hint="cs"/>
          <w:rtl/>
        </w:rPr>
        <w:t xml:space="preserve">های ذخیره شده در انباره </w:t>
      </w:r>
      <w:r w:rsidR="00706D90" w:rsidRPr="004C08FE">
        <w:rPr>
          <w:rFonts w:hint="cs"/>
          <w:rtl/>
        </w:rPr>
        <w:t xml:space="preserve">ویژگی </w:t>
      </w:r>
      <w:r w:rsidR="00B0225C" w:rsidRPr="004C08FE">
        <w:rPr>
          <w:rFonts w:hint="cs"/>
          <w:rtl/>
        </w:rPr>
        <w:t xml:space="preserve">آفلاین، </w:t>
      </w:r>
      <w:r w:rsidR="00B22CEE" w:rsidRPr="004C08FE">
        <w:rPr>
          <w:rFonts w:hint="cs"/>
          <w:rtl/>
        </w:rPr>
        <w:t xml:space="preserve">دو </w:t>
      </w:r>
      <w:r w:rsidR="00B0225C" w:rsidRPr="004C08FE">
        <w:rPr>
          <w:rFonts w:hint="cs"/>
          <w:rtl/>
        </w:rPr>
        <w:t>کاربرد دارند: برای</w:t>
      </w:r>
      <w:r w:rsidR="00706D90" w:rsidRPr="004C08FE">
        <w:rPr>
          <w:rFonts w:hint="cs"/>
          <w:rtl/>
        </w:rPr>
        <w:t xml:space="preserve"> آموزش مدل</w:t>
      </w:r>
      <w:r w:rsidR="007307B3" w:rsidRPr="004C08FE">
        <w:rPr>
          <w:rFonts w:hint="cs"/>
          <w:rtl/>
        </w:rPr>
        <w:t xml:space="preserve"> به</w:t>
      </w:r>
      <w:r w:rsidR="0069509D">
        <w:t>‌</w:t>
      </w:r>
      <w:r w:rsidR="007307B3" w:rsidRPr="004C08FE">
        <w:rPr>
          <w:rFonts w:hint="cs"/>
          <w:rtl/>
        </w:rPr>
        <w:t>صورت دسته</w:t>
      </w:r>
      <w:r w:rsidR="005F2618">
        <w:rPr>
          <w:rFonts w:hint="cs"/>
        </w:rPr>
        <w:t>‌</w:t>
      </w:r>
      <w:r w:rsidR="007307B3" w:rsidRPr="004C08FE">
        <w:rPr>
          <w:rFonts w:hint="cs"/>
          <w:rtl/>
        </w:rPr>
        <w:t>ای</w:t>
      </w:r>
      <w:r w:rsidR="00706D90" w:rsidRPr="004C08FE">
        <w:rPr>
          <w:rFonts w:hint="cs"/>
          <w:rtl/>
        </w:rPr>
        <w:t>، و همچنین برای استنتاج دسته</w:t>
      </w:r>
      <w:r w:rsidR="005F2618">
        <w:rPr>
          <w:rFonts w:hint="cs"/>
        </w:rPr>
        <w:t>‌</w:t>
      </w:r>
      <w:r w:rsidR="00706D90" w:rsidRPr="004C08FE">
        <w:rPr>
          <w:rFonts w:hint="cs"/>
          <w:rtl/>
        </w:rPr>
        <w:t>ای. همچنین حجم داده بسیار زیادی باید در این انباره ویژگی ذخیره شود (توجه کنید که تاریخچه ویژگی</w:t>
      </w:r>
      <w:r w:rsidR="005F2618">
        <w:rPr>
          <w:rFonts w:hint="cs"/>
        </w:rPr>
        <w:t>‌</w:t>
      </w:r>
      <w:r w:rsidR="00706D90" w:rsidRPr="004C08FE">
        <w:rPr>
          <w:rFonts w:hint="cs"/>
          <w:rtl/>
        </w:rPr>
        <w:t>های استخراج شده نیز در این انباره ذخیره می</w:t>
      </w:r>
      <w:r w:rsidR="005F2618">
        <w:rPr>
          <w:rFonts w:hint="cs"/>
        </w:rPr>
        <w:t>‌</w:t>
      </w:r>
      <w:r w:rsidR="00706D90" w:rsidRPr="004C08FE">
        <w:rPr>
          <w:rFonts w:hint="cs"/>
          <w:rtl/>
        </w:rPr>
        <w:t>شوند). در نتیجه بهترین انتخاب برای این مؤلفه، استفاده از یک دریاچه داده (</w:t>
      </w:r>
      <w:r w:rsidR="00706D90" w:rsidRPr="004C08FE">
        <w:t>Data lake</w:t>
      </w:r>
      <w:r w:rsidR="00706D90" w:rsidRPr="004C08FE">
        <w:rPr>
          <w:rFonts w:hint="cs"/>
          <w:rtl/>
        </w:rPr>
        <w:t xml:space="preserve">) است. </w:t>
      </w:r>
      <w:r w:rsidR="00F55DAE" w:rsidRPr="004C08FE">
        <w:rPr>
          <w:rFonts w:hint="cs"/>
          <w:rtl/>
        </w:rPr>
        <w:t>نکته قابل</w:t>
      </w:r>
      <w:r w:rsidR="0069509D">
        <w:t>‌</w:t>
      </w:r>
      <w:r w:rsidR="00F55DAE" w:rsidRPr="004C08FE">
        <w:rPr>
          <w:rFonts w:hint="cs"/>
          <w:rtl/>
        </w:rPr>
        <w:t xml:space="preserve">ذکر این است که در </w:t>
      </w:r>
      <w:r w:rsidR="00F55DAE" w:rsidRPr="004C08FE">
        <w:rPr>
          <w:rFonts w:hint="cs"/>
          <w:rtl/>
        </w:rPr>
        <w:lastRenderedPageBreak/>
        <w:t xml:space="preserve">صورت ارائه خدمات </w:t>
      </w:r>
      <w:proofErr w:type="spellStart"/>
      <w:r w:rsidR="005370A3" w:rsidRPr="004C08FE">
        <w:t>MLOps</w:t>
      </w:r>
      <w:proofErr w:type="spellEnd"/>
      <w:r w:rsidR="00F55DAE" w:rsidRPr="004C08FE">
        <w:rPr>
          <w:rFonts w:hint="cs"/>
          <w:rtl/>
        </w:rPr>
        <w:t xml:space="preserve"> به</w:t>
      </w:r>
      <w:r w:rsidR="0069509D">
        <w:t>‌</w:t>
      </w:r>
      <w:r w:rsidR="00F55DAE" w:rsidRPr="004C08FE">
        <w:rPr>
          <w:rFonts w:hint="cs"/>
          <w:rtl/>
        </w:rPr>
        <w:t>صورت</w:t>
      </w:r>
      <w:r w:rsidR="00706D90" w:rsidRPr="004C08FE">
        <w:rPr>
          <w:rFonts w:hint="cs"/>
          <w:rtl/>
        </w:rPr>
        <w:t xml:space="preserve"> </w:t>
      </w:r>
      <w:r w:rsidR="00F55DAE" w:rsidRPr="004C08FE">
        <w:rPr>
          <w:rFonts w:hint="cs"/>
          <w:rtl/>
        </w:rPr>
        <w:t>ابری، قطعاً حجم داده بیشتر و بیشتر خواهد شد و در نتیجه ناگزیر به استفاده از فناوری</w:t>
      </w:r>
      <w:r w:rsidR="005F2618">
        <w:rPr>
          <w:rFonts w:hint="cs"/>
        </w:rPr>
        <w:t>‌</w:t>
      </w:r>
      <w:r w:rsidR="000E0E7A" w:rsidRPr="004C08FE">
        <w:rPr>
          <w:rFonts w:hint="cs"/>
          <w:rtl/>
        </w:rPr>
        <w:t>ه</w:t>
      </w:r>
      <w:r w:rsidR="00F55DAE" w:rsidRPr="004C08FE">
        <w:rPr>
          <w:rFonts w:hint="cs"/>
          <w:rtl/>
        </w:rPr>
        <w:t>ای</w:t>
      </w:r>
      <w:r w:rsidR="000E0E7A" w:rsidRPr="004C08FE">
        <w:rPr>
          <w:rFonts w:hint="cs"/>
          <w:rtl/>
        </w:rPr>
        <w:t>ی</w:t>
      </w:r>
      <w:r w:rsidR="00F55DAE" w:rsidRPr="004C08FE">
        <w:rPr>
          <w:rFonts w:hint="cs"/>
          <w:rtl/>
        </w:rPr>
        <w:t xml:space="preserve"> مانند </w:t>
      </w:r>
      <w:proofErr w:type="spellStart"/>
      <w:r w:rsidR="00F55DAE" w:rsidRPr="004C08FE">
        <w:t>Clickhouse</w:t>
      </w:r>
      <w:proofErr w:type="spellEnd"/>
      <w:r w:rsidR="00F55DAE" w:rsidRPr="004C08FE">
        <w:rPr>
          <w:rFonts w:hint="cs"/>
          <w:rtl/>
        </w:rPr>
        <w:t xml:space="preserve"> خواهیم بود. اما </w:t>
      </w:r>
      <w:r w:rsidR="00F92DD2">
        <w:rPr>
          <w:rtl/>
        </w:rPr>
        <w:t>درصورت</w:t>
      </w:r>
      <w:r w:rsidR="00F92DD2">
        <w:rPr>
          <w:rFonts w:hint="cs"/>
          <w:rtl/>
        </w:rPr>
        <w:t>ی‌</w:t>
      </w:r>
      <w:r w:rsidR="00F92DD2">
        <w:rPr>
          <w:rFonts w:hint="eastAsia"/>
          <w:rtl/>
        </w:rPr>
        <w:t>که</w:t>
      </w:r>
      <w:r w:rsidR="00F55DAE" w:rsidRPr="004C08FE">
        <w:rPr>
          <w:rFonts w:hint="cs"/>
          <w:rtl/>
        </w:rPr>
        <w:t xml:space="preserve"> مشتری علاقه</w:t>
      </w:r>
      <w:r w:rsidR="005F2618">
        <w:rPr>
          <w:rFonts w:hint="cs"/>
        </w:rPr>
        <w:t>‌</w:t>
      </w:r>
      <w:r w:rsidR="00F55DAE" w:rsidRPr="004C08FE">
        <w:rPr>
          <w:rFonts w:hint="cs"/>
          <w:rtl/>
        </w:rPr>
        <w:t>ای به</w:t>
      </w:r>
      <w:r w:rsidR="0069509D">
        <w:t>‌</w:t>
      </w:r>
      <w:r w:rsidR="00F55DAE" w:rsidRPr="004C08FE">
        <w:rPr>
          <w:rFonts w:hint="cs"/>
          <w:rtl/>
        </w:rPr>
        <w:t xml:space="preserve">قرار دادن داده خود </w:t>
      </w:r>
      <w:r w:rsidR="00F92DD2">
        <w:rPr>
          <w:rFonts w:hint="cs"/>
          <w:rtl/>
        </w:rPr>
        <w:t xml:space="preserve">بر </w:t>
      </w:r>
      <w:r w:rsidR="00F55DAE" w:rsidRPr="004C08FE">
        <w:rPr>
          <w:rFonts w:hint="cs"/>
          <w:rtl/>
        </w:rPr>
        <w:t>روی خدمات ابری نداشته</w:t>
      </w:r>
      <w:r w:rsidR="00B260CD">
        <w:rPr>
          <w:rFonts w:hint="cs"/>
          <w:rtl/>
        </w:rPr>
        <w:t xml:space="preserve"> </w:t>
      </w:r>
      <w:r w:rsidR="00F55DAE" w:rsidRPr="004C08FE">
        <w:rPr>
          <w:rFonts w:hint="cs"/>
          <w:rtl/>
        </w:rPr>
        <w:t>باشد (</w:t>
      </w:r>
      <w:r w:rsidR="0069509D">
        <w:rPr>
          <w:rtl/>
        </w:rPr>
        <w:t>به</w:t>
      </w:r>
      <w:r w:rsidR="00B260CD">
        <w:t>‌</w:t>
      </w:r>
      <w:r w:rsidR="0069509D">
        <w:rPr>
          <w:rtl/>
        </w:rPr>
        <w:t>علت</w:t>
      </w:r>
      <w:r w:rsidR="00F55DAE" w:rsidRPr="004C08FE">
        <w:rPr>
          <w:rFonts w:hint="cs"/>
          <w:rtl/>
        </w:rPr>
        <w:t xml:space="preserve"> محرمانگی، یا حجم بالای داده، یا هر علت دیگر) و نیاز به نصب یک نسخه از سامانه بر روی زیرساخت مشتری باشد، در این صورت کاملاً محتمل است که نیازی به پیچیدگی نصب و تنظیم و راه</w:t>
      </w:r>
      <w:r w:rsidR="005F2618">
        <w:rPr>
          <w:rFonts w:hint="cs"/>
        </w:rPr>
        <w:t>‌</w:t>
      </w:r>
      <w:r w:rsidR="00F55DAE" w:rsidRPr="004C08FE">
        <w:rPr>
          <w:rFonts w:hint="cs"/>
          <w:rtl/>
        </w:rPr>
        <w:t xml:space="preserve">اندازی و پایش و نگهداری زیرساختی مانند </w:t>
      </w:r>
      <w:proofErr w:type="spellStart"/>
      <w:r w:rsidR="00F55DAE" w:rsidRPr="004C08FE">
        <w:t>Clickhouse</w:t>
      </w:r>
      <w:proofErr w:type="spellEnd"/>
      <w:r w:rsidR="00F55DAE" w:rsidRPr="004C08FE">
        <w:rPr>
          <w:rFonts w:hint="cs"/>
          <w:rtl/>
        </w:rPr>
        <w:t xml:space="preserve"> نباشد و با استفاده از</w:t>
      </w:r>
      <w:r w:rsidR="0035790C" w:rsidRPr="004C08FE">
        <w:rPr>
          <w:rFonts w:hint="cs"/>
          <w:rtl/>
        </w:rPr>
        <w:t xml:space="preserve"> پایگاه</w:t>
      </w:r>
      <w:r w:rsidR="005F2618">
        <w:rPr>
          <w:rFonts w:hint="cs"/>
        </w:rPr>
        <w:t>‌</w:t>
      </w:r>
      <w:r w:rsidR="0035790C" w:rsidRPr="004C08FE">
        <w:rPr>
          <w:rFonts w:hint="cs"/>
          <w:rtl/>
        </w:rPr>
        <w:t>های داده ساده</w:t>
      </w:r>
      <w:r w:rsidR="005F2618">
        <w:rPr>
          <w:rFonts w:hint="cs"/>
        </w:rPr>
        <w:t>‌</w:t>
      </w:r>
      <w:r w:rsidR="0035790C" w:rsidRPr="004C08FE">
        <w:rPr>
          <w:rFonts w:hint="cs"/>
          <w:rtl/>
        </w:rPr>
        <w:t>تر مانند</w:t>
      </w:r>
      <w:r w:rsidR="00F55DAE" w:rsidRPr="004C08FE">
        <w:rPr>
          <w:rFonts w:hint="cs"/>
          <w:rtl/>
        </w:rPr>
        <w:t xml:space="preserve"> </w:t>
      </w:r>
      <w:r w:rsidR="00F55DAE" w:rsidRPr="004C08FE">
        <w:t>Postgres</w:t>
      </w:r>
      <w:r w:rsidR="00F55DAE" w:rsidRPr="004C08FE">
        <w:rPr>
          <w:rFonts w:hint="cs"/>
          <w:rtl/>
        </w:rPr>
        <w:t xml:space="preserve"> بتوان با هزینه بسیار پایین</w:t>
      </w:r>
      <w:r w:rsidR="005F2618">
        <w:rPr>
          <w:rFonts w:hint="cs"/>
        </w:rPr>
        <w:t>‌</w:t>
      </w:r>
      <w:r w:rsidR="00F55DAE" w:rsidRPr="004C08FE">
        <w:rPr>
          <w:rFonts w:hint="cs"/>
          <w:rtl/>
        </w:rPr>
        <w:t>تر نیاز مشتری را مرتفع نمود.</w:t>
      </w:r>
      <w:r w:rsidR="00250AE2" w:rsidRPr="004C08FE">
        <w:rPr>
          <w:rFonts w:hint="cs"/>
          <w:rtl/>
        </w:rPr>
        <w:t xml:space="preserve"> نکته دیگر اینکه فراداده مربوط به ویژگی</w:t>
      </w:r>
      <w:r w:rsidR="005F2618">
        <w:rPr>
          <w:rFonts w:hint="cs"/>
        </w:rPr>
        <w:t>‌</w:t>
      </w:r>
      <w:r w:rsidR="00250AE2" w:rsidRPr="004C08FE">
        <w:rPr>
          <w:rFonts w:hint="cs"/>
          <w:rtl/>
        </w:rPr>
        <w:t xml:space="preserve">های ذخیره شده را در </w:t>
      </w:r>
      <w:r w:rsidR="00250AE2" w:rsidRPr="004C08FE">
        <w:t>Minio</w:t>
      </w:r>
      <w:r w:rsidR="00250AE2" w:rsidRPr="004C08FE">
        <w:rPr>
          <w:rFonts w:hint="cs"/>
          <w:rtl/>
        </w:rPr>
        <w:t xml:space="preserve"> ذخیره می</w:t>
      </w:r>
      <w:r w:rsidR="005F2618">
        <w:rPr>
          <w:rFonts w:hint="cs"/>
        </w:rPr>
        <w:t>‌</w:t>
      </w:r>
      <w:r w:rsidR="00250AE2" w:rsidRPr="004C08FE">
        <w:rPr>
          <w:rFonts w:hint="cs"/>
          <w:rtl/>
        </w:rPr>
        <w:t>کنیم.</w:t>
      </w:r>
      <w:r w:rsidR="00603548">
        <w:rPr>
          <w:rFonts w:hint="cs"/>
          <w:rtl/>
        </w:rPr>
        <w:t xml:space="preserve"> در</w:t>
      </w:r>
      <w:r w:rsidR="00634AE8">
        <w:rPr>
          <w:rFonts w:hint="cs"/>
          <w:rtl/>
        </w:rPr>
        <w:t xml:space="preserve"> </w:t>
      </w:r>
      <w:r w:rsidR="00634AE8" w:rsidRPr="004C08FE">
        <w:rPr>
          <w:rFonts w:hint="cs"/>
          <w:rtl/>
        </w:rPr>
        <w:t>انباره ویژگی آفلاین</w:t>
      </w:r>
      <w:r w:rsidR="001C5227">
        <w:rPr>
          <w:rFonts w:hint="cs"/>
          <w:b/>
          <w:bCs/>
          <w:rtl/>
        </w:rPr>
        <w:t xml:space="preserve"> </w:t>
      </w:r>
      <w:r w:rsidR="0069509D">
        <w:rPr>
          <w:rtl/>
        </w:rPr>
        <w:t>باتوجه‌به</w:t>
      </w:r>
      <w:r w:rsidR="001C5227" w:rsidRPr="004C08FE">
        <w:rPr>
          <w:rFonts w:hint="cs"/>
          <w:rtl/>
        </w:rPr>
        <w:t xml:space="preserve"> حجم داده </w:t>
      </w:r>
      <w:r w:rsidR="0069509D">
        <w:rPr>
          <w:rtl/>
        </w:rPr>
        <w:t>موردن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از</w:t>
      </w:r>
      <w:r w:rsidR="001C5227" w:rsidRPr="004C08FE">
        <w:rPr>
          <w:rFonts w:hint="cs"/>
          <w:rtl/>
        </w:rPr>
        <w:t xml:space="preserve"> مشتری</w:t>
      </w:r>
      <w:r w:rsidR="00603548">
        <w:rPr>
          <w:rFonts w:hint="cs"/>
          <w:rtl/>
        </w:rPr>
        <w:t xml:space="preserve"> </w:t>
      </w:r>
      <w:r w:rsidR="00603548" w:rsidRPr="004C08FE">
        <w:rPr>
          <w:rFonts w:hint="cs"/>
          <w:rtl/>
        </w:rPr>
        <w:t>برای حجم کم یا متوسط</w:t>
      </w:r>
      <w:r w:rsidR="001C5227" w:rsidRPr="004C08FE">
        <w:rPr>
          <w:rFonts w:hint="cs"/>
          <w:rtl/>
        </w:rPr>
        <w:t>، می</w:t>
      </w:r>
      <w:r w:rsidR="005F2618">
        <w:rPr>
          <w:rFonts w:hint="cs"/>
        </w:rPr>
        <w:t>‌</w:t>
      </w:r>
      <w:r w:rsidR="001C5227" w:rsidRPr="004C08FE">
        <w:rPr>
          <w:rFonts w:hint="cs"/>
          <w:rtl/>
        </w:rPr>
        <w:t xml:space="preserve">توان از یک </w:t>
      </w:r>
      <w:r w:rsidR="001C5227" w:rsidRPr="004C08FE">
        <w:t>RDBMS</w:t>
      </w:r>
      <w:r w:rsidR="001C5227" w:rsidRPr="004C08FE">
        <w:rPr>
          <w:rFonts w:hint="cs"/>
          <w:rtl/>
        </w:rPr>
        <w:t xml:space="preserve"> مانند </w:t>
      </w:r>
      <w:r w:rsidR="001C5227" w:rsidRPr="004C08FE">
        <w:t>Postgres</w:t>
      </w:r>
      <w:r w:rsidR="001C5227" w:rsidRPr="004C08FE">
        <w:rPr>
          <w:rFonts w:hint="cs"/>
          <w:rtl/>
        </w:rPr>
        <w:t xml:space="preserve"> </w:t>
      </w:r>
      <w:r w:rsidR="00F92DD2">
        <w:rPr>
          <w:rtl/>
        </w:rPr>
        <w:t>استفاده کرد</w:t>
      </w:r>
      <w:r w:rsidR="001C5227" w:rsidRPr="004C08FE">
        <w:rPr>
          <w:rFonts w:hint="cs"/>
          <w:rtl/>
        </w:rPr>
        <w:t>.</w:t>
      </w:r>
      <w:r w:rsidR="00603548">
        <w:rPr>
          <w:rFonts w:hint="cs"/>
          <w:rtl/>
        </w:rPr>
        <w:t xml:space="preserve"> </w:t>
      </w:r>
      <w:r w:rsidR="00C47EE4" w:rsidRPr="00C47EE4">
        <w:t>Postgres</w:t>
      </w:r>
      <w:r w:rsidR="00C47EE4">
        <w:rPr>
          <w:rFonts w:hint="cs"/>
          <w:rtl/>
        </w:rPr>
        <w:t xml:space="preserve"> </w:t>
      </w:r>
      <w:r w:rsidR="00E409AF">
        <w:rPr>
          <w:rtl/>
        </w:rPr>
        <w:t>به</w:t>
      </w:r>
      <w:r w:rsidR="00E409AF">
        <w:t>‌</w:t>
      </w:r>
      <w:r w:rsidR="00E409AF">
        <w:rPr>
          <w:rtl/>
        </w:rPr>
        <w:t>علت</w:t>
      </w:r>
      <w:r w:rsidR="00E409AF" w:rsidRPr="004C08FE">
        <w:rPr>
          <w:rFonts w:hint="cs"/>
          <w:rtl/>
        </w:rPr>
        <w:t xml:space="preserve"> سادگی نصب و کاربرد، </w:t>
      </w:r>
      <w:r w:rsidR="00C47EE4" w:rsidRPr="004C08FE">
        <w:rPr>
          <w:rFonts w:hint="cs"/>
          <w:rtl/>
        </w:rPr>
        <w:t>برای ذخیره</w:t>
      </w:r>
      <w:r w:rsidR="005F2618">
        <w:rPr>
          <w:rFonts w:hint="cs"/>
        </w:rPr>
        <w:t>‌</w:t>
      </w:r>
      <w:r w:rsidR="00C47EE4" w:rsidRPr="004C08FE">
        <w:rPr>
          <w:rFonts w:hint="cs"/>
          <w:rtl/>
        </w:rPr>
        <w:t xml:space="preserve">سازی حجم متوسط داده در </w:t>
      </w:r>
      <w:r w:rsidR="00C47EE4" w:rsidRPr="004C08FE">
        <w:t>Offline feature store</w:t>
      </w:r>
      <w:r w:rsidR="00C47EE4" w:rsidRPr="004C08FE">
        <w:rPr>
          <w:rFonts w:hint="cs"/>
          <w:rtl/>
        </w:rPr>
        <w:t xml:space="preserve"> استفاده می</w:t>
      </w:r>
      <w:r w:rsidR="005F2618">
        <w:rPr>
          <w:rFonts w:hint="cs"/>
        </w:rPr>
        <w:t>‌</w:t>
      </w:r>
      <w:r w:rsidR="00C47EE4" w:rsidRPr="004C08FE">
        <w:rPr>
          <w:rFonts w:hint="cs"/>
          <w:rtl/>
        </w:rPr>
        <w:t xml:space="preserve">شود. این مؤلفه نیز از </w:t>
      </w:r>
      <w:r w:rsidR="00C47EE4" w:rsidRPr="004C08FE">
        <w:t>RAM</w:t>
      </w:r>
      <w:r w:rsidR="00C47EE4" w:rsidRPr="004C08FE">
        <w:rPr>
          <w:rFonts w:hint="cs"/>
          <w:rtl/>
        </w:rPr>
        <w:t xml:space="preserve"> بیشتر به</w:t>
      </w:r>
      <w:r w:rsidR="0069509D">
        <w:t>‌</w:t>
      </w:r>
      <w:r w:rsidR="00C47EE4" w:rsidRPr="004C08FE">
        <w:rPr>
          <w:rFonts w:hint="cs"/>
          <w:rtl/>
        </w:rPr>
        <w:t xml:space="preserve">عنوان </w:t>
      </w:r>
      <w:r w:rsidR="00C47EE4" w:rsidRPr="004C08FE">
        <w:t>cache</w:t>
      </w:r>
      <w:r w:rsidR="00C47EE4" w:rsidRPr="004C08FE">
        <w:rPr>
          <w:rFonts w:hint="cs"/>
          <w:rtl/>
        </w:rPr>
        <w:t xml:space="preserve"> استفاده می</w:t>
      </w:r>
      <w:r w:rsidR="005F2618">
        <w:rPr>
          <w:rFonts w:hint="cs"/>
        </w:rPr>
        <w:t>‌</w:t>
      </w:r>
      <w:r w:rsidR="00C47EE4" w:rsidRPr="004C08FE">
        <w:rPr>
          <w:rFonts w:hint="cs"/>
          <w:rtl/>
        </w:rPr>
        <w:t>کند و پردازش معمول دارد. حجم دیسک نیز متناسب با حجم داده خواهد بود.</w:t>
      </w:r>
      <w:r w:rsidR="00E409AF">
        <w:rPr>
          <w:rFonts w:hint="cs"/>
          <w:rtl/>
        </w:rPr>
        <w:t xml:space="preserve"> در این مورد،</w:t>
      </w:r>
      <w:r w:rsidR="00C47EE4" w:rsidRPr="004C08FE">
        <w:rPr>
          <w:rFonts w:hint="cs"/>
          <w:rtl/>
        </w:rPr>
        <w:t xml:space="preserve"> برای بالاتر رفتن سرعت خواندن و نوشتن داده، از هارد </w:t>
      </w:r>
      <w:r w:rsidR="00C47EE4" w:rsidRPr="004C08FE">
        <w:t>SSD</w:t>
      </w:r>
      <w:r w:rsidR="00C47EE4" w:rsidRPr="004C08FE">
        <w:rPr>
          <w:rFonts w:hint="cs"/>
          <w:rtl/>
        </w:rPr>
        <w:t xml:space="preserve"> استفاده می</w:t>
      </w:r>
      <w:r w:rsidR="005F2618">
        <w:rPr>
          <w:rFonts w:hint="cs"/>
        </w:rPr>
        <w:t>‌</w:t>
      </w:r>
      <w:r w:rsidR="00C47EE4" w:rsidRPr="004C08FE">
        <w:rPr>
          <w:rFonts w:hint="cs"/>
          <w:rtl/>
        </w:rPr>
        <w:t>کنیم.</w:t>
      </w:r>
    </w:p>
    <w:p w14:paraId="3171AAD1" w14:textId="14704D9D" w:rsidR="00FF154B" w:rsidRDefault="008B1F21" w:rsidP="00D54100">
      <w:pPr>
        <w:pStyle w:val="Heading2"/>
      </w:pPr>
      <w:bookmarkStart w:id="29" w:name="_Toc143960614"/>
      <w:r w:rsidRPr="004C08FE">
        <w:rPr>
          <w:rFonts w:hint="cs"/>
          <w:rtl/>
        </w:rPr>
        <w:t>آموزش، بهینه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سازی و ارزیابی</w:t>
      </w:r>
      <w:r w:rsidR="00456C05">
        <w:rPr>
          <w:rFonts w:hint="cs"/>
          <w:rtl/>
        </w:rPr>
        <w:t xml:space="preserve"> مدل</w:t>
      </w:r>
      <w:bookmarkEnd w:id="29"/>
    </w:p>
    <w:p w14:paraId="6DDC113C" w14:textId="0D820706" w:rsidR="008B1F21" w:rsidRPr="004C08FE" w:rsidRDefault="008B1F21" w:rsidP="00383645">
      <w:pPr>
        <w:pStyle w:val="a0"/>
      </w:pPr>
      <w:r w:rsidRPr="004C08FE">
        <w:rPr>
          <w:rtl/>
        </w:rPr>
        <w:t xml:space="preserve"> </w:t>
      </w:r>
      <w:r w:rsidR="00693A3C" w:rsidRPr="004C08FE">
        <w:rPr>
          <w:rFonts w:hint="cs"/>
          <w:rtl/>
        </w:rPr>
        <w:t>این بخش متشکل از یک خط لوله برای مراحل مختلف آموزش مدل است. این خط لوله</w:t>
      </w:r>
      <w:r w:rsidR="001E5DB5" w:rsidRPr="004C08FE">
        <w:rPr>
          <w:rFonts w:hint="cs"/>
          <w:rtl/>
        </w:rPr>
        <w:t xml:space="preserve"> توسط </w:t>
      </w:r>
      <w:r w:rsidR="00E409AF">
        <w:t xml:space="preserve">Jenkins </w:t>
      </w:r>
      <w:r w:rsidR="00E409AF">
        <w:rPr>
          <w:rFonts w:hint="cs"/>
          <w:rtl/>
        </w:rPr>
        <w:t xml:space="preserve"> </w:t>
      </w:r>
      <w:r w:rsidR="001E5DB5" w:rsidRPr="004C08FE">
        <w:rPr>
          <w:rFonts w:hint="cs"/>
          <w:rtl/>
        </w:rPr>
        <w:t>فراخوانی شده و اجرای مراحل داخل آن</w:t>
      </w:r>
      <w:r w:rsidR="00693A3C" w:rsidRPr="004C08FE">
        <w:rPr>
          <w:rFonts w:hint="cs"/>
          <w:rtl/>
        </w:rPr>
        <w:t xml:space="preserve"> تماماً توسط </w:t>
      </w:r>
      <w:r w:rsidR="00693A3C" w:rsidRPr="004C08FE">
        <w:t>Kubeflow</w:t>
      </w:r>
      <w:r w:rsidR="00693A3C" w:rsidRPr="004C08FE">
        <w:rPr>
          <w:rFonts w:hint="cs"/>
          <w:rtl/>
        </w:rPr>
        <w:t xml:space="preserve"> مدیریت</w:t>
      </w:r>
      <w:r w:rsidR="0010371C" w:rsidRPr="004C08FE">
        <w:rPr>
          <w:rFonts w:hint="cs"/>
          <w:rtl/>
        </w:rPr>
        <w:t xml:space="preserve"> می</w:t>
      </w:r>
      <w:r w:rsidR="005F2618">
        <w:rPr>
          <w:rFonts w:hint="cs"/>
        </w:rPr>
        <w:t>‌</w:t>
      </w:r>
      <w:r w:rsidR="0010371C" w:rsidRPr="004C08FE">
        <w:rPr>
          <w:rFonts w:hint="cs"/>
          <w:rtl/>
        </w:rPr>
        <w:t>شود</w:t>
      </w:r>
      <w:r w:rsidR="0069509D">
        <w:rPr>
          <w:rtl/>
        </w:rPr>
        <w:t xml:space="preserve"> که </w:t>
      </w:r>
      <w:r w:rsidR="00693A3C" w:rsidRPr="004C08FE">
        <w:rPr>
          <w:rFonts w:hint="cs"/>
          <w:rtl/>
        </w:rPr>
        <w:t>برای ذخیره</w:t>
      </w:r>
      <w:r w:rsidR="005F2618">
        <w:rPr>
          <w:rFonts w:hint="cs"/>
        </w:rPr>
        <w:t>‌</w:t>
      </w:r>
      <w:r w:rsidR="00693A3C" w:rsidRPr="004C08FE">
        <w:rPr>
          <w:rFonts w:hint="cs"/>
          <w:rtl/>
        </w:rPr>
        <w:t xml:space="preserve">سازی داده بین مراحل خط لوله، از </w:t>
      </w:r>
      <w:r w:rsidR="00693A3C" w:rsidRPr="004C08FE">
        <w:t>Minio</w:t>
      </w:r>
      <w:r w:rsidR="00693A3C" w:rsidRPr="004C08FE">
        <w:rPr>
          <w:rFonts w:hint="cs"/>
          <w:rtl/>
        </w:rPr>
        <w:t xml:space="preserve"> استفاده می</w:t>
      </w:r>
      <w:r w:rsidR="005F2618">
        <w:rPr>
          <w:rFonts w:hint="cs"/>
        </w:rPr>
        <w:t>‌</w:t>
      </w:r>
      <w:r w:rsidR="00693A3C" w:rsidRPr="004C08FE">
        <w:rPr>
          <w:rFonts w:hint="cs"/>
          <w:rtl/>
        </w:rPr>
        <w:t xml:space="preserve">کند. </w:t>
      </w:r>
    </w:p>
    <w:p w14:paraId="0F8F919B" w14:textId="5C04A789" w:rsidR="00FF154B" w:rsidRDefault="008B1F21" w:rsidP="00D54100">
      <w:pPr>
        <w:pStyle w:val="Heading2"/>
        <w:rPr>
          <w:rtl/>
        </w:rPr>
      </w:pPr>
      <w:bookmarkStart w:id="30" w:name="_Toc143960615"/>
      <w:r w:rsidRPr="004C08FE">
        <w:rPr>
          <w:rFonts w:hint="cs"/>
          <w:rtl/>
        </w:rPr>
        <w:t>استقرار</w:t>
      </w:r>
      <w:r w:rsidR="004E71B4">
        <w:rPr>
          <w:rFonts w:hint="cs"/>
          <w:rtl/>
        </w:rPr>
        <w:t xml:space="preserve"> و سرو مدل</w:t>
      </w:r>
      <w:bookmarkEnd w:id="30"/>
    </w:p>
    <w:p w14:paraId="2E8E1F29" w14:textId="2B92BDAE" w:rsidR="008B1F21" w:rsidRDefault="00B85F5F" w:rsidP="00383645">
      <w:pPr>
        <w:pStyle w:val="a0"/>
      </w:pPr>
      <w:r w:rsidRPr="004C08FE">
        <w:rPr>
          <w:rtl/>
        </w:rPr>
        <w:t>بستر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برا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استقرار و مد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ت</w:t>
      </w:r>
      <w:r w:rsidRPr="004C08FE">
        <w:rPr>
          <w:rtl/>
        </w:rPr>
        <w:t xml:space="preserve"> مدل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ادگ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ماش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tl/>
        </w:rPr>
        <w:t xml:space="preserve"> در تول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د</w:t>
      </w:r>
      <w:r w:rsidRPr="004C08FE">
        <w:rPr>
          <w:rtl/>
        </w:rPr>
        <w:t xml:space="preserve"> است. 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tl/>
        </w:rPr>
        <w:t xml:space="preserve"> 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ک</w:t>
      </w:r>
      <w:r w:rsidRPr="004C08FE">
        <w:rPr>
          <w:rtl/>
        </w:rPr>
        <w:t xml:space="preserve"> پلتفرم مق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اس</w:t>
      </w:r>
      <w:r w:rsidR="005F2618">
        <w:rPr>
          <w:rFonts w:hint="eastAsia"/>
        </w:rPr>
        <w:t>‌</w:t>
      </w:r>
      <w:r w:rsidRPr="004C08FE">
        <w:rPr>
          <w:rFonts w:hint="eastAsia"/>
          <w:rtl/>
        </w:rPr>
        <w:t>پذ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tl/>
        </w:rPr>
        <w:t xml:space="preserve"> و قابل</w:t>
      </w:r>
      <w:r w:rsidR="005F2618">
        <w:t>‌</w:t>
      </w:r>
      <w:r w:rsidRPr="004C08FE">
        <w:rPr>
          <w:rtl/>
        </w:rPr>
        <w:t>اعتماد برا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ارائه مدل</w:t>
      </w:r>
      <w:r w:rsidR="005F2618">
        <w:t>‌</w:t>
      </w:r>
      <w:r w:rsidRPr="004C08FE">
        <w:rPr>
          <w:rtl/>
        </w:rPr>
        <w:t>ها به</w:t>
      </w:r>
      <w:r w:rsidR="005F2618">
        <w:t>‌</w:t>
      </w:r>
      <w:r w:rsidRPr="004C08FE">
        <w:rPr>
          <w:rtl/>
        </w:rPr>
        <w:t xml:space="preserve">عنوان </w:t>
      </w:r>
      <w:r w:rsidR="00F92DD2">
        <w:rPr>
          <w:rtl/>
        </w:rPr>
        <w:t>م</w:t>
      </w:r>
      <w:r w:rsidR="00F92DD2">
        <w:rPr>
          <w:rFonts w:hint="cs"/>
          <w:rtl/>
        </w:rPr>
        <w:t>ی</w:t>
      </w:r>
      <w:r w:rsidR="00F92DD2">
        <w:rPr>
          <w:rFonts w:hint="eastAsia"/>
          <w:rtl/>
        </w:rPr>
        <w:t>کروسرو</w:t>
      </w:r>
      <w:r w:rsidR="00F92DD2">
        <w:rPr>
          <w:rFonts w:hint="cs"/>
          <w:rtl/>
        </w:rPr>
        <w:t>ی</w:t>
      </w:r>
      <w:r w:rsidR="00F92DD2">
        <w:rPr>
          <w:rFonts w:hint="eastAsia"/>
          <w:rtl/>
        </w:rPr>
        <w:t>س</w:t>
      </w:r>
      <w:r w:rsidRPr="004C08FE">
        <w:rPr>
          <w:rFonts w:hint="eastAsia"/>
          <w:rtl/>
        </w:rPr>
        <w:t>،</w:t>
      </w:r>
      <w:r w:rsidRPr="004C08FE">
        <w:rPr>
          <w:rtl/>
        </w:rPr>
        <w:t xml:space="preserve"> با پشت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بان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از استنتاج بلادرنگ و دسته</w:t>
      </w:r>
      <w:r w:rsidR="005F2618">
        <w:t>‌</w:t>
      </w:r>
      <w:r w:rsidRPr="004C08FE">
        <w:rPr>
          <w:rtl/>
        </w:rPr>
        <w:t>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فراهم م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کند</w:t>
      </w:r>
      <w:r w:rsidRPr="004C08FE">
        <w:rPr>
          <w:rtl/>
        </w:rPr>
        <w:t>.</w:t>
      </w:r>
      <w:r>
        <w:rPr>
          <w:rFonts w:hint="cs"/>
          <w:rtl/>
        </w:rPr>
        <w:t xml:space="preserve"> </w:t>
      </w:r>
      <w:r w:rsidR="00693A3C" w:rsidRPr="004C08FE">
        <w:rPr>
          <w:rFonts w:hint="cs"/>
          <w:rtl/>
        </w:rPr>
        <w:t>استقرار مدل توسط</w:t>
      </w:r>
      <w:r w:rsidR="00A82AA2" w:rsidRPr="004C08FE">
        <w:rPr>
          <w:rFonts w:hint="cs"/>
          <w:rtl/>
        </w:rPr>
        <w:t xml:space="preserve"> </w:t>
      </w:r>
      <w:r w:rsidR="00E409AF">
        <w:t xml:space="preserve"> Jenkins</w:t>
      </w:r>
      <w:r w:rsidR="00F92DD2">
        <w:rPr>
          <w:rtl/>
        </w:rPr>
        <w:t>در</w:t>
      </w:r>
      <w:r w:rsidR="00693A3C" w:rsidRPr="004C08FE">
        <w:rPr>
          <w:rFonts w:hint="cs"/>
          <w:rtl/>
        </w:rPr>
        <w:t xml:space="preserve"> بستر </w:t>
      </w:r>
      <w:r w:rsidR="00561329">
        <w:rPr>
          <w:rtl/>
        </w:rPr>
        <w:t>کوبر</w:t>
      </w:r>
      <w:r w:rsidR="00693A3C" w:rsidRPr="004C08FE">
        <w:rPr>
          <w:rFonts w:hint="cs"/>
          <w:rtl/>
        </w:rPr>
        <w:t xml:space="preserve"> </w:t>
      </w:r>
      <w:r w:rsidR="0069509D">
        <w:rPr>
          <w:rtl/>
        </w:rPr>
        <w:t>انجام م</w:t>
      </w:r>
      <w:r w:rsidR="0069509D">
        <w:rPr>
          <w:rFonts w:hint="cs"/>
          <w:rtl/>
        </w:rPr>
        <w:t>ی‌</w:t>
      </w:r>
      <w:r w:rsidR="0069509D">
        <w:rPr>
          <w:rFonts w:hint="eastAsia"/>
          <w:rtl/>
        </w:rPr>
        <w:t>شود</w:t>
      </w:r>
      <w:r w:rsidR="00693A3C" w:rsidRPr="004C08FE">
        <w:rPr>
          <w:rFonts w:hint="cs"/>
          <w:rtl/>
        </w:rPr>
        <w:t>.</w:t>
      </w:r>
      <w:r w:rsidR="00A82AA2" w:rsidRPr="004C08FE">
        <w:rPr>
          <w:rFonts w:hint="cs"/>
          <w:rtl/>
        </w:rPr>
        <w:t xml:space="preserve"> در اینجا </w:t>
      </w:r>
      <w:r w:rsidR="00A82AA2" w:rsidRPr="004C08FE">
        <w:t>API</w:t>
      </w:r>
      <w:r w:rsidR="00A82AA2" w:rsidRPr="004C08FE">
        <w:rPr>
          <w:rFonts w:hint="cs"/>
          <w:rtl/>
        </w:rPr>
        <w:t xml:space="preserve"> استنتاج توسط </w:t>
      </w:r>
      <w:r w:rsidR="00A82AA2" w:rsidRPr="004C08FE">
        <w:t>Kubeflow</w:t>
      </w:r>
      <w:r w:rsidR="00A82AA2" w:rsidRPr="004C08FE">
        <w:rPr>
          <w:rFonts w:hint="cs"/>
          <w:rtl/>
        </w:rPr>
        <w:t xml:space="preserve"> و </w:t>
      </w:r>
      <w:proofErr w:type="spellStart"/>
      <w:r w:rsidR="00A82AA2" w:rsidRPr="004C08FE">
        <w:t>KServe</w:t>
      </w:r>
      <w:proofErr w:type="spellEnd"/>
      <w:r w:rsidR="00A82AA2" w:rsidRPr="004C08FE">
        <w:rPr>
          <w:rFonts w:hint="cs"/>
          <w:rtl/>
        </w:rPr>
        <w:t xml:space="preserve"> ارائه خواهد شد.</w:t>
      </w:r>
      <w:r w:rsidR="00693A3C" w:rsidRPr="004C08FE">
        <w:rPr>
          <w:rFonts w:hint="cs"/>
          <w:rtl/>
        </w:rPr>
        <w:t xml:space="preserve"> مدل</w:t>
      </w:r>
      <w:r w:rsidR="005F2618">
        <w:rPr>
          <w:rFonts w:hint="cs"/>
        </w:rPr>
        <w:t>‌</w:t>
      </w:r>
      <w:r w:rsidR="00693A3C" w:rsidRPr="004C08FE">
        <w:rPr>
          <w:rFonts w:hint="cs"/>
          <w:rtl/>
        </w:rPr>
        <w:t>ها و داده</w:t>
      </w:r>
      <w:r w:rsidR="005F2618">
        <w:rPr>
          <w:rFonts w:hint="cs"/>
        </w:rPr>
        <w:t>‌</w:t>
      </w:r>
      <w:r w:rsidR="00693A3C" w:rsidRPr="004C08FE">
        <w:rPr>
          <w:rFonts w:hint="cs"/>
          <w:rtl/>
        </w:rPr>
        <w:t xml:space="preserve">های </w:t>
      </w:r>
      <w:r w:rsidR="0069509D">
        <w:rPr>
          <w:rtl/>
        </w:rPr>
        <w:t>موردن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از</w:t>
      </w:r>
      <w:r w:rsidR="00693A3C" w:rsidRPr="004C08FE">
        <w:rPr>
          <w:rFonts w:hint="cs"/>
          <w:rtl/>
        </w:rPr>
        <w:t>، از مؤلفه</w:t>
      </w:r>
      <w:r w:rsidR="005F2618">
        <w:rPr>
          <w:rFonts w:hint="cs"/>
        </w:rPr>
        <w:t>‌</w:t>
      </w:r>
      <w:r w:rsidR="00693A3C" w:rsidRPr="004C08FE">
        <w:rPr>
          <w:rFonts w:hint="cs"/>
          <w:rtl/>
        </w:rPr>
        <w:t>های دیگر دریافت می</w:t>
      </w:r>
      <w:r w:rsidR="005F2618">
        <w:rPr>
          <w:rFonts w:hint="cs"/>
        </w:rPr>
        <w:t>‌</w:t>
      </w:r>
      <w:r w:rsidR="00693A3C" w:rsidRPr="004C08FE">
        <w:rPr>
          <w:rFonts w:hint="cs"/>
          <w:rtl/>
        </w:rPr>
        <w:t>شوند.</w:t>
      </w:r>
    </w:p>
    <w:p w14:paraId="3DD0F440" w14:textId="77777777" w:rsidR="0010433D" w:rsidRDefault="0018000E" w:rsidP="0010433D">
      <w:pPr>
        <w:pStyle w:val="a0"/>
        <w:keepNext/>
        <w:jc w:val="left"/>
      </w:pPr>
      <w:r>
        <w:rPr>
          <w:noProof/>
        </w:rPr>
        <w:lastRenderedPageBreak/>
        <w:drawing>
          <wp:inline distT="0" distB="0" distL="0" distR="0" wp14:anchorId="116B6B68" wp14:editId="3CC04EDE">
            <wp:extent cx="4981510" cy="2514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45" cy="253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E08E" w14:textId="33AC7B49" w:rsidR="0018000E" w:rsidRDefault="0010433D" w:rsidP="00C501A2">
      <w:pPr>
        <w:pStyle w:val="Caption"/>
        <w:rPr>
          <w:noProof/>
        </w:rPr>
      </w:pPr>
      <w:r>
        <w:rPr>
          <w:rtl/>
        </w:rPr>
        <w:t xml:space="preserve">شکل </w:t>
      </w:r>
      <w:fldSimple w:instr=" SEQ شکل \* ARABIC ">
        <w:r w:rsidR="006E289D">
          <w:rPr>
            <w:noProof/>
          </w:rPr>
          <w:t>7</w:t>
        </w:r>
      </w:fldSimple>
      <w:r w:rsidR="00FB59A6">
        <w:rPr>
          <w:rFonts w:hint="cs"/>
          <w:noProof/>
          <w:rtl/>
        </w:rPr>
        <w:t>.</w:t>
      </w:r>
      <w:r>
        <w:rPr>
          <w:rFonts w:hint="cs"/>
          <w:noProof/>
          <w:rtl/>
          <w:lang w:bidi="fa-IR"/>
        </w:rPr>
        <w:t xml:space="preserve"> </w:t>
      </w:r>
      <w:r w:rsidRPr="006724E5">
        <w:rPr>
          <w:noProof/>
          <w:rtl/>
          <w:lang w:bidi="fa-IR"/>
        </w:rPr>
        <w:t>پشته فناور</w:t>
      </w:r>
      <w:r w:rsidRPr="006724E5">
        <w:rPr>
          <w:rFonts w:hint="cs"/>
          <w:noProof/>
          <w:rtl/>
          <w:lang w:bidi="fa-IR"/>
        </w:rPr>
        <w:t>ی</w:t>
      </w:r>
      <w:r w:rsidRPr="006724E5">
        <w:rPr>
          <w:noProof/>
          <w:rtl/>
          <w:lang w:bidi="fa-IR"/>
        </w:rPr>
        <w:t xml:space="preserve"> </w:t>
      </w:r>
      <w:r w:rsidRPr="006724E5">
        <w:rPr>
          <w:noProof/>
          <w:lang w:bidi="fa-IR"/>
        </w:rPr>
        <w:t>Kserve</w:t>
      </w:r>
    </w:p>
    <w:p w14:paraId="75755AD1" w14:textId="77777777" w:rsidR="00AC1B95" w:rsidRPr="00AC1B95" w:rsidRDefault="00AC1B95" w:rsidP="00AC1B95">
      <w:pPr>
        <w:jc w:val="center"/>
        <w:rPr>
          <w:lang w:bidi="fa-IR"/>
        </w:rPr>
      </w:pPr>
    </w:p>
    <w:p w14:paraId="5ECD9BB1" w14:textId="77777777" w:rsidR="00B60D8B" w:rsidRDefault="0018000E" w:rsidP="00B60D8B">
      <w:pPr>
        <w:pStyle w:val="a0"/>
        <w:keepNext/>
        <w:jc w:val="left"/>
      </w:pPr>
      <w:r>
        <w:rPr>
          <w:noProof/>
        </w:rPr>
        <w:drawing>
          <wp:inline distT="0" distB="0" distL="0" distR="0" wp14:anchorId="5D0CC64F" wp14:editId="7137C691">
            <wp:extent cx="5473065" cy="42317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16" b="4659"/>
                    <a:stretch/>
                  </pic:blipFill>
                  <pic:spPr bwMode="auto">
                    <a:xfrm>
                      <a:off x="0" y="0"/>
                      <a:ext cx="5473181" cy="423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C2806" w14:textId="78FB69A8" w:rsidR="0018000E" w:rsidRDefault="00B60D8B" w:rsidP="00C501A2">
      <w:pPr>
        <w:pStyle w:val="Caption"/>
        <w:rPr>
          <w:rtl/>
        </w:rPr>
      </w:pPr>
      <w:r>
        <w:rPr>
          <w:rtl/>
        </w:rPr>
        <w:t xml:space="preserve">شکل </w:t>
      </w:r>
      <w:fldSimple w:instr=" SEQ شکل \* ARABIC ">
        <w:r w:rsidR="006E289D">
          <w:rPr>
            <w:noProof/>
          </w:rPr>
          <w:t>8</w:t>
        </w:r>
      </w:fldSimple>
      <w:r w:rsidR="00FB59A6">
        <w:rPr>
          <w:rFonts w:hint="cs"/>
          <w:noProof/>
          <w:rtl/>
        </w:rPr>
        <w:t>.</w:t>
      </w:r>
      <w:r>
        <w:rPr>
          <w:rFonts w:hint="cs"/>
          <w:noProof/>
          <w:rtl/>
          <w:lang w:bidi="fa-IR"/>
        </w:rPr>
        <w:t xml:space="preserve"> </w:t>
      </w:r>
      <w:r w:rsidRPr="00F45B93">
        <w:rPr>
          <w:noProof/>
          <w:rtl/>
          <w:lang w:bidi="fa-IR"/>
        </w:rPr>
        <w:t>معمار</w:t>
      </w:r>
      <w:r w:rsidRPr="00F45B93">
        <w:rPr>
          <w:rFonts w:hint="cs"/>
          <w:noProof/>
          <w:rtl/>
          <w:lang w:bidi="fa-IR"/>
        </w:rPr>
        <w:t>ی</w:t>
      </w:r>
      <w:r w:rsidRPr="00F45B93">
        <w:rPr>
          <w:noProof/>
          <w:rtl/>
          <w:lang w:bidi="fa-IR"/>
        </w:rPr>
        <w:t xml:space="preserve"> </w:t>
      </w:r>
      <w:r w:rsidRPr="00F45B93">
        <w:rPr>
          <w:noProof/>
          <w:lang w:bidi="fa-IR"/>
        </w:rPr>
        <w:t>Kserve</w:t>
      </w:r>
    </w:p>
    <w:p w14:paraId="53E5BACB" w14:textId="77777777" w:rsidR="001E0702" w:rsidRPr="004C08FE" w:rsidRDefault="001E0702" w:rsidP="0010433D">
      <w:pPr>
        <w:pStyle w:val="a0"/>
        <w:jc w:val="center"/>
      </w:pPr>
    </w:p>
    <w:p w14:paraId="5B51AE1E" w14:textId="260D7D84" w:rsidR="00D555B7" w:rsidRDefault="001E0614" w:rsidP="00383645">
      <w:pPr>
        <w:pStyle w:val="a0"/>
      </w:pPr>
      <w:r w:rsidRPr="004C08FE">
        <w:rPr>
          <w:rFonts w:hint="cs"/>
          <w:rtl/>
        </w:rPr>
        <w:t xml:space="preserve">این بخش شامل یک </w:t>
      </w:r>
      <w:r w:rsidR="0069509D">
        <w:rPr>
          <w:rtl/>
        </w:rPr>
        <w:t>خط لوله</w:t>
      </w:r>
      <w:r w:rsidRPr="004C08FE">
        <w:rPr>
          <w:rFonts w:hint="cs"/>
          <w:rtl/>
        </w:rPr>
        <w:t xml:space="preserve"> برای پردازش داده است</w:t>
      </w:r>
      <w:r w:rsidR="0069509D">
        <w:rPr>
          <w:rtl/>
        </w:rPr>
        <w:t xml:space="preserve"> که </w:t>
      </w:r>
      <w:r w:rsidRPr="004C08FE">
        <w:rPr>
          <w:rFonts w:hint="cs"/>
          <w:rtl/>
        </w:rPr>
        <w:t>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تواند توسط </w:t>
      </w:r>
      <w:r w:rsidRPr="004C08FE">
        <w:t>Spark</w:t>
      </w:r>
      <w:r w:rsidRPr="004C08FE">
        <w:rPr>
          <w:rFonts w:hint="cs"/>
          <w:rtl/>
        </w:rPr>
        <w:t xml:space="preserve"> اجرا شود. نتایج مراحل مختلف در </w:t>
      </w:r>
      <w:r w:rsidRPr="004C08FE">
        <w:t>Minio</w:t>
      </w:r>
      <w:r w:rsidRPr="004C08FE">
        <w:rPr>
          <w:rFonts w:hint="cs"/>
          <w:rtl/>
        </w:rPr>
        <w:t xml:space="preserve"> ذخیره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سازی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شود. نکته بعد اینکه پردازش داده در </w:t>
      </w:r>
      <w:proofErr w:type="spellStart"/>
      <w:r w:rsidRPr="004C08FE">
        <w:t>MLOps</w:t>
      </w:r>
      <w:proofErr w:type="spellEnd"/>
      <w:r w:rsidRPr="004C08FE">
        <w:rPr>
          <w:rFonts w:hint="cs"/>
          <w:rtl/>
        </w:rPr>
        <w:t xml:space="preserve"> دو حالت دارد: دسته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ای و جریانی. در حالت جریانی، خروجی این بخش در قرار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گیرد و توسط </w:t>
      </w:r>
      <w:r w:rsidRPr="004C08FE">
        <w:t>Online Feature Store</w:t>
      </w:r>
      <w:r w:rsidRPr="004C08FE">
        <w:rPr>
          <w:rFonts w:hint="cs"/>
          <w:rtl/>
        </w:rPr>
        <w:t xml:space="preserve"> خوانده شده و برای آموزش استفاده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شود.</w:t>
      </w:r>
      <w:r w:rsidR="00D555B7">
        <w:t xml:space="preserve"> </w:t>
      </w:r>
      <w:r w:rsidR="00D555B7">
        <w:rPr>
          <w:rtl/>
        </w:rPr>
        <w:t xml:space="preserve">استقرار </w:t>
      </w:r>
      <w:proofErr w:type="spellStart"/>
      <w:r w:rsidR="00D555B7">
        <w:t>Kserve</w:t>
      </w:r>
      <w:proofErr w:type="spellEnd"/>
      <w:r w:rsidR="00D555B7">
        <w:rPr>
          <w:rtl/>
        </w:rPr>
        <w:t xml:space="preserve"> بر رو</w:t>
      </w:r>
      <w:r w:rsidR="00D555B7">
        <w:rPr>
          <w:rFonts w:hint="cs"/>
          <w:rtl/>
        </w:rPr>
        <w:t>ی</w:t>
      </w:r>
      <w:r w:rsidR="00D555B7">
        <w:rPr>
          <w:rtl/>
        </w:rPr>
        <w:t xml:space="preserve"> </w:t>
      </w:r>
      <w:r w:rsidR="00D555B7">
        <w:t>CPU/GPU</w:t>
      </w:r>
      <w:r w:rsidR="00D555B7">
        <w:rPr>
          <w:rtl/>
        </w:rPr>
        <w:t xml:space="preserve"> را برا</w:t>
      </w:r>
      <w:r w:rsidR="00D555B7">
        <w:rPr>
          <w:rFonts w:hint="cs"/>
          <w:rtl/>
        </w:rPr>
        <w:t>ی</w:t>
      </w:r>
      <w:r w:rsidR="00D555B7">
        <w:rPr>
          <w:rtl/>
        </w:rPr>
        <w:t xml:space="preserve"> </w:t>
      </w:r>
      <w:r w:rsidR="00F92DD2">
        <w:rPr>
          <w:rtl/>
        </w:rPr>
        <w:t>چارچوب‌ها</w:t>
      </w:r>
      <w:r w:rsidR="00F92DD2">
        <w:rPr>
          <w:rFonts w:hint="cs"/>
          <w:rtl/>
        </w:rPr>
        <w:t>ی</w:t>
      </w:r>
      <w:r w:rsidR="00D555B7">
        <w:rPr>
          <w:rtl/>
        </w:rPr>
        <w:t xml:space="preserve"> را</w:t>
      </w:r>
      <w:r w:rsidR="00D555B7">
        <w:rPr>
          <w:rFonts w:hint="cs"/>
          <w:rtl/>
        </w:rPr>
        <w:t>ی</w:t>
      </w:r>
      <w:r w:rsidR="00D555B7">
        <w:rPr>
          <w:rFonts w:hint="eastAsia"/>
          <w:rtl/>
        </w:rPr>
        <w:t>ج</w:t>
      </w:r>
      <w:r w:rsidR="00D555B7">
        <w:rPr>
          <w:rtl/>
        </w:rPr>
        <w:t xml:space="preserve"> </w:t>
      </w:r>
      <w:r w:rsidR="00D555B7">
        <w:t>ML Scikit-Learn</w:t>
      </w:r>
      <w:r w:rsidR="00D555B7">
        <w:rPr>
          <w:rtl/>
        </w:rPr>
        <w:t xml:space="preserve">، </w:t>
      </w:r>
      <w:proofErr w:type="spellStart"/>
      <w:r w:rsidR="00D555B7">
        <w:t>XGBoost</w:t>
      </w:r>
      <w:proofErr w:type="spellEnd"/>
      <w:r w:rsidR="00D555B7">
        <w:rPr>
          <w:rtl/>
        </w:rPr>
        <w:t xml:space="preserve">، </w:t>
      </w:r>
      <w:proofErr w:type="spellStart"/>
      <w:r w:rsidR="00D555B7">
        <w:t>Tensorflow</w:t>
      </w:r>
      <w:proofErr w:type="spellEnd"/>
      <w:r w:rsidR="00D555B7">
        <w:rPr>
          <w:rtl/>
        </w:rPr>
        <w:t xml:space="preserve">، </w:t>
      </w:r>
      <w:proofErr w:type="spellStart"/>
      <w:r w:rsidR="00D555B7">
        <w:t>PyTorch</w:t>
      </w:r>
      <w:proofErr w:type="spellEnd"/>
      <w:r w:rsidR="00D555B7">
        <w:rPr>
          <w:rtl/>
        </w:rPr>
        <w:t xml:space="preserve"> و همچن</w:t>
      </w:r>
      <w:r w:rsidR="00D555B7">
        <w:rPr>
          <w:rFonts w:hint="cs"/>
          <w:rtl/>
        </w:rPr>
        <w:t>ی</w:t>
      </w:r>
      <w:r w:rsidR="00D555B7">
        <w:rPr>
          <w:rFonts w:hint="eastAsia"/>
          <w:rtl/>
        </w:rPr>
        <w:t>ن</w:t>
      </w:r>
      <w:r w:rsidR="00D555B7">
        <w:rPr>
          <w:rtl/>
        </w:rPr>
        <w:t xml:space="preserve"> زمان اجرا مدل سفارش</w:t>
      </w:r>
      <w:r w:rsidR="00D555B7">
        <w:rPr>
          <w:rFonts w:hint="cs"/>
          <w:rtl/>
        </w:rPr>
        <w:t>ی</w:t>
      </w:r>
      <w:r w:rsidR="00D555B7">
        <w:rPr>
          <w:rtl/>
        </w:rPr>
        <w:t xml:space="preserve"> قابل اتصال را ارائه </w:t>
      </w:r>
      <w:r w:rsidR="00F92DD2">
        <w:rPr>
          <w:rtl/>
        </w:rPr>
        <w:t>م</w:t>
      </w:r>
      <w:r w:rsidR="00F92DD2">
        <w:rPr>
          <w:rFonts w:hint="cs"/>
          <w:rtl/>
        </w:rPr>
        <w:t>ی‌</w:t>
      </w:r>
      <w:r w:rsidR="00F92DD2">
        <w:rPr>
          <w:rFonts w:hint="eastAsia"/>
          <w:rtl/>
        </w:rPr>
        <w:t>دهد</w:t>
      </w:r>
      <w:r w:rsidR="00D555B7">
        <w:rPr>
          <w:rFonts w:hint="cs"/>
          <w:rtl/>
        </w:rPr>
        <w:t>. برخی اجزای اصلی آن</w:t>
      </w:r>
      <w:r w:rsidR="00BC1456">
        <w:rPr>
          <w:rFonts w:hint="cs"/>
          <w:rtl/>
        </w:rPr>
        <w:t xml:space="preserve"> مطابق شکل </w:t>
      </w:r>
      <w:r w:rsidR="00D40929">
        <w:rPr>
          <w:rFonts w:hint="cs"/>
          <w:rtl/>
        </w:rPr>
        <w:t>۸</w:t>
      </w:r>
      <w:r w:rsidR="00D555B7">
        <w:rPr>
          <w:rFonts w:hint="cs"/>
          <w:rtl/>
        </w:rPr>
        <w:t xml:space="preserve"> عبارت‌اند از:</w:t>
      </w:r>
    </w:p>
    <w:p w14:paraId="490F9D56" w14:textId="3EE9444B" w:rsidR="00D555B7" w:rsidRDefault="00D555B7" w:rsidP="00383645">
      <w:pPr>
        <w:pStyle w:val="a0"/>
      </w:pPr>
      <w:r w:rsidRPr="00C7048E">
        <w:rPr>
          <w:rFonts w:hint="eastAsia"/>
          <w:b/>
          <w:bCs/>
          <w:rtl/>
        </w:rPr>
        <w:t>کنترل</w:t>
      </w:r>
      <w:r w:rsidRPr="00C7048E">
        <w:rPr>
          <w:rFonts w:hint="cs"/>
          <w:b/>
          <w:bCs/>
          <w:rtl/>
        </w:rPr>
        <w:t>‌کننده</w:t>
      </w:r>
      <w:r w:rsidRPr="00C7048E">
        <w:rPr>
          <w:b/>
          <w:bCs/>
          <w:rtl/>
        </w:rPr>
        <w:t xml:space="preserve"> </w:t>
      </w:r>
      <w:proofErr w:type="spellStart"/>
      <w:r w:rsidRPr="00C7048E">
        <w:rPr>
          <w:b/>
          <w:bCs/>
        </w:rPr>
        <w:t>KServe</w:t>
      </w:r>
      <w:proofErr w:type="spellEnd"/>
      <w:r w:rsidRPr="00C7048E">
        <w:rPr>
          <w:b/>
          <w:bCs/>
          <w:rtl/>
        </w:rPr>
        <w:t>:</w:t>
      </w:r>
      <w:r>
        <w:rPr>
          <w:rtl/>
        </w:rPr>
        <w:t xml:space="preserve"> مسئول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سرو</w:t>
      </w:r>
      <w:r>
        <w:rPr>
          <w:rFonts w:hint="cs"/>
          <w:rtl/>
        </w:rPr>
        <w:t>ی</w:t>
      </w:r>
      <w:r>
        <w:rPr>
          <w:rFonts w:hint="eastAsia"/>
          <w:rtl/>
        </w:rPr>
        <w:t>س،</w:t>
      </w:r>
      <w:r>
        <w:rPr>
          <w:rtl/>
        </w:rPr>
        <w:t xml:space="preserve"> منابع ورود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ظرف سرور مدل و کانت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tl/>
        </w:rPr>
        <w:t xml:space="preserve"> عامل مدل برا</w:t>
      </w:r>
      <w:r>
        <w:rPr>
          <w:rFonts w:hint="cs"/>
          <w:rtl/>
        </w:rPr>
        <w:t>ی</w:t>
      </w:r>
      <w:r>
        <w:rPr>
          <w:rtl/>
        </w:rPr>
        <w:t xml:space="preserve"> ثبت </w:t>
      </w:r>
      <w:r w:rsidR="00D06FF0">
        <w:rPr>
          <w:rFonts w:ascii="Roboto" w:hAnsi="Roboto"/>
          <w:shd w:val="clear" w:color="auto" w:fill="FFFFFF"/>
        </w:rPr>
        <w:t xml:space="preserve"> request/response </w:t>
      </w:r>
      <w:proofErr w:type="spellStart"/>
      <w:r w:rsidR="00D06FF0">
        <w:rPr>
          <w:rFonts w:ascii="Roboto" w:hAnsi="Roboto"/>
          <w:shd w:val="clear" w:color="auto" w:fill="FFFFFF"/>
        </w:rPr>
        <w:t>loggin</w:t>
      </w:r>
      <w:proofErr w:type="spellEnd"/>
      <w:r>
        <w:rPr>
          <w:rtl/>
        </w:rPr>
        <w:t xml:space="preserve"> </w:t>
      </w:r>
      <w:r w:rsidR="00D06FF0">
        <w:rPr>
          <w:rFonts w:hint="cs"/>
          <w:rtl/>
        </w:rPr>
        <w:t xml:space="preserve">و </w:t>
      </w:r>
      <w:r w:rsidR="00D06FF0">
        <w:t>pull</w:t>
      </w:r>
      <w:r w:rsidR="00F92DD2">
        <w:rPr>
          <w:rtl/>
        </w:rPr>
        <w:t xml:space="preserve"> کردن</w:t>
      </w:r>
      <w:r>
        <w:rPr>
          <w:rtl/>
        </w:rPr>
        <w:t xml:space="preserve"> مدل است.</w:t>
      </w:r>
    </w:p>
    <w:p w14:paraId="3C1B3053" w14:textId="5DBA667E" w:rsidR="00D555B7" w:rsidRDefault="00D555B7" w:rsidP="00383645">
      <w:pPr>
        <w:pStyle w:val="a0"/>
      </w:pPr>
      <w:proofErr w:type="spellStart"/>
      <w:r w:rsidRPr="00C7048E">
        <w:rPr>
          <w:b/>
          <w:bCs/>
        </w:rPr>
        <w:t>Knative</w:t>
      </w:r>
      <w:proofErr w:type="spellEnd"/>
      <w:r w:rsidRPr="00C7048E">
        <w:rPr>
          <w:b/>
          <w:bCs/>
        </w:rPr>
        <w:t xml:space="preserve"> Serving Controller</w:t>
      </w:r>
      <w:r w:rsidRPr="00C7048E">
        <w:rPr>
          <w:b/>
          <w:bCs/>
          <w:rtl/>
        </w:rPr>
        <w:t xml:space="preserve">: </w:t>
      </w:r>
      <w:r>
        <w:rPr>
          <w:rtl/>
        </w:rPr>
        <w:t>مسئول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بازنگر</w:t>
      </w:r>
      <w:r>
        <w:rPr>
          <w:rFonts w:hint="cs"/>
          <w:rtl/>
        </w:rPr>
        <w:t>ی</w:t>
      </w:r>
      <w:r>
        <w:rPr>
          <w:rtl/>
        </w:rPr>
        <w:t xml:space="preserve"> سرو</w:t>
      </w:r>
      <w:r>
        <w:rPr>
          <w:rFonts w:hint="cs"/>
          <w:rtl/>
        </w:rPr>
        <w:t>ی</w:t>
      </w:r>
      <w:r>
        <w:rPr>
          <w:rFonts w:hint="eastAsia"/>
          <w:rtl/>
        </w:rPr>
        <w:t>س،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منابع 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شبکه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کانت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نمایش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ارها</w:t>
      </w:r>
      <w:r>
        <w:rPr>
          <w:rFonts w:hint="cs"/>
          <w:rtl/>
        </w:rPr>
        <w:t>ی</w:t>
      </w:r>
      <w:r>
        <w:rPr>
          <w:rtl/>
        </w:rPr>
        <w:t xml:space="preserve"> تراف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و اعمال 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 w:rsidR="00F92DD2">
        <w:rPr>
          <w:rtl/>
        </w:rPr>
        <w:t>هم‌زمان</w:t>
      </w:r>
      <w:r>
        <w:rPr>
          <w:rFonts w:hint="cs"/>
          <w:rtl/>
        </w:rPr>
        <w:t xml:space="preserve"> است</w:t>
      </w:r>
      <w:r>
        <w:rPr>
          <w:rtl/>
        </w:rPr>
        <w:t>.</w:t>
      </w:r>
    </w:p>
    <w:p w14:paraId="7A19C467" w14:textId="6C3D438E" w:rsidR="00D555B7" w:rsidRDefault="00D555B7" w:rsidP="00383645">
      <w:pPr>
        <w:pStyle w:val="a0"/>
      </w:pPr>
      <w:proofErr w:type="spellStart"/>
      <w:r w:rsidRPr="00C7048E">
        <w:rPr>
          <w:b/>
          <w:bCs/>
        </w:rPr>
        <w:t>Knative</w:t>
      </w:r>
      <w:proofErr w:type="spellEnd"/>
      <w:r w:rsidRPr="00C7048E">
        <w:rPr>
          <w:b/>
          <w:bCs/>
        </w:rPr>
        <w:t xml:space="preserve"> Activator</w:t>
      </w:r>
      <w:r w:rsidRPr="00C7048E">
        <w:rPr>
          <w:b/>
          <w:bCs/>
          <w:rtl/>
        </w:rPr>
        <w:t xml:space="preserve">: </w:t>
      </w:r>
      <w:r>
        <w:t>Pod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F92DD2">
        <w:rPr>
          <w:rtl/>
        </w:rPr>
        <w:t>کم‌حجم شده</w:t>
      </w:r>
      <w:r>
        <w:rPr>
          <w:rtl/>
        </w:rPr>
        <w:t xml:space="preserve"> تا صفر را باز م</w:t>
      </w:r>
      <w:r>
        <w:rPr>
          <w:rFonts w:hint="cs"/>
          <w:rtl/>
        </w:rPr>
        <w:t>ی‌</w:t>
      </w:r>
      <w:r>
        <w:rPr>
          <w:rtl/>
        </w:rPr>
        <w:t>گرداند و درخواست</w:t>
      </w:r>
      <w:r>
        <w:rPr>
          <w:rFonts w:hint="cs"/>
          <w:rtl/>
        </w:rPr>
        <w:t>‌</w:t>
      </w:r>
      <w:r>
        <w:rPr>
          <w:rtl/>
        </w:rPr>
        <w:t>ها را</w:t>
      </w:r>
      <w:r>
        <w:t xml:space="preserve"> Forward </w:t>
      </w:r>
      <w:r>
        <w:rPr>
          <w:rtl/>
        </w:rPr>
        <w:t>م</w:t>
      </w:r>
      <w:r>
        <w:rPr>
          <w:rFonts w:hint="cs"/>
          <w:rtl/>
        </w:rPr>
        <w:t>ی‌کن</w:t>
      </w:r>
      <w:r>
        <w:rPr>
          <w:rtl/>
        </w:rPr>
        <w:t>د.</w:t>
      </w:r>
    </w:p>
    <w:p w14:paraId="1369A2C9" w14:textId="18FD854E" w:rsidR="00D555B7" w:rsidRDefault="00D555B7" w:rsidP="00383645">
      <w:pPr>
        <w:pStyle w:val="a0"/>
      </w:pPr>
      <w:proofErr w:type="spellStart"/>
      <w:r w:rsidRPr="00C7048E">
        <w:rPr>
          <w:b/>
          <w:bCs/>
        </w:rPr>
        <w:t>Knative</w:t>
      </w:r>
      <w:proofErr w:type="spellEnd"/>
      <w:r w:rsidRPr="00C7048E">
        <w:rPr>
          <w:b/>
          <w:bCs/>
        </w:rPr>
        <w:t xml:space="preserve"> </w:t>
      </w:r>
      <w:proofErr w:type="spellStart"/>
      <w:r w:rsidRPr="00C7048E">
        <w:rPr>
          <w:b/>
          <w:bCs/>
        </w:rPr>
        <w:t>Autoscaler</w:t>
      </w:r>
      <w:proofErr w:type="spellEnd"/>
      <w:r w:rsidRPr="00C7048E">
        <w:rPr>
          <w:b/>
          <w:bCs/>
        </w:rPr>
        <w:t xml:space="preserve"> (KPA)</w:t>
      </w:r>
      <w:r w:rsidRPr="00C7048E">
        <w:rPr>
          <w:b/>
          <w:bCs/>
          <w:rtl/>
        </w:rPr>
        <w:t>:</w:t>
      </w:r>
      <w:r>
        <w:rPr>
          <w:rtl/>
        </w:rPr>
        <w:t xml:space="preserve"> جر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تراف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به برنامه را </w:t>
      </w:r>
      <w:r>
        <w:rPr>
          <w:rFonts w:hint="cs"/>
          <w:rtl/>
        </w:rPr>
        <w:t>نظارت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کپ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را بر اساس مع</w:t>
      </w:r>
      <w:r>
        <w:rPr>
          <w:rFonts w:hint="cs"/>
          <w:rtl/>
        </w:rPr>
        <w:t>ی</w:t>
      </w:r>
      <w:r>
        <w:rPr>
          <w:rFonts w:hint="eastAsia"/>
          <w:rtl/>
        </w:rPr>
        <w:t>ارها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کربند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کاهش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04445215" w14:textId="1E146E43" w:rsidR="000C2343" w:rsidRDefault="005F2618" w:rsidP="00D54100">
      <w:pPr>
        <w:pStyle w:val="Heading2"/>
        <w:rPr>
          <w:rtl/>
        </w:rPr>
      </w:pPr>
      <w:bookmarkStart w:id="31" w:name="_Toc143960616"/>
      <w:r>
        <w:rPr>
          <w:rFonts w:hint="eastAsia"/>
        </w:rPr>
        <w:t>‌</w:t>
      </w:r>
      <w:r w:rsidR="00402821" w:rsidRPr="004C08FE">
        <w:rPr>
          <w:rtl/>
        </w:rPr>
        <w:t>مان</w:t>
      </w:r>
      <w:r w:rsidR="00402821" w:rsidRPr="004C08FE">
        <w:rPr>
          <w:rFonts w:hint="cs"/>
          <w:rtl/>
        </w:rPr>
        <w:t>ی</w:t>
      </w:r>
      <w:r w:rsidR="00402821" w:rsidRPr="004C08FE">
        <w:rPr>
          <w:rFonts w:hint="eastAsia"/>
          <w:rtl/>
        </w:rPr>
        <w:t>تور</w:t>
      </w:r>
      <w:r w:rsidR="00402821" w:rsidRPr="004C08FE">
        <w:rPr>
          <w:rFonts w:hint="cs"/>
          <w:rtl/>
        </w:rPr>
        <w:t>ی</w:t>
      </w:r>
      <w:r w:rsidR="00402821" w:rsidRPr="004C08FE">
        <w:rPr>
          <w:rFonts w:hint="eastAsia"/>
          <w:rtl/>
        </w:rPr>
        <w:t>نگ،</w:t>
      </w:r>
      <w:r w:rsidR="00402821" w:rsidRPr="004C08FE">
        <w:rPr>
          <w:rtl/>
        </w:rPr>
        <w:t xml:space="preserve"> نظارت و مد</w:t>
      </w:r>
      <w:r w:rsidR="00402821" w:rsidRPr="004C08FE">
        <w:rPr>
          <w:rFonts w:hint="cs"/>
          <w:rtl/>
        </w:rPr>
        <w:t>ی</w:t>
      </w:r>
      <w:r w:rsidR="00402821" w:rsidRPr="004C08FE">
        <w:rPr>
          <w:rFonts w:hint="eastAsia"/>
          <w:rtl/>
        </w:rPr>
        <w:t>ر</w:t>
      </w:r>
      <w:r w:rsidR="00402821" w:rsidRPr="004C08FE">
        <w:rPr>
          <w:rFonts w:hint="cs"/>
          <w:rtl/>
        </w:rPr>
        <w:t>ی</w:t>
      </w:r>
      <w:r w:rsidR="00402821" w:rsidRPr="004C08FE">
        <w:rPr>
          <w:rFonts w:hint="eastAsia"/>
          <w:rtl/>
        </w:rPr>
        <w:t>ت</w:t>
      </w:r>
      <w:r w:rsidR="00402821" w:rsidRPr="004C08FE">
        <w:rPr>
          <w:rtl/>
        </w:rPr>
        <w:t xml:space="preserve"> لاگ</w:t>
      </w:r>
      <w:r>
        <w:t>‌</w:t>
      </w:r>
      <w:r w:rsidR="00402821" w:rsidRPr="004C08FE">
        <w:rPr>
          <w:rtl/>
        </w:rPr>
        <w:t>ها</w:t>
      </w:r>
      <w:bookmarkEnd w:id="31"/>
    </w:p>
    <w:p w14:paraId="6417E41E" w14:textId="37CF7614" w:rsidR="00A5253D" w:rsidRDefault="00402821" w:rsidP="00E409AF">
      <w:pPr>
        <w:pStyle w:val="a0"/>
        <w:rPr>
          <w:rtl/>
        </w:rPr>
      </w:pPr>
      <w:r w:rsidRPr="004C08FE">
        <w:rPr>
          <w:rtl/>
        </w:rPr>
        <w:t xml:space="preserve"> </w:t>
      </w:r>
      <w:r w:rsidR="00F44F49" w:rsidRPr="004C08FE">
        <w:rPr>
          <w:rFonts w:hint="cs"/>
          <w:rtl/>
        </w:rPr>
        <w:t xml:space="preserve">منظور از </w:t>
      </w:r>
      <w:r w:rsidRPr="004C08FE">
        <w:rPr>
          <w:rtl/>
        </w:rPr>
        <w:t>مان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تور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نگ</w:t>
      </w:r>
      <w:r w:rsidR="00F44F49" w:rsidRPr="004C08FE">
        <w:rPr>
          <w:rFonts w:hint="cs"/>
          <w:rtl/>
        </w:rPr>
        <w:t>،</w:t>
      </w:r>
      <w:r w:rsidRPr="004C08FE">
        <w:rPr>
          <w:rtl/>
        </w:rPr>
        <w:t xml:space="preserve"> </w:t>
      </w:r>
      <w:r w:rsidR="0069509D">
        <w:rPr>
          <w:rtl/>
        </w:rPr>
        <w:t>فرایند</w:t>
      </w:r>
      <w:r w:rsidRPr="004C08FE">
        <w:rPr>
          <w:rtl/>
        </w:rPr>
        <w:t xml:space="preserve"> رد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اب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عملکرد مدل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</w:t>
      </w:r>
      <w:r w:rsidRPr="004C08FE">
        <w:t>ML</w:t>
      </w:r>
      <w:r w:rsidRPr="004C08FE">
        <w:rPr>
          <w:rtl/>
        </w:rPr>
        <w:t xml:space="preserve"> در تول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د</w:t>
      </w:r>
      <w:r w:rsidRPr="004C08FE">
        <w:rPr>
          <w:rtl/>
        </w:rPr>
        <w:t xml:space="preserve"> است. نظارت</w:t>
      </w:r>
      <w:r w:rsidR="00F44F49" w:rsidRPr="004C08FE">
        <w:rPr>
          <w:rFonts w:hint="cs"/>
          <w:rtl/>
        </w:rPr>
        <w:t>،</w:t>
      </w:r>
      <w:r w:rsidRPr="004C08FE">
        <w:rPr>
          <w:rtl/>
        </w:rPr>
        <w:t xml:space="preserve"> شامل جمع</w:t>
      </w:r>
      <w:r w:rsidR="005F2618">
        <w:t>‌</w:t>
      </w:r>
      <w:r w:rsidRPr="004C08FE">
        <w:rPr>
          <w:rtl/>
        </w:rPr>
        <w:t>آور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داده</w:t>
      </w:r>
      <w:r w:rsidR="005F2618">
        <w:t>‌</w:t>
      </w:r>
      <w:r w:rsidRPr="004C08FE">
        <w:rPr>
          <w:rtl/>
        </w:rPr>
        <w:t>ها در مورد پ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ش</w:t>
      </w:r>
      <w:r w:rsidR="005F2618">
        <w:rPr>
          <w:rFonts w:hint="eastAsia"/>
        </w:rPr>
        <w:t>‌</w:t>
      </w:r>
      <w:r w:rsidRPr="004C08FE">
        <w:rPr>
          <w:rFonts w:hint="eastAsia"/>
          <w:rtl/>
        </w:rPr>
        <w:t>ب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مدل، مقا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سه</w:t>
      </w:r>
      <w:r w:rsidR="00744741" w:rsidRPr="004C08FE">
        <w:rPr>
          <w:rtl/>
        </w:rPr>
        <w:t xml:space="preserve"> </w:t>
      </w:r>
      <w:r w:rsidR="00C56857">
        <w:rPr>
          <w:rtl/>
        </w:rPr>
        <w:t>آن‌ها</w:t>
      </w:r>
      <w:r w:rsidR="00744741" w:rsidRPr="004C08FE">
        <w:rPr>
          <w:rtl/>
        </w:rPr>
        <w:t xml:space="preserve"> </w:t>
      </w:r>
      <w:r w:rsidRPr="004C08FE">
        <w:rPr>
          <w:rtl/>
        </w:rPr>
        <w:t>با نتا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ج</w:t>
      </w:r>
      <w:r w:rsidRPr="004C08FE">
        <w:rPr>
          <w:rtl/>
        </w:rPr>
        <w:t xml:space="preserve"> واقع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و شناسا</w:t>
      </w:r>
      <w:r w:rsidRPr="004C08FE">
        <w:rPr>
          <w:rFonts w:hint="cs"/>
          <w:rtl/>
        </w:rPr>
        <w:t>یی</w:t>
      </w:r>
      <w:r w:rsidR="00F44F49" w:rsidRPr="004C08FE">
        <w:rPr>
          <w:rtl/>
        </w:rPr>
        <w:t xml:space="preserve"> هرگونه </w:t>
      </w:r>
      <w:r w:rsidRPr="004C08FE">
        <w:rPr>
          <w:rtl/>
        </w:rPr>
        <w:t xml:space="preserve">اختلاف 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</w:t>
      </w:r>
      <w:r w:rsidRPr="004C08FE">
        <w:rPr>
          <w:rtl/>
        </w:rPr>
        <w:t xml:space="preserve"> خطا است. مان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تور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نگ</w:t>
      </w:r>
      <w:r w:rsidRPr="004C08FE">
        <w:rPr>
          <w:rtl/>
        </w:rPr>
        <w:t xml:space="preserve"> به شناسا</w:t>
      </w:r>
      <w:r w:rsidRPr="004C08FE">
        <w:rPr>
          <w:rFonts w:hint="cs"/>
          <w:rtl/>
        </w:rPr>
        <w:t>یی</w:t>
      </w:r>
      <w:r w:rsidRPr="004C08FE">
        <w:rPr>
          <w:rtl/>
        </w:rPr>
        <w:t xml:space="preserve"> مشکلات احتمال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س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ستم،</w:t>
      </w:r>
      <w:r w:rsidRPr="004C08FE">
        <w:rPr>
          <w:rtl/>
        </w:rPr>
        <w:t xml:space="preserve"> مانند جابه</w:t>
      </w:r>
      <w:r w:rsidR="005F2618">
        <w:t>‌</w:t>
      </w:r>
      <w:r w:rsidRPr="004C08FE">
        <w:rPr>
          <w:rtl/>
        </w:rPr>
        <w:t>جا</w:t>
      </w:r>
      <w:r w:rsidRPr="004C08FE">
        <w:rPr>
          <w:rFonts w:hint="cs"/>
          <w:rtl/>
        </w:rPr>
        <w:t>یی</w:t>
      </w:r>
      <w:r w:rsidRPr="004C08FE">
        <w:rPr>
          <w:rtl/>
        </w:rPr>
        <w:t xml:space="preserve"> مدل کمک م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کند</w:t>
      </w:r>
      <w:r w:rsidRPr="004C08FE">
        <w:rPr>
          <w:rtl/>
        </w:rPr>
        <w:t xml:space="preserve"> و پاسخ سر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ع</w:t>
      </w:r>
      <w:r w:rsidRPr="004C08FE">
        <w:rPr>
          <w:rtl/>
        </w:rPr>
        <w:t xml:space="preserve"> برا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حفظ عملکرد س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ستم</w:t>
      </w:r>
      <w:r w:rsidRPr="004C08FE">
        <w:rPr>
          <w:rtl/>
        </w:rPr>
        <w:t xml:space="preserve"> را ممکن م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سازد</w:t>
      </w:r>
      <w:r w:rsidRPr="004C08FE">
        <w:rPr>
          <w:rtl/>
        </w:rPr>
        <w:t>.</w:t>
      </w:r>
      <w:r w:rsidRPr="004C08FE">
        <w:rPr>
          <w:rFonts w:hint="cs"/>
          <w:rtl/>
        </w:rPr>
        <w:t xml:space="preserve"> </w:t>
      </w:r>
      <w:r w:rsidRPr="004C08FE">
        <w:rPr>
          <w:rtl/>
        </w:rPr>
        <w:t>مان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تور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نگ</w:t>
      </w:r>
      <w:r w:rsidRPr="004C08FE">
        <w:rPr>
          <w:rtl/>
        </w:rPr>
        <w:t xml:space="preserve"> امکان م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دهد</w:t>
      </w:r>
      <w:r w:rsidRPr="004C08FE">
        <w:rPr>
          <w:rtl/>
        </w:rPr>
        <w:t xml:space="preserve"> آزما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ش</w:t>
      </w:r>
      <w:r w:rsidR="005F2618">
        <w:rPr>
          <w:rFonts w:hint="eastAsia"/>
        </w:rPr>
        <w:t>‌</w:t>
      </w:r>
      <w:r w:rsidRPr="004C08FE">
        <w:rPr>
          <w:rFonts w:hint="eastAsia"/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مختلف را رد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اب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و مقا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سه</w:t>
      </w:r>
      <w:r w:rsidRPr="004C08FE">
        <w:rPr>
          <w:rtl/>
        </w:rPr>
        <w:t xml:space="preserve"> </w:t>
      </w:r>
      <w:r w:rsidRPr="004C08FE">
        <w:rPr>
          <w:rFonts w:hint="cs"/>
          <w:rtl/>
        </w:rPr>
        <w:t>کرده</w:t>
      </w:r>
      <w:r w:rsidRPr="004C08FE">
        <w:rPr>
          <w:rtl/>
        </w:rPr>
        <w:t xml:space="preserve"> و عملکرد مدل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خود را در طول زمان پ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و تصم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م</w:t>
      </w:r>
      <w:r w:rsidR="005F2618">
        <w:rPr>
          <w:rFonts w:hint="eastAsia"/>
        </w:rPr>
        <w:t>‌</w:t>
      </w:r>
      <w:r w:rsidRPr="004C08FE">
        <w:rPr>
          <w:rFonts w:hint="eastAsia"/>
          <w:rtl/>
        </w:rPr>
        <w:t>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آگاهانه در مورد 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نکه</w:t>
      </w:r>
      <w:r w:rsidRPr="004C08FE">
        <w:rPr>
          <w:rtl/>
        </w:rPr>
        <w:t xml:space="preserve"> کدام مدل</w:t>
      </w:r>
      <w:r w:rsidR="005F2618">
        <w:t>‌</w:t>
      </w:r>
      <w:r w:rsidRPr="004C08FE">
        <w:rPr>
          <w:rtl/>
        </w:rPr>
        <w:t>ها را اجرا کن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د،</w:t>
      </w:r>
      <w:r w:rsidRPr="004C08FE">
        <w:rPr>
          <w:rtl/>
        </w:rPr>
        <w:t xml:space="preserve"> بگ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د</w:t>
      </w:r>
      <w:r w:rsidRPr="004C08FE">
        <w:rPr>
          <w:rtl/>
        </w:rPr>
        <w:t>. همچن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tl/>
        </w:rPr>
        <w:t xml:space="preserve"> ابزارها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تجسم را برا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کم</w:t>
      </w:r>
      <w:r w:rsidRPr="004C08FE">
        <w:rPr>
          <w:rFonts w:hint="eastAsia"/>
          <w:rtl/>
        </w:rPr>
        <w:t>ک</w:t>
      </w:r>
      <w:r w:rsidRPr="004C08FE">
        <w:rPr>
          <w:rtl/>
        </w:rPr>
        <w:t xml:space="preserve"> به شما در نظارت بر پ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شرفت</w:t>
      </w:r>
      <w:r w:rsidRPr="004C08FE">
        <w:rPr>
          <w:rtl/>
        </w:rPr>
        <w:t xml:space="preserve"> گردش کار 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ادگ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ر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ماش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ن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،</w:t>
      </w:r>
      <w:r w:rsidRPr="004C08FE">
        <w:rPr>
          <w:rtl/>
        </w:rPr>
        <w:t xml:space="preserve"> تجسم نتا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ج</w:t>
      </w:r>
      <w:r w:rsidRPr="004C08FE">
        <w:rPr>
          <w:rtl/>
        </w:rPr>
        <w:t xml:space="preserve"> آزما</w:t>
      </w:r>
      <w:r w:rsidRPr="004C08FE">
        <w:rPr>
          <w:rFonts w:hint="cs"/>
          <w:rtl/>
        </w:rPr>
        <w:t>ی</w:t>
      </w:r>
      <w:r w:rsidRPr="004C08FE">
        <w:rPr>
          <w:rFonts w:hint="eastAsia"/>
          <w:rtl/>
        </w:rPr>
        <w:t>ش</w:t>
      </w:r>
      <w:r w:rsidR="005F2618">
        <w:rPr>
          <w:rFonts w:hint="eastAsia"/>
        </w:rPr>
        <w:t>‌</w:t>
      </w:r>
      <w:r w:rsidRPr="004C08FE">
        <w:rPr>
          <w:rFonts w:hint="eastAsia"/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و اشکال</w:t>
      </w:r>
      <w:r w:rsidR="005F2618">
        <w:t>‌</w:t>
      </w:r>
      <w:r w:rsidRPr="004C08FE">
        <w:rPr>
          <w:rtl/>
        </w:rPr>
        <w:t>زدا</w:t>
      </w:r>
      <w:r w:rsidRPr="004C08FE">
        <w:rPr>
          <w:rFonts w:hint="cs"/>
          <w:rtl/>
        </w:rPr>
        <w:t>یی</w:t>
      </w:r>
      <w:r w:rsidRPr="004C08FE">
        <w:rPr>
          <w:rtl/>
        </w:rPr>
        <w:t xml:space="preserve"> مشکلات مدل</w:t>
      </w:r>
      <w:r w:rsidR="005F2618">
        <w:t>‌</w:t>
      </w:r>
      <w:r w:rsidRPr="004C08FE">
        <w:rPr>
          <w:rtl/>
        </w:rPr>
        <w:t>ها</w:t>
      </w:r>
      <w:r w:rsidRPr="004C08FE">
        <w:rPr>
          <w:rFonts w:hint="cs"/>
          <w:rtl/>
        </w:rPr>
        <w:t>ی</w:t>
      </w:r>
      <w:r w:rsidRPr="004C08FE">
        <w:rPr>
          <w:rtl/>
        </w:rPr>
        <w:t xml:space="preserve"> خود ارائه م</w:t>
      </w:r>
      <w:r w:rsidRPr="004C08FE">
        <w:rPr>
          <w:rFonts w:hint="cs"/>
          <w:rtl/>
        </w:rPr>
        <w:t>ی</w:t>
      </w:r>
      <w:r w:rsidR="005F2618">
        <w:rPr>
          <w:rFonts w:hint="cs"/>
        </w:rPr>
        <w:t>‌</w:t>
      </w:r>
      <w:r w:rsidRPr="004C08FE">
        <w:rPr>
          <w:rFonts w:hint="eastAsia"/>
          <w:rtl/>
        </w:rPr>
        <w:t>دهد</w:t>
      </w:r>
      <w:r w:rsidRPr="004C08FE">
        <w:rPr>
          <w:rFonts w:hint="cs"/>
          <w:rtl/>
        </w:rPr>
        <w:t>.</w:t>
      </w:r>
      <w:r w:rsidR="000C2343">
        <w:rPr>
          <w:rFonts w:hint="cs"/>
          <w:rtl/>
        </w:rPr>
        <w:t xml:space="preserve"> </w:t>
      </w:r>
      <w:r w:rsidR="000C2343" w:rsidRPr="000C2343">
        <w:rPr>
          <w:rFonts w:hint="cs"/>
          <w:rtl/>
        </w:rPr>
        <w:t>فناوری مورداستفاده</w:t>
      </w:r>
      <w:r w:rsidR="000C2343">
        <w:rPr>
          <w:rFonts w:hint="cs"/>
          <w:rtl/>
        </w:rPr>
        <w:t xml:space="preserve"> </w:t>
      </w:r>
      <w:r w:rsidR="000C2343" w:rsidRPr="000C2343">
        <w:t>ELK</w:t>
      </w:r>
      <w:r w:rsidR="000C2343" w:rsidRPr="000C2343">
        <w:rPr>
          <w:rtl/>
        </w:rPr>
        <w:t xml:space="preserve"> 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ک</w:t>
      </w:r>
      <w:r w:rsidR="000C2343" w:rsidRPr="000C2343">
        <w:rPr>
          <w:rtl/>
        </w:rPr>
        <w:t xml:space="preserve"> پشته فناور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است که از سه ابزار </w:t>
      </w:r>
      <w:r w:rsidR="0069509D">
        <w:rPr>
          <w:rtl/>
        </w:rPr>
        <w:t>منبع‌باز</w:t>
      </w:r>
      <w:r w:rsidR="000C2343" w:rsidRPr="000C2343">
        <w:rPr>
          <w:rtl/>
        </w:rPr>
        <w:t xml:space="preserve"> </w:t>
      </w:r>
      <w:r w:rsidR="000C2343" w:rsidRPr="000C2343">
        <w:t>Elasticsearch</w:t>
      </w:r>
      <w:r w:rsidR="000C2343" w:rsidRPr="000C2343">
        <w:rPr>
          <w:rtl/>
        </w:rPr>
        <w:t xml:space="preserve">، </w:t>
      </w:r>
      <w:r w:rsidR="000C2343" w:rsidRPr="000C2343">
        <w:lastRenderedPageBreak/>
        <w:t>Logstash</w:t>
      </w:r>
      <w:r w:rsidR="000C2343" w:rsidRPr="000C2343">
        <w:rPr>
          <w:rtl/>
        </w:rPr>
        <w:t xml:space="preserve"> و </w:t>
      </w:r>
      <w:r w:rsidR="000C2343" w:rsidRPr="000C2343">
        <w:t>Kibana</w:t>
      </w:r>
      <w:r w:rsidR="003E6827">
        <w:rPr>
          <w:rFonts w:hint="cs"/>
          <w:rtl/>
        </w:rPr>
        <w:t xml:space="preserve"> </w:t>
      </w:r>
      <w:r w:rsidR="000C2343" w:rsidRPr="000C2343">
        <w:rPr>
          <w:rtl/>
        </w:rPr>
        <w:t>تشک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ل</w:t>
      </w:r>
      <w:r w:rsidR="000C2343" w:rsidRPr="000C2343">
        <w:rPr>
          <w:rtl/>
        </w:rPr>
        <w:t xml:space="preserve"> </w:t>
      </w:r>
      <w:r w:rsidR="0069509D">
        <w:rPr>
          <w:rtl/>
        </w:rPr>
        <w:t>شده است</w:t>
      </w:r>
      <w:r w:rsidR="000C2343" w:rsidRPr="000C2343">
        <w:rPr>
          <w:rtl/>
        </w:rPr>
        <w:t>. ا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ن</w:t>
      </w:r>
      <w:r w:rsidR="000C2343" w:rsidRPr="000C2343">
        <w:rPr>
          <w:rtl/>
        </w:rPr>
        <w:t xml:space="preserve"> ابزارها جهت جمع</w:t>
      </w:r>
      <w:r w:rsidR="0069509D">
        <w:t>‌</w:t>
      </w:r>
      <w:r w:rsidR="000C2343" w:rsidRPr="000C2343">
        <w:rPr>
          <w:rtl/>
        </w:rPr>
        <w:t>آور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،</w:t>
      </w:r>
      <w:r w:rsidR="000C2343" w:rsidRPr="000C2343">
        <w:rPr>
          <w:rtl/>
        </w:rPr>
        <w:t xml:space="preserve"> </w:t>
      </w:r>
      <w:r w:rsidR="0069509D">
        <w:rPr>
          <w:rtl/>
        </w:rPr>
        <w:t>تجز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ه‌وتحل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ل</w:t>
      </w:r>
      <w:r w:rsidR="000C2343" w:rsidRPr="000C2343">
        <w:rPr>
          <w:rFonts w:hint="eastAsia"/>
          <w:rtl/>
        </w:rPr>
        <w:t>،</w:t>
      </w:r>
      <w:r w:rsidR="000C2343" w:rsidRPr="000C2343">
        <w:rPr>
          <w:rtl/>
        </w:rPr>
        <w:t xml:space="preserve"> جستجو و نما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ش</w:t>
      </w:r>
      <w:r w:rsidR="000C2343" w:rsidRPr="000C2343">
        <w:rPr>
          <w:rtl/>
        </w:rPr>
        <w:t xml:space="preserve"> داده</w:t>
      </w:r>
      <w:r w:rsidR="0069509D">
        <w:t>‌</w:t>
      </w:r>
      <w:r w:rsidR="000C2343" w:rsidRPr="000C2343">
        <w:rPr>
          <w:rtl/>
        </w:rPr>
        <w:t>ها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حج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م</w:t>
      </w:r>
      <w:r w:rsidR="000C2343" w:rsidRPr="000C2343">
        <w:rPr>
          <w:rtl/>
        </w:rPr>
        <w:t xml:space="preserve"> در زمان واقع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</w:t>
      </w:r>
      <w:r w:rsidR="0069509D">
        <w:rPr>
          <w:rtl/>
        </w:rPr>
        <w:t>مورداستفاده</w:t>
      </w:r>
      <w:r w:rsidR="000C2343" w:rsidRPr="000C2343">
        <w:rPr>
          <w:rtl/>
        </w:rPr>
        <w:t xml:space="preserve"> قرار م</w:t>
      </w:r>
      <w:r w:rsidR="000C2343" w:rsidRPr="000C2343">
        <w:rPr>
          <w:rFonts w:hint="cs"/>
          <w:rtl/>
        </w:rPr>
        <w:t>ی</w:t>
      </w:r>
      <w:r w:rsidR="005F2618">
        <w:rPr>
          <w:rFonts w:hint="cs"/>
        </w:rPr>
        <w:t>‌</w:t>
      </w:r>
      <w:r w:rsidR="000C2343" w:rsidRPr="000C2343">
        <w:rPr>
          <w:rFonts w:hint="eastAsia"/>
          <w:rtl/>
        </w:rPr>
        <w:t>گ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رند</w:t>
      </w:r>
      <w:r w:rsidR="000C2343" w:rsidRPr="000C2343">
        <w:rPr>
          <w:rtl/>
        </w:rPr>
        <w:t xml:space="preserve"> و توسط</w:t>
      </w:r>
      <w:r w:rsidR="0069509D">
        <w:t xml:space="preserve"> ELK</w:t>
      </w:r>
      <w:r w:rsidR="000C2343" w:rsidRPr="000C2343">
        <w:rPr>
          <w:rtl/>
        </w:rPr>
        <w:t xml:space="preserve"> برا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مد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ر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ت</w:t>
      </w:r>
      <w:r w:rsidR="000C2343" w:rsidRPr="000C2343">
        <w:rPr>
          <w:rtl/>
        </w:rPr>
        <w:t xml:space="preserve"> گزارش، نظارت به</w:t>
      </w:r>
      <w:r w:rsidR="0069509D">
        <w:t xml:space="preserve"> </w:t>
      </w:r>
      <w:r w:rsidR="000C2343" w:rsidRPr="000C2343">
        <w:rPr>
          <w:rtl/>
        </w:rPr>
        <w:t xml:space="preserve">کار گرفته </w:t>
      </w:r>
      <w:r w:rsidR="000C2343" w:rsidRPr="000C2343">
        <w:rPr>
          <w:rFonts w:hint="eastAsia"/>
          <w:rtl/>
        </w:rPr>
        <w:t>م</w:t>
      </w:r>
      <w:r w:rsidR="000C2343" w:rsidRPr="000C2343">
        <w:rPr>
          <w:rFonts w:hint="cs"/>
          <w:rtl/>
        </w:rPr>
        <w:t>ی</w:t>
      </w:r>
      <w:r w:rsidR="005F2618">
        <w:rPr>
          <w:rFonts w:hint="cs"/>
        </w:rPr>
        <w:t>‌</w:t>
      </w:r>
      <w:r w:rsidR="000C2343" w:rsidRPr="000C2343">
        <w:rPr>
          <w:rFonts w:hint="eastAsia"/>
          <w:rtl/>
        </w:rPr>
        <w:t>شوند</w:t>
      </w:r>
      <w:r w:rsidR="000C2343" w:rsidRPr="000C2343">
        <w:rPr>
          <w:rtl/>
        </w:rPr>
        <w:t xml:space="preserve">. پشته </w:t>
      </w:r>
      <w:r w:rsidR="000C2343" w:rsidRPr="000C2343">
        <w:t>ELK</w:t>
      </w:r>
      <w:r w:rsidR="000C2343" w:rsidRPr="000C2343">
        <w:rPr>
          <w:rtl/>
        </w:rPr>
        <w:t xml:space="preserve"> همچن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ن</w:t>
      </w:r>
      <w:r w:rsidR="000C2343" w:rsidRPr="000C2343">
        <w:rPr>
          <w:rtl/>
        </w:rPr>
        <w:t xml:space="preserve"> م</w:t>
      </w:r>
      <w:r w:rsidR="000C2343" w:rsidRPr="000C2343">
        <w:rPr>
          <w:rFonts w:hint="cs"/>
          <w:rtl/>
        </w:rPr>
        <w:t>ی</w:t>
      </w:r>
      <w:r w:rsidR="005F2618">
        <w:rPr>
          <w:rFonts w:hint="cs"/>
        </w:rPr>
        <w:t>‌</w:t>
      </w:r>
      <w:r w:rsidR="000C2343" w:rsidRPr="000C2343">
        <w:rPr>
          <w:rFonts w:hint="eastAsia"/>
          <w:rtl/>
        </w:rPr>
        <w:t>تواند</w:t>
      </w:r>
      <w:r w:rsidR="000C2343" w:rsidRPr="000C2343">
        <w:rPr>
          <w:rtl/>
        </w:rPr>
        <w:t xml:space="preserve"> با ابزارها و پلاگ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ن</w:t>
      </w:r>
      <w:r w:rsidR="005F2618">
        <w:rPr>
          <w:rFonts w:hint="eastAsia"/>
        </w:rPr>
        <w:t>‌</w:t>
      </w:r>
      <w:r w:rsidR="000C2343" w:rsidRPr="000C2343">
        <w:rPr>
          <w:rFonts w:hint="eastAsia"/>
          <w:rtl/>
        </w:rPr>
        <w:t>ها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اضاف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</w:t>
      </w:r>
      <w:r w:rsidR="0069509D">
        <w:rPr>
          <w:rtl/>
        </w:rPr>
        <w:t>گسترش‌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افته</w:t>
      </w:r>
      <w:r w:rsidR="000C2343" w:rsidRPr="000C2343">
        <w:rPr>
          <w:rtl/>
        </w:rPr>
        <w:t xml:space="preserve"> و سفارش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شود تا ن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ازها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خاص را برآورده کند. </w:t>
      </w:r>
      <w:r w:rsidR="000C2343" w:rsidRPr="000C2343">
        <w:t>Elasticsearch</w:t>
      </w:r>
      <w:r w:rsidR="000C2343" w:rsidRPr="000C2343">
        <w:rPr>
          <w:rtl/>
        </w:rPr>
        <w:t xml:space="preserve"> 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ک</w:t>
      </w:r>
      <w:r w:rsidR="000C2343" w:rsidRPr="000C2343">
        <w:rPr>
          <w:rtl/>
        </w:rPr>
        <w:t xml:space="preserve"> موتور جستجو و </w:t>
      </w:r>
      <w:r w:rsidR="0069509D">
        <w:rPr>
          <w:rtl/>
        </w:rPr>
        <w:t>تجز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ه‌وتحل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ل</w:t>
      </w:r>
      <w:r w:rsidR="000C2343" w:rsidRPr="000C2343">
        <w:rPr>
          <w:rtl/>
        </w:rPr>
        <w:t xml:space="preserve"> توز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ع</w:t>
      </w:r>
      <w:r w:rsidR="000C2343" w:rsidRPr="000C2343">
        <w:rPr>
          <w:rtl/>
        </w:rPr>
        <w:t xml:space="preserve"> شده و مق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اس</w:t>
      </w:r>
      <w:r w:rsidR="0069509D">
        <w:t>‌</w:t>
      </w:r>
      <w:r w:rsidR="000C2343" w:rsidRPr="000C2343">
        <w:rPr>
          <w:rtl/>
        </w:rPr>
        <w:t>پذ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ر</w:t>
      </w:r>
      <w:r w:rsidR="000C2343" w:rsidRPr="000C2343">
        <w:rPr>
          <w:rtl/>
        </w:rPr>
        <w:t xml:space="preserve"> است که امکان م</w:t>
      </w:r>
      <w:r w:rsidR="000C2343" w:rsidRPr="000C2343">
        <w:rPr>
          <w:rFonts w:hint="cs"/>
          <w:rtl/>
        </w:rPr>
        <w:t>ی</w:t>
      </w:r>
      <w:r w:rsidR="005F2618">
        <w:rPr>
          <w:rFonts w:hint="cs"/>
        </w:rPr>
        <w:t>‌</w:t>
      </w:r>
      <w:r w:rsidR="000C2343" w:rsidRPr="000C2343">
        <w:rPr>
          <w:rFonts w:hint="eastAsia"/>
          <w:rtl/>
        </w:rPr>
        <w:t>دهد</w:t>
      </w:r>
      <w:r w:rsidR="000C2343" w:rsidRPr="000C2343">
        <w:rPr>
          <w:rtl/>
        </w:rPr>
        <w:t xml:space="preserve"> داده</w:t>
      </w:r>
      <w:r w:rsidR="005F2618">
        <w:t>‌</w:t>
      </w:r>
      <w:r w:rsidR="000C2343" w:rsidRPr="000C2343">
        <w:rPr>
          <w:rtl/>
        </w:rPr>
        <w:t>ها را در ابعاد مختلف جستجو، ف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لتر</w:t>
      </w:r>
      <w:r w:rsidR="000C2343" w:rsidRPr="000C2343">
        <w:rPr>
          <w:rtl/>
        </w:rPr>
        <w:t xml:space="preserve"> و تجم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ع</w:t>
      </w:r>
      <w:r w:rsidR="000C2343" w:rsidRPr="000C2343">
        <w:rPr>
          <w:rtl/>
        </w:rPr>
        <w:t xml:space="preserve"> ک</w:t>
      </w:r>
      <w:r w:rsidR="000C2343" w:rsidRPr="000C2343">
        <w:rPr>
          <w:rFonts w:hint="eastAsia"/>
          <w:rtl/>
        </w:rPr>
        <w:t>ن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د</w:t>
      </w:r>
      <w:r w:rsidR="000C2343" w:rsidRPr="000C2343">
        <w:rPr>
          <w:rtl/>
        </w:rPr>
        <w:t xml:space="preserve">. از </w:t>
      </w:r>
      <w:r w:rsidR="0069509D">
        <w:rPr>
          <w:rtl/>
        </w:rPr>
        <w:t>سو</w:t>
      </w:r>
      <w:r w:rsidR="0069509D">
        <w:rPr>
          <w:rFonts w:hint="cs"/>
          <w:rtl/>
        </w:rPr>
        <w:t>ی</w:t>
      </w:r>
      <w:r w:rsidR="0069509D">
        <w:rPr>
          <w:rtl/>
        </w:rPr>
        <w:t xml:space="preserve"> د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گر</w:t>
      </w:r>
      <w:r w:rsidR="000C2343" w:rsidRPr="000C2343">
        <w:rPr>
          <w:rFonts w:hint="eastAsia"/>
          <w:rtl/>
        </w:rPr>
        <w:t>،</w:t>
      </w:r>
      <w:r w:rsidR="000C2343" w:rsidRPr="000C2343">
        <w:rPr>
          <w:rtl/>
        </w:rPr>
        <w:t xml:space="preserve"> </w:t>
      </w:r>
      <w:r w:rsidR="0069509D">
        <w:t>Logstash</w:t>
      </w:r>
      <w:r w:rsidR="0069509D">
        <w:rPr>
          <w:rtl/>
        </w:rPr>
        <w:t xml:space="preserve"> 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ک</w:t>
      </w:r>
      <w:r w:rsidR="000C2343" w:rsidRPr="000C2343">
        <w:rPr>
          <w:rtl/>
        </w:rPr>
        <w:t xml:space="preserve"> ابزار </w:t>
      </w:r>
      <w:r w:rsidR="0069509D">
        <w:rPr>
          <w:rtl/>
        </w:rPr>
        <w:t>خط لوله</w:t>
      </w:r>
      <w:r w:rsidR="000C2343" w:rsidRPr="000C2343">
        <w:rPr>
          <w:rtl/>
        </w:rPr>
        <w:t xml:space="preserve"> پردازش داده است که داده</w:t>
      </w:r>
      <w:r w:rsidR="0069509D">
        <w:t>‌</w:t>
      </w:r>
      <w:r w:rsidR="000C2343" w:rsidRPr="000C2343">
        <w:rPr>
          <w:rtl/>
        </w:rPr>
        <w:t xml:space="preserve">ها را از منابع مختلف قبل از ارسال به </w:t>
      </w:r>
      <w:r w:rsidR="000C2343" w:rsidRPr="000C2343">
        <w:t>Elasticsearch</w:t>
      </w:r>
      <w:r w:rsidR="000C2343" w:rsidRPr="000C2343">
        <w:rPr>
          <w:rtl/>
        </w:rPr>
        <w:t xml:space="preserve"> برا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</w:t>
      </w:r>
      <w:r w:rsidR="0069509D">
        <w:rPr>
          <w:rtl/>
        </w:rPr>
        <w:t>نما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ه‌ساز</w:t>
      </w:r>
      <w:r w:rsidR="0069509D">
        <w:rPr>
          <w:rFonts w:hint="cs"/>
          <w:rtl/>
        </w:rPr>
        <w:t>ی</w:t>
      </w:r>
      <w:r w:rsidR="000C2343" w:rsidRPr="000C2343">
        <w:rPr>
          <w:rtl/>
        </w:rPr>
        <w:t xml:space="preserve"> جمع</w:t>
      </w:r>
      <w:r w:rsidR="0069509D">
        <w:t>‌</w:t>
      </w:r>
      <w:r w:rsidR="000C2343" w:rsidRPr="000C2343">
        <w:rPr>
          <w:rtl/>
        </w:rPr>
        <w:t>آور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،</w:t>
      </w:r>
      <w:r w:rsidR="000C2343" w:rsidRPr="000C2343">
        <w:rPr>
          <w:rtl/>
        </w:rPr>
        <w:t xml:space="preserve"> پردازش و تبد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ل</w:t>
      </w:r>
      <w:r w:rsidR="000C2343" w:rsidRPr="000C2343">
        <w:rPr>
          <w:rtl/>
        </w:rPr>
        <w:t xml:space="preserve"> م</w:t>
      </w:r>
      <w:r w:rsidR="000C2343" w:rsidRPr="000C2343">
        <w:rPr>
          <w:rFonts w:hint="cs"/>
          <w:rtl/>
        </w:rPr>
        <w:t>ی</w:t>
      </w:r>
      <w:r w:rsidR="0069509D">
        <w:t>‌</w:t>
      </w:r>
      <w:r w:rsidR="000C2343" w:rsidRPr="000C2343">
        <w:rPr>
          <w:rtl/>
        </w:rPr>
        <w:t>کند. ا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ن</w:t>
      </w:r>
      <w:r w:rsidR="000C2343" w:rsidRPr="000C2343">
        <w:rPr>
          <w:rtl/>
        </w:rPr>
        <w:t xml:space="preserve"> سامانه از ط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ف</w:t>
      </w:r>
      <w:r w:rsidR="000C2343" w:rsidRPr="000C2343">
        <w:rPr>
          <w:rtl/>
        </w:rPr>
        <w:t xml:space="preserve"> وس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ع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از منابع ورود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مانند گزارش</w:t>
      </w:r>
      <w:r w:rsidR="005F2618">
        <w:t>‌</w:t>
      </w:r>
      <w:r w:rsidR="000C2343" w:rsidRPr="000C2343">
        <w:rPr>
          <w:rtl/>
        </w:rPr>
        <w:t>ها، مع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ارها</w:t>
      </w:r>
      <w:r w:rsidR="000C2343" w:rsidRPr="000C2343">
        <w:rPr>
          <w:rtl/>
        </w:rPr>
        <w:t xml:space="preserve"> و رو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دادها</w:t>
      </w:r>
      <w:r w:rsidR="000C2343" w:rsidRPr="000C2343">
        <w:rPr>
          <w:rtl/>
        </w:rPr>
        <w:t xml:space="preserve"> پشت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بان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م</w:t>
      </w:r>
      <w:r w:rsidR="000C2343" w:rsidRPr="000C2343">
        <w:rPr>
          <w:rFonts w:hint="cs"/>
          <w:rtl/>
        </w:rPr>
        <w:t>ی</w:t>
      </w:r>
      <w:r w:rsidR="005F2618">
        <w:rPr>
          <w:rFonts w:hint="cs"/>
        </w:rPr>
        <w:t>‌</w:t>
      </w:r>
      <w:r w:rsidR="000C2343" w:rsidRPr="000C2343">
        <w:rPr>
          <w:rFonts w:hint="eastAsia"/>
          <w:rtl/>
        </w:rPr>
        <w:t>کند</w:t>
      </w:r>
      <w:r w:rsidR="000C2343" w:rsidRPr="000C2343">
        <w:rPr>
          <w:rtl/>
        </w:rPr>
        <w:t>. همچن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ن</w:t>
      </w:r>
      <w:r w:rsidR="000C2343" w:rsidRPr="000C2343">
        <w:rPr>
          <w:rtl/>
        </w:rPr>
        <w:t xml:space="preserve"> از </w:t>
      </w:r>
      <w:r w:rsidR="0069509D">
        <w:rPr>
          <w:rtl/>
        </w:rPr>
        <w:t>نرمال‌ساز</w:t>
      </w:r>
      <w:r w:rsidR="0069509D">
        <w:rPr>
          <w:rFonts w:hint="cs"/>
          <w:rtl/>
        </w:rPr>
        <w:t>ی</w:t>
      </w:r>
      <w:r w:rsidR="000C2343" w:rsidRPr="000C2343">
        <w:rPr>
          <w:rtl/>
        </w:rPr>
        <w:t xml:space="preserve"> و تبد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ل</w:t>
      </w:r>
      <w:r w:rsidR="000C2343" w:rsidRPr="000C2343">
        <w:rPr>
          <w:rtl/>
        </w:rPr>
        <w:t xml:space="preserve"> داده</w:t>
      </w:r>
      <w:r w:rsidR="0069509D">
        <w:t>‌</w:t>
      </w:r>
      <w:r w:rsidR="000C2343" w:rsidRPr="000C2343">
        <w:rPr>
          <w:rtl/>
        </w:rPr>
        <w:t>ها برا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تسه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ل</w:t>
      </w:r>
      <w:r w:rsidR="000C2343" w:rsidRPr="000C2343">
        <w:rPr>
          <w:rtl/>
        </w:rPr>
        <w:t xml:space="preserve"> </w:t>
      </w:r>
      <w:r w:rsidR="0069509D">
        <w:rPr>
          <w:rtl/>
        </w:rPr>
        <w:t>تجز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ه‌وتحل</w:t>
      </w:r>
      <w:r w:rsidR="0069509D">
        <w:rPr>
          <w:rFonts w:hint="cs"/>
          <w:rtl/>
        </w:rPr>
        <w:t>ی</w:t>
      </w:r>
      <w:r w:rsidR="0069509D">
        <w:rPr>
          <w:rFonts w:hint="eastAsia"/>
          <w:rtl/>
        </w:rPr>
        <w:t>ل</w:t>
      </w:r>
      <w:r w:rsidR="000C2343" w:rsidRPr="000C2343">
        <w:rPr>
          <w:rtl/>
        </w:rPr>
        <w:t xml:space="preserve"> داده</w:t>
      </w:r>
      <w:r w:rsidR="0069509D">
        <w:t>‌</w:t>
      </w:r>
      <w:r w:rsidR="000C2343" w:rsidRPr="000C2343">
        <w:rPr>
          <w:rtl/>
        </w:rPr>
        <w:t>ها پشت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بان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م</w:t>
      </w:r>
      <w:r w:rsidR="000C2343" w:rsidRPr="000C2343">
        <w:rPr>
          <w:rFonts w:hint="cs"/>
          <w:rtl/>
        </w:rPr>
        <w:t>ی</w:t>
      </w:r>
      <w:r w:rsidR="0069509D">
        <w:t>‌</w:t>
      </w:r>
      <w:r w:rsidR="000C2343" w:rsidRPr="000C2343">
        <w:rPr>
          <w:rtl/>
        </w:rPr>
        <w:t xml:space="preserve">کند. </w:t>
      </w:r>
      <w:r w:rsidR="000C2343" w:rsidRPr="000C2343">
        <w:t>Kibana</w:t>
      </w:r>
      <w:r w:rsidR="000C2343" w:rsidRPr="000C2343">
        <w:rPr>
          <w:rtl/>
        </w:rPr>
        <w:t xml:space="preserve"> ن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ز</w:t>
      </w:r>
      <w:r w:rsidR="000C2343" w:rsidRPr="000C2343">
        <w:rPr>
          <w:rtl/>
        </w:rPr>
        <w:t xml:space="preserve"> 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ک</w:t>
      </w:r>
      <w:r w:rsidR="000C2343" w:rsidRPr="000C2343">
        <w:rPr>
          <w:rtl/>
        </w:rPr>
        <w:t xml:space="preserve"> ابزار قدرتمند نما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ش</w:t>
      </w:r>
      <w:r w:rsidR="000C2343" w:rsidRPr="000C2343">
        <w:rPr>
          <w:rtl/>
        </w:rPr>
        <w:t xml:space="preserve"> و کاوش داده است که در ارتباط با </w:t>
      </w:r>
      <w:r w:rsidR="000C2343" w:rsidRPr="000C2343">
        <w:t>Elasticsearch</w:t>
      </w:r>
      <w:r w:rsidR="000C2343" w:rsidRPr="000C2343">
        <w:rPr>
          <w:rtl/>
        </w:rPr>
        <w:t xml:space="preserve"> </w:t>
      </w:r>
      <w:r w:rsidR="00F92DD2">
        <w:rPr>
          <w:rtl/>
        </w:rPr>
        <w:t>کارکرده</w:t>
      </w:r>
      <w:r w:rsidR="000C2343" w:rsidRPr="000C2343">
        <w:rPr>
          <w:rtl/>
        </w:rPr>
        <w:t xml:space="preserve"> و 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ک</w:t>
      </w:r>
      <w:r w:rsidR="000C2343" w:rsidRPr="000C2343">
        <w:rPr>
          <w:rtl/>
        </w:rPr>
        <w:t xml:space="preserve"> رابط وب کاربرپسند برا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تعامل با داده</w:t>
      </w:r>
      <w:r w:rsidR="0069509D">
        <w:t>‌</w:t>
      </w:r>
      <w:r w:rsidR="000C2343" w:rsidRPr="000C2343">
        <w:rPr>
          <w:rtl/>
        </w:rPr>
        <w:t>ها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نما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ه</w:t>
      </w:r>
      <w:r w:rsidR="000C2343" w:rsidRPr="000C2343">
        <w:rPr>
          <w:rtl/>
        </w:rPr>
        <w:t xml:space="preserve"> شده در </w:t>
      </w:r>
      <w:r w:rsidR="000C2343" w:rsidRPr="000C2343">
        <w:t>Elasticsearch</w:t>
      </w:r>
      <w:r w:rsidR="000C2343" w:rsidRPr="000C2343">
        <w:rPr>
          <w:rtl/>
        </w:rPr>
        <w:t xml:space="preserve"> فر</w:t>
      </w:r>
      <w:r w:rsidR="000C2343" w:rsidRPr="000C2343">
        <w:rPr>
          <w:rFonts w:hint="eastAsia"/>
          <w:rtl/>
        </w:rPr>
        <w:t>اهم</w:t>
      </w:r>
      <w:r w:rsidR="000C2343" w:rsidRPr="000C2343">
        <w:rPr>
          <w:rtl/>
        </w:rPr>
        <w:t xml:space="preserve"> م</w:t>
      </w:r>
      <w:r w:rsidR="000C2343" w:rsidRPr="000C2343">
        <w:rPr>
          <w:rFonts w:hint="cs"/>
          <w:rtl/>
        </w:rPr>
        <w:t>ی</w:t>
      </w:r>
      <w:r w:rsidR="0069509D">
        <w:t>‌</w:t>
      </w:r>
      <w:r w:rsidR="000C2343" w:rsidRPr="000C2343">
        <w:rPr>
          <w:rtl/>
        </w:rPr>
        <w:t>کند. با</w:t>
      </w:r>
      <w:r w:rsidR="0069509D">
        <w:t xml:space="preserve"> Kibana</w:t>
      </w:r>
      <w:r w:rsidR="000C2343" w:rsidRPr="000C2343">
        <w:rPr>
          <w:rtl/>
        </w:rPr>
        <w:t xml:space="preserve"> م</w:t>
      </w:r>
      <w:r w:rsidR="000C2343" w:rsidRPr="000C2343">
        <w:rPr>
          <w:rFonts w:hint="cs"/>
          <w:rtl/>
        </w:rPr>
        <w:t>ی</w:t>
      </w:r>
      <w:r w:rsidR="0069509D">
        <w:t>‌</w:t>
      </w:r>
      <w:r w:rsidR="000C2343" w:rsidRPr="000C2343">
        <w:rPr>
          <w:rtl/>
        </w:rPr>
        <w:t>توان داشبوردها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تعامل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،</w:t>
      </w:r>
      <w:r w:rsidR="000C2343" w:rsidRPr="000C2343">
        <w:rPr>
          <w:rtl/>
        </w:rPr>
        <w:t xml:space="preserve"> نما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ش</w:t>
      </w:r>
      <w:r w:rsidR="0069509D">
        <w:t>‌</w:t>
      </w:r>
      <w:r w:rsidR="000C2343" w:rsidRPr="000C2343">
        <w:rPr>
          <w:rtl/>
        </w:rPr>
        <w:t>ها و نمودارها را برا</w:t>
      </w:r>
      <w:r w:rsidR="000C2343" w:rsidRPr="000C2343">
        <w:rPr>
          <w:rFonts w:hint="cs"/>
          <w:rtl/>
        </w:rPr>
        <w:t>ی</w:t>
      </w:r>
      <w:r w:rsidR="000C2343" w:rsidRPr="000C2343">
        <w:rPr>
          <w:rtl/>
        </w:rPr>
        <w:t xml:space="preserve"> کاوش و </w:t>
      </w:r>
      <w:r w:rsidR="0069509D">
        <w:rPr>
          <w:rtl/>
        </w:rPr>
        <w:t>تجزیه‌وتحلیل</w:t>
      </w:r>
      <w:r w:rsidR="000C2343" w:rsidRPr="000C2343">
        <w:rPr>
          <w:rtl/>
        </w:rPr>
        <w:t xml:space="preserve"> داده</w:t>
      </w:r>
      <w:r w:rsidR="0069509D">
        <w:t>‌</w:t>
      </w:r>
      <w:r w:rsidR="000C2343" w:rsidRPr="000C2343">
        <w:rPr>
          <w:rtl/>
        </w:rPr>
        <w:t>ها ا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جاد</w:t>
      </w:r>
      <w:r w:rsidR="000C2343" w:rsidRPr="000C2343">
        <w:rPr>
          <w:rtl/>
        </w:rPr>
        <w:t xml:space="preserve"> کن</w:t>
      </w:r>
      <w:r w:rsidR="000C2343" w:rsidRPr="000C2343">
        <w:rPr>
          <w:rFonts w:hint="cs"/>
          <w:rtl/>
        </w:rPr>
        <w:t>ی</w:t>
      </w:r>
      <w:r w:rsidR="000C2343" w:rsidRPr="000C2343">
        <w:rPr>
          <w:rFonts w:hint="eastAsia"/>
          <w:rtl/>
        </w:rPr>
        <w:t>د</w:t>
      </w:r>
      <w:r w:rsidR="000C2343" w:rsidRPr="000C2343">
        <w:rPr>
          <w:rtl/>
        </w:rPr>
        <w:t>.</w:t>
      </w:r>
      <w:r w:rsidR="00A5253D">
        <w:rPr>
          <w:rFonts w:hint="cs"/>
          <w:rtl/>
        </w:rPr>
        <w:t xml:space="preserve">  </w:t>
      </w:r>
      <w:r w:rsidR="00A5253D">
        <w:t xml:space="preserve"> </w:t>
      </w:r>
      <w:r w:rsidR="00A5253D">
        <w:rPr>
          <w:rFonts w:hint="cs"/>
          <w:rtl/>
        </w:rPr>
        <w:t xml:space="preserve"> </w:t>
      </w:r>
      <w:r w:rsidR="00A5253D" w:rsidRPr="00EB3393">
        <w:t>Prometheus</w:t>
      </w:r>
      <w:r w:rsidR="00A5253D" w:rsidRPr="00EB3393">
        <w:rPr>
          <w:rtl/>
        </w:rPr>
        <w:t xml:space="preserve"> 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ک</w:t>
      </w:r>
      <w:r w:rsidR="00A5253D" w:rsidRPr="00EB3393">
        <w:rPr>
          <w:rtl/>
        </w:rPr>
        <w:t xml:space="preserve"> جعبه</w:t>
      </w:r>
      <w:r w:rsidR="0069509D">
        <w:t>‌</w:t>
      </w:r>
      <w:r w:rsidR="00A5253D" w:rsidRPr="00EB3393">
        <w:rPr>
          <w:rtl/>
        </w:rPr>
        <w:t xml:space="preserve">ابزار نظارت و هشدار </w:t>
      </w:r>
      <w:r w:rsidR="0069509D">
        <w:rPr>
          <w:rtl/>
        </w:rPr>
        <w:t>منبع‌باز</w:t>
      </w:r>
      <w:r w:rsidR="00A5253D" w:rsidRPr="00EB3393">
        <w:rPr>
          <w:rtl/>
        </w:rPr>
        <w:t xml:space="preserve"> است که جهت جمع</w:t>
      </w:r>
      <w:r w:rsidR="0069509D">
        <w:t>‌</w:t>
      </w:r>
      <w:r w:rsidR="00A5253D" w:rsidRPr="00EB3393">
        <w:rPr>
          <w:rtl/>
        </w:rPr>
        <w:t>آور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و </w:t>
      </w:r>
      <w:r w:rsidR="0069509D">
        <w:rPr>
          <w:rtl/>
        </w:rPr>
        <w:t>تجزیه‌وتحلیل</w:t>
      </w:r>
      <w:r w:rsidR="00A5253D" w:rsidRPr="00EB3393">
        <w:rPr>
          <w:rtl/>
        </w:rPr>
        <w:t xml:space="preserve"> داده</w:t>
      </w:r>
      <w:r w:rsidR="005F2618">
        <w:t>‌</w:t>
      </w:r>
      <w:r w:rsidR="00A5253D" w:rsidRPr="00EB3393">
        <w:rPr>
          <w:rtl/>
        </w:rPr>
        <w:t>ها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سر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زمان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به ش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وه</w:t>
      </w:r>
      <w:r w:rsidR="0069509D">
        <w:t>‌</w:t>
      </w:r>
      <w:r w:rsidR="00A5253D" w:rsidRPr="00EB3393">
        <w:rPr>
          <w:rtl/>
        </w:rPr>
        <w:t>ا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مق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اس</w:t>
      </w:r>
      <w:r w:rsidR="0069509D">
        <w:t>‌</w:t>
      </w:r>
      <w:r w:rsidR="00A5253D" w:rsidRPr="00EB3393">
        <w:rPr>
          <w:rtl/>
        </w:rPr>
        <w:t>پذ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ر</w:t>
      </w:r>
      <w:r w:rsidR="00A5253D" w:rsidRPr="00EB3393">
        <w:rPr>
          <w:rtl/>
        </w:rPr>
        <w:t xml:space="preserve"> و کارآمد است. مفهوم اصل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</w:t>
      </w:r>
      <w:r w:rsidR="00A5253D" w:rsidRPr="00EB3393">
        <w:t>Prometheus</w:t>
      </w:r>
      <w:r w:rsidR="00A5253D" w:rsidRPr="00EB3393">
        <w:rPr>
          <w:rtl/>
        </w:rPr>
        <w:t xml:space="preserve"> جمع</w:t>
      </w:r>
      <w:r w:rsidR="005F2618">
        <w:t>‌</w:t>
      </w:r>
      <w:r w:rsidR="00A5253D" w:rsidRPr="00EB3393">
        <w:rPr>
          <w:rtl/>
        </w:rPr>
        <w:t>آور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و ذخ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ره</w:t>
      </w:r>
      <w:r w:rsidR="005F2618">
        <w:rPr>
          <w:rFonts w:hint="eastAsia"/>
        </w:rPr>
        <w:t>‌</w:t>
      </w:r>
      <w:r w:rsidR="00A5253D" w:rsidRPr="00EB3393">
        <w:rPr>
          <w:rFonts w:hint="eastAsia"/>
          <w:rtl/>
        </w:rPr>
        <w:t>ساز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داده</w:t>
      </w:r>
      <w:r w:rsidR="005F2618">
        <w:t>‌</w:t>
      </w:r>
      <w:r w:rsidR="00A5253D" w:rsidRPr="00EB3393">
        <w:rPr>
          <w:rtl/>
        </w:rPr>
        <w:t>ها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سر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زمان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است که معمولاً مع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ارها</w:t>
      </w:r>
      <w:r w:rsidR="00A5253D" w:rsidRPr="00EB3393">
        <w:rPr>
          <w:rFonts w:hint="cs"/>
          <w:rtl/>
        </w:rPr>
        <w:t>یی</w:t>
      </w:r>
      <w:r w:rsidR="00A5253D" w:rsidRPr="00EB3393">
        <w:rPr>
          <w:rtl/>
        </w:rPr>
        <w:t xml:space="preserve"> مانند استفاده </w:t>
      </w:r>
      <w:r w:rsidR="0069509D">
        <w:rPr>
          <w:rtl/>
        </w:rPr>
        <w:t xml:space="preserve">از </w:t>
      </w:r>
      <w:r w:rsidR="0069509D">
        <w:t>CPU</w:t>
      </w:r>
      <w:r w:rsidR="00A5253D" w:rsidRPr="00EB3393">
        <w:rPr>
          <w:rtl/>
        </w:rPr>
        <w:t>، مصرف ح</w:t>
      </w:r>
      <w:r w:rsidR="00A5253D" w:rsidRPr="00EB3393">
        <w:rPr>
          <w:rFonts w:hint="eastAsia"/>
          <w:rtl/>
        </w:rPr>
        <w:t>افظه،</w:t>
      </w:r>
      <w:r w:rsidR="00A5253D" w:rsidRPr="00EB3393">
        <w:rPr>
          <w:rtl/>
        </w:rPr>
        <w:t xml:space="preserve"> تأخ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ر</w:t>
      </w:r>
      <w:r w:rsidR="00A5253D" w:rsidRPr="00EB3393">
        <w:rPr>
          <w:rtl/>
        </w:rPr>
        <w:t xml:space="preserve"> شبکه و موارد د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گر</w:t>
      </w:r>
      <w:r w:rsidR="00A5253D" w:rsidRPr="00EB3393">
        <w:rPr>
          <w:rtl/>
        </w:rPr>
        <w:t xml:space="preserve"> را </w:t>
      </w:r>
      <w:r w:rsidR="0069509D">
        <w:rPr>
          <w:rtl/>
        </w:rPr>
        <w:t>نشان م</w:t>
      </w:r>
      <w:r w:rsidR="0069509D">
        <w:rPr>
          <w:rFonts w:hint="cs"/>
          <w:rtl/>
        </w:rPr>
        <w:t>ی‌</w:t>
      </w:r>
      <w:r w:rsidR="0069509D">
        <w:rPr>
          <w:rFonts w:hint="eastAsia"/>
          <w:rtl/>
        </w:rPr>
        <w:t>دهد</w:t>
      </w:r>
      <w:r w:rsidR="00A5253D" w:rsidRPr="00EB3393">
        <w:rPr>
          <w:rtl/>
        </w:rPr>
        <w:t>. علاوه بر ا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ن،</w:t>
      </w:r>
      <w:r w:rsidR="00A5253D" w:rsidRPr="00EB3393">
        <w:rPr>
          <w:rtl/>
        </w:rPr>
        <w:t xml:space="preserve"> </w:t>
      </w:r>
      <w:r w:rsidR="00A5253D" w:rsidRPr="00EB3393">
        <w:t>Prometheus</w:t>
      </w:r>
      <w:r w:rsidR="00A5253D" w:rsidRPr="00EB3393">
        <w:rPr>
          <w:rtl/>
        </w:rPr>
        <w:t xml:space="preserve"> دارا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ک</w:t>
      </w:r>
      <w:r w:rsidR="00A5253D" w:rsidRPr="00EB3393">
        <w:rPr>
          <w:rtl/>
        </w:rPr>
        <w:t xml:space="preserve"> س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ستم</w:t>
      </w:r>
      <w:r w:rsidR="00A5253D" w:rsidRPr="00EB3393">
        <w:rPr>
          <w:rtl/>
        </w:rPr>
        <w:t xml:space="preserve"> هشدار قدرتمند است که به کاربران اجازه م</w:t>
      </w:r>
      <w:r w:rsidR="00A5253D" w:rsidRPr="00EB3393">
        <w:rPr>
          <w:rFonts w:hint="cs"/>
          <w:rtl/>
        </w:rPr>
        <w:t>ی</w:t>
      </w:r>
      <w:r w:rsidR="0069509D">
        <w:t>‌</w:t>
      </w:r>
      <w:r w:rsidR="00A5253D" w:rsidRPr="00EB3393">
        <w:rPr>
          <w:rtl/>
        </w:rPr>
        <w:t>دهد قوان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ن</w:t>
      </w:r>
      <w:r w:rsidR="00A5253D" w:rsidRPr="00EB3393">
        <w:rPr>
          <w:rtl/>
        </w:rPr>
        <w:t xml:space="preserve"> و آستانه</w:t>
      </w:r>
      <w:r w:rsidR="0069509D">
        <w:t>‌</w:t>
      </w:r>
      <w:r w:rsidR="00A5253D" w:rsidRPr="00EB3393">
        <w:rPr>
          <w:rtl/>
        </w:rPr>
        <w:t>ها</w:t>
      </w:r>
      <w:r w:rsidR="00A5253D" w:rsidRPr="00EB3393">
        <w:rPr>
          <w:rFonts w:hint="cs"/>
          <w:rtl/>
        </w:rPr>
        <w:t>یی</w:t>
      </w:r>
      <w:r w:rsidR="00A5253D" w:rsidRPr="00EB3393">
        <w:rPr>
          <w:rtl/>
        </w:rPr>
        <w:t xml:space="preserve"> را برا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تول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د</w:t>
      </w:r>
      <w:r w:rsidR="00A5253D" w:rsidRPr="00EB3393">
        <w:rPr>
          <w:rtl/>
        </w:rPr>
        <w:t xml:space="preserve"> هشدارها بر اساس شرا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ط</w:t>
      </w:r>
      <w:r w:rsidR="00A5253D" w:rsidRPr="00EB3393">
        <w:rPr>
          <w:rtl/>
        </w:rPr>
        <w:t xml:space="preserve"> خاص تنظ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م</w:t>
      </w:r>
      <w:r w:rsidR="00A5253D" w:rsidRPr="00EB3393">
        <w:rPr>
          <w:rtl/>
        </w:rPr>
        <w:t xml:space="preserve"> کنند. ا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ن</w:t>
      </w:r>
      <w:r w:rsidR="00A5253D" w:rsidRPr="00EB3393">
        <w:rPr>
          <w:rtl/>
        </w:rPr>
        <w:t xml:space="preserve"> هشدارها را م</w:t>
      </w:r>
      <w:r w:rsidR="00A5253D" w:rsidRPr="00EB3393">
        <w:rPr>
          <w:rFonts w:hint="cs"/>
          <w:rtl/>
        </w:rPr>
        <w:t>ی</w:t>
      </w:r>
      <w:r w:rsidR="0069509D">
        <w:t>‌</w:t>
      </w:r>
      <w:r w:rsidR="00A5253D" w:rsidRPr="00EB3393">
        <w:rPr>
          <w:rtl/>
        </w:rPr>
        <w:t>توان از طر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ق</w:t>
      </w:r>
      <w:r w:rsidR="00A5253D" w:rsidRPr="00EB3393">
        <w:rPr>
          <w:rtl/>
        </w:rPr>
        <w:t xml:space="preserve"> کانال</w:t>
      </w:r>
      <w:r w:rsidR="0069509D">
        <w:t>‌</w:t>
      </w:r>
      <w:r w:rsidR="00A5253D" w:rsidRPr="00EB3393">
        <w:rPr>
          <w:rtl/>
        </w:rPr>
        <w:t>ها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مختلف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مان</w:t>
      </w:r>
      <w:r w:rsidR="00A5253D" w:rsidRPr="00EB3393">
        <w:rPr>
          <w:rFonts w:hint="eastAsia"/>
          <w:rtl/>
        </w:rPr>
        <w:t>ند</w:t>
      </w:r>
      <w:r w:rsidR="00A5253D" w:rsidRPr="00EB3393">
        <w:rPr>
          <w:rtl/>
        </w:rPr>
        <w:t xml:space="preserve"> ا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م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ل،</w:t>
      </w:r>
      <w:r w:rsidR="00A5253D" w:rsidRPr="00EB3393">
        <w:rPr>
          <w:rtl/>
        </w:rPr>
        <w:t xml:space="preserve"> </w:t>
      </w:r>
      <w:r w:rsidR="00A5253D" w:rsidRPr="00EB3393">
        <w:t>Slack</w:t>
      </w:r>
      <w:r w:rsidR="00A5253D" w:rsidRPr="00EB3393">
        <w:rPr>
          <w:rtl/>
        </w:rPr>
        <w:t xml:space="preserve">، </w:t>
      </w:r>
      <w:r w:rsidR="00A5253D" w:rsidRPr="00EB3393">
        <w:t>PagerDuty</w:t>
      </w:r>
      <w:r w:rsidR="00A5253D" w:rsidRPr="00EB3393">
        <w:rPr>
          <w:rtl/>
        </w:rPr>
        <w:t xml:space="preserve"> و غ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ره</w:t>
      </w:r>
      <w:r w:rsidR="00A5253D" w:rsidRPr="00EB3393">
        <w:rPr>
          <w:rtl/>
        </w:rPr>
        <w:t xml:space="preserve"> ارسال کرد. همچن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ن</w:t>
      </w:r>
      <w:r w:rsidR="00A5253D" w:rsidRPr="00EB3393">
        <w:rPr>
          <w:rtl/>
        </w:rPr>
        <w:t xml:space="preserve"> با</w:t>
      </w:r>
      <w:r w:rsidR="005F2618">
        <w:rPr>
          <w:rFonts w:hint="cs"/>
          <w:rtl/>
        </w:rPr>
        <w:t xml:space="preserve"> </w:t>
      </w:r>
      <w:r w:rsidR="00A5253D" w:rsidRPr="00EB3393">
        <w:t>Grafana</w:t>
      </w:r>
      <w:r w:rsidR="00A5253D" w:rsidRPr="00EB3393">
        <w:rPr>
          <w:rtl/>
        </w:rPr>
        <w:t>، ابزار محبوب نما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ش</w:t>
      </w:r>
      <w:r w:rsidR="00A5253D" w:rsidRPr="00EB3393">
        <w:rPr>
          <w:rtl/>
        </w:rPr>
        <w:t xml:space="preserve"> داده</w:t>
      </w:r>
      <w:r w:rsidR="0069509D">
        <w:t>‌</w:t>
      </w:r>
      <w:r w:rsidR="00A5253D" w:rsidRPr="00EB3393">
        <w:rPr>
          <w:rtl/>
        </w:rPr>
        <w:t>ها، به</w:t>
      </w:r>
      <w:r w:rsidR="0069509D">
        <w:t>‌</w:t>
      </w:r>
      <w:r w:rsidR="00A5253D" w:rsidRPr="00EB3393">
        <w:rPr>
          <w:rtl/>
        </w:rPr>
        <w:t>خوب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ادغام م</w:t>
      </w:r>
      <w:r w:rsidR="00A5253D" w:rsidRPr="00EB3393">
        <w:rPr>
          <w:rFonts w:hint="cs"/>
          <w:rtl/>
        </w:rPr>
        <w:t>ی</w:t>
      </w:r>
      <w:r w:rsidR="0069509D">
        <w:t>‌</w:t>
      </w:r>
      <w:r w:rsidR="00A5253D" w:rsidRPr="00EB3393">
        <w:rPr>
          <w:rtl/>
        </w:rPr>
        <w:t>شود</w:t>
      </w:r>
      <w:r w:rsidR="0069509D">
        <w:rPr>
          <w:rtl/>
        </w:rPr>
        <w:t>. به‌طورکل</w:t>
      </w:r>
      <w:r w:rsidR="0069509D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،</w:t>
      </w:r>
      <w:r w:rsidR="00A5253D" w:rsidRPr="00EB3393">
        <w:rPr>
          <w:rtl/>
        </w:rPr>
        <w:t xml:space="preserve"> </w:t>
      </w:r>
      <w:r w:rsidR="00A5253D" w:rsidRPr="00EB3393">
        <w:t>Prometheus</w:t>
      </w:r>
      <w:r w:rsidR="00A5253D" w:rsidRPr="00EB3393">
        <w:rPr>
          <w:rtl/>
        </w:rPr>
        <w:t xml:space="preserve"> 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ک</w:t>
      </w:r>
      <w:r w:rsidR="00A5253D" w:rsidRPr="00EB3393">
        <w:rPr>
          <w:rtl/>
        </w:rPr>
        <w:t xml:space="preserve"> </w:t>
      </w:r>
      <w:r w:rsidR="0069509D">
        <w:rPr>
          <w:rtl/>
        </w:rPr>
        <w:t>راه‌حل</w:t>
      </w:r>
      <w:r w:rsidR="00A5253D" w:rsidRPr="00EB3393">
        <w:rPr>
          <w:rtl/>
        </w:rPr>
        <w:t xml:space="preserve"> انعطاف</w:t>
      </w:r>
      <w:r w:rsidR="0069509D">
        <w:t>‌</w:t>
      </w:r>
      <w:r w:rsidR="00A5253D" w:rsidRPr="00EB3393">
        <w:rPr>
          <w:rtl/>
        </w:rPr>
        <w:t>پذ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ر</w:t>
      </w:r>
      <w:r w:rsidR="00A5253D" w:rsidRPr="00EB3393">
        <w:rPr>
          <w:rtl/>
        </w:rPr>
        <w:t xml:space="preserve"> و مق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اس</w:t>
      </w:r>
      <w:r w:rsidR="0069509D">
        <w:t>‌</w:t>
      </w:r>
      <w:r w:rsidR="00A5253D" w:rsidRPr="00EB3393">
        <w:rPr>
          <w:rtl/>
        </w:rPr>
        <w:t>پذ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ر</w:t>
      </w:r>
      <w:r w:rsidR="00A5253D" w:rsidRPr="00EB3393">
        <w:rPr>
          <w:rtl/>
        </w:rPr>
        <w:t xml:space="preserve"> برا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نظارت و هشدار در س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ستم</w:t>
      </w:r>
      <w:r w:rsidR="0069509D">
        <w:t>‌</w:t>
      </w:r>
      <w:r w:rsidR="00A5253D" w:rsidRPr="00EB3393">
        <w:rPr>
          <w:rtl/>
        </w:rPr>
        <w:t>ها</w:t>
      </w:r>
      <w:r w:rsidR="00A5253D" w:rsidRPr="00EB3393">
        <w:rPr>
          <w:rFonts w:hint="cs"/>
          <w:rtl/>
        </w:rPr>
        <w:t>ی</w:t>
      </w:r>
      <w:r w:rsidR="00A5253D" w:rsidRPr="00EB3393">
        <w:rPr>
          <w:rtl/>
        </w:rPr>
        <w:t xml:space="preserve"> توز</w:t>
      </w:r>
      <w:r w:rsidR="00A5253D" w:rsidRPr="00EB3393">
        <w:rPr>
          <w:rFonts w:hint="cs"/>
          <w:rtl/>
        </w:rPr>
        <w:t>ی</w:t>
      </w:r>
      <w:r w:rsidR="00A5253D" w:rsidRPr="00EB3393">
        <w:rPr>
          <w:rFonts w:hint="eastAsia"/>
          <w:rtl/>
        </w:rPr>
        <w:t>ع</w:t>
      </w:r>
      <w:r w:rsidR="00A5253D" w:rsidRPr="00EB3393">
        <w:rPr>
          <w:rtl/>
        </w:rPr>
        <w:t xml:space="preserve"> شده مدرن ارائه م</w:t>
      </w:r>
      <w:r w:rsidR="00A5253D" w:rsidRPr="00EB3393">
        <w:rPr>
          <w:rFonts w:hint="cs"/>
          <w:rtl/>
        </w:rPr>
        <w:t>ی</w:t>
      </w:r>
      <w:r w:rsidR="0069509D">
        <w:t>‌</w:t>
      </w:r>
      <w:r w:rsidR="00A5253D" w:rsidRPr="00EB3393">
        <w:rPr>
          <w:rtl/>
        </w:rPr>
        <w:t>دهد.</w:t>
      </w:r>
    </w:p>
    <w:p w14:paraId="039747DE" w14:textId="64C97B28" w:rsidR="00A5253D" w:rsidRDefault="00A5253D" w:rsidP="00A5253D">
      <w:pPr>
        <w:bidi/>
        <w:spacing w:before="0" w:line="360" w:lineRule="auto"/>
        <w:ind w:left="700"/>
        <w:jc w:val="both"/>
        <w:rPr>
          <w:rFonts w:ascii="IRANSansX" w:hAnsi="IRANSansX" w:cs="IRANSansX"/>
          <w:szCs w:val="22"/>
          <w:rtl/>
          <w:lang w:bidi="fa-IR"/>
        </w:rPr>
      </w:pPr>
      <w:r w:rsidRPr="0061239D">
        <w:rPr>
          <w:rFonts w:ascii="IRANSansX" w:hAnsi="IRANSansX" w:cs="IRANSansX"/>
          <w:szCs w:val="22"/>
          <w:lang w:bidi="fa-IR"/>
        </w:rPr>
        <w:t>Grafana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</w:t>
      </w:r>
      <w:r w:rsidRPr="0061239D">
        <w:rPr>
          <w:rFonts w:ascii="IRANSansX" w:hAnsi="IRANSansX" w:cs="IRANSansX"/>
          <w:szCs w:val="22"/>
          <w:rtl/>
          <w:lang w:bidi="fa-IR"/>
        </w:rPr>
        <w:t>یک ابزار نمایش و نظارت بر داده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های </w:t>
      </w:r>
      <w:r w:rsidR="0069509D">
        <w:rPr>
          <w:rFonts w:ascii="IRANSansX" w:hAnsi="IRANSansX" w:cs="IRANSansX"/>
          <w:szCs w:val="22"/>
          <w:rtl/>
          <w:lang w:bidi="fa-IR"/>
        </w:rPr>
        <w:t>منبع‌باز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است که داشبوردهای </w:t>
      </w:r>
      <w:r w:rsidR="0069509D">
        <w:rPr>
          <w:rFonts w:ascii="IRANSansX" w:hAnsi="IRANSansX" w:cs="IRANSansX"/>
          <w:szCs w:val="22"/>
          <w:rtl/>
          <w:lang w:bidi="fa-IR"/>
        </w:rPr>
        <w:t>قابل‌تنظ</w:t>
      </w:r>
      <w:r w:rsidR="0069509D">
        <w:rPr>
          <w:rFonts w:ascii="IRANSansX" w:hAnsi="IRANSansX" w:cs="IRANSansX" w:hint="cs"/>
          <w:szCs w:val="22"/>
          <w:rtl/>
          <w:lang w:bidi="fa-IR"/>
        </w:rPr>
        <w:t>ی</w:t>
      </w:r>
      <w:r w:rsidR="0069509D">
        <w:rPr>
          <w:rFonts w:ascii="IRANSansX" w:hAnsi="IRANSansX" w:cs="IRANSansX" w:hint="eastAsia"/>
          <w:szCs w:val="22"/>
          <w:rtl/>
          <w:lang w:bidi="fa-IR"/>
        </w:rPr>
        <w:t>م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برای نمایش و </w:t>
      </w:r>
      <w:r w:rsidR="0069509D">
        <w:rPr>
          <w:rFonts w:ascii="IRANSansX" w:hAnsi="IRANSansX" w:cs="IRANSansX"/>
          <w:szCs w:val="22"/>
          <w:rtl/>
          <w:lang w:bidi="fa-IR"/>
        </w:rPr>
        <w:t>تجزیه‌وتحلیل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داده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ها از منابع مختلف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را </w:t>
      </w:r>
      <w:r w:rsidRPr="0061239D">
        <w:rPr>
          <w:rFonts w:ascii="IRANSansX" w:hAnsi="IRANSansX" w:cs="IRANSansX"/>
          <w:szCs w:val="22"/>
          <w:rtl/>
          <w:lang w:bidi="fa-IR"/>
        </w:rPr>
        <w:t>ایجاد کنند.</w:t>
      </w:r>
      <w:r w:rsidRPr="0061239D">
        <w:rPr>
          <w:rFonts w:ascii="IRANSansX" w:hAnsi="IRANSansX" w:cs="IRANSansX"/>
          <w:szCs w:val="22"/>
          <w:lang w:bidi="fa-IR"/>
        </w:rPr>
        <w:t xml:space="preserve"> Grafana 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از ادغام با چندین منبع داده </w:t>
      </w:r>
      <w:r w:rsidR="00C56857">
        <w:rPr>
          <w:rFonts w:ascii="IRANSansX" w:hAnsi="IRANSansX" w:cs="IRANSansX"/>
          <w:szCs w:val="22"/>
          <w:rtl/>
          <w:lang w:bidi="fa-IR"/>
        </w:rPr>
        <w:t>ازجمله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پایگاه</w:t>
      </w:r>
      <w:r w:rsidR="005F2618">
        <w:rPr>
          <w:rFonts w:ascii="IRANSansX" w:hAnsi="IRANSansX" w:cs="IRANSansX" w:hint="cs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های داده محبوب مانند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</w:t>
      </w:r>
      <w:r w:rsidRPr="0061239D">
        <w:rPr>
          <w:rFonts w:ascii="IRANSansX" w:hAnsi="IRANSansX" w:cs="IRANSansX"/>
          <w:szCs w:val="22"/>
          <w:lang w:bidi="fa-IR"/>
        </w:rPr>
        <w:t>MySQL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، </w:t>
      </w:r>
      <w:r w:rsidRPr="0061239D">
        <w:rPr>
          <w:rFonts w:ascii="IRANSansX" w:hAnsi="IRANSansX" w:cs="IRANSansX"/>
          <w:szCs w:val="22"/>
          <w:lang w:bidi="fa-IR"/>
        </w:rPr>
        <w:t>PostgreSQL</w:t>
      </w:r>
      <w:r w:rsidRPr="0061239D">
        <w:rPr>
          <w:rFonts w:ascii="IRANSansX" w:hAnsi="IRANSansX" w:cs="IRANSansX"/>
          <w:szCs w:val="22"/>
          <w:rtl/>
          <w:lang w:bidi="fa-IR"/>
        </w:rPr>
        <w:t>،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</w:t>
      </w:r>
      <w:r w:rsidRPr="0061239D">
        <w:rPr>
          <w:rFonts w:ascii="IRANSansX" w:hAnsi="IRANSansX" w:cs="IRANSansX"/>
          <w:szCs w:val="22"/>
          <w:lang w:bidi="fa-IR"/>
        </w:rPr>
        <w:t>MinIO</w:t>
      </w:r>
      <w:r w:rsidRPr="0061239D">
        <w:rPr>
          <w:rFonts w:ascii="IRANSansX" w:hAnsi="IRANSansX" w:cs="IRANSansX" w:hint="cs"/>
          <w:szCs w:val="22"/>
          <w:rtl/>
          <w:lang w:bidi="fa-IR"/>
        </w:rPr>
        <w:t>،</w:t>
      </w:r>
      <w:r w:rsidR="0069509D">
        <w:rPr>
          <w:rFonts w:ascii="IRANSansX" w:hAnsi="IRANSansX" w:cs="IRANSansX"/>
          <w:szCs w:val="22"/>
          <w:rtl/>
          <w:lang w:bidi="fa-IR"/>
        </w:rPr>
        <w:t xml:space="preserve"> </w:t>
      </w:r>
      <w:r w:rsidRPr="0061239D">
        <w:rPr>
          <w:rFonts w:ascii="IRANSansX" w:hAnsi="IRANSansX" w:cs="IRANSansX"/>
          <w:szCs w:val="22"/>
          <w:lang w:bidi="fa-IR"/>
        </w:rPr>
        <w:t>Elasticsearch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و </w:t>
      </w:r>
      <w:r w:rsidRPr="0061239D">
        <w:rPr>
          <w:rFonts w:ascii="IRANSansX" w:hAnsi="IRANSansX" w:cs="IRANSansX"/>
          <w:szCs w:val="22"/>
          <w:lang w:bidi="fa-IR"/>
        </w:rPr>
        <w:t>Prometheus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</w:t>
      </w:r>
      <w:r w:rsidRPr="0061239D">
        <w:rPr>
          <w:rFonts w:ascii="IRANSansX" w:hAnsi="IRANSansX" w:cs="IRANSansX"/>
          <w:szCs w:val="22"/>
          <w:rtl/>
          <w:lang w:bidi="fa-IR"/>
        </w:rPr>
        <w:t>پشتیبانی می</w:t>
      </w:r>
      <w:r w:rsidR="005F2618">
        <w:rPr>
          <w:rFonts w:ascii="IRANSansX" w:hAnsi="IRANSansX" w:cs="IRANSansX" w:hint="cs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کند. این 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ابزار </w:t>
      </w:r>
      <w:r w:rsidRPr="0061239D">
        <w:rPr>
          <w:rFonts w:ascii="IRANSansX" w:hAnsi="IRANSansX" w:cs="IRANSansX"/>
          <w:szCs w:val="22"/>
          <w:rtl/>
          <w:lang w:bidi="fa-IR"/>
        </w:rPr>
        <w:t>یک رابط یکپارچه برای اتصال و جمع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آوری داده</w:t>
      </w:r>
      <w:r w:rsidR="005F2618">
        <w:rPr>
          <w:rFonts w:ascii="IRANSansX" w:hAnsi="IRANSansX" w:cs="IRANSansX" w:hint="cs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ها از چندین منبع فراهم </w:t>
      </w:r>
      <w:r w:rsidRPr="0061239D">
        <w:rPr>
          <w:rFonts w:ascii="IRANSansX" w:hAnsi="IRANSansX" w:cs="IRANSansX" w:hint="cs"/>
          <w:szCs w:val="22"/>
          <w:rtl/>
          <w:lang w:bidi="fa-IR"/>
        </w:rPr>
        <w:t>کرده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و نظارت و </w:t>
      </w:r>
      <w:r w:rsidR="0069509D">
        <w:rPr>
          <w:rFonts w:ascii="IRANSansX" w:hAnsi="IRANSansX" w:cs="IRANSansX"/>
          <w:szCs w:val="22"/>
          <w:rtl/>
          <w:lang w:bidi="fa-IR"/>
        </w:rPr>
        <w:t>تجزیه‌وتحلیل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داده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ها را در پلتفرم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های مختلف آسان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تر می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کند</w:t>
      </w:r>
      <w:r w:rsidRPr="0061239D">
        <w:rPr>
          <w:rFonts w:ascii="IRANSansX" w:hAnsi="IRANSansX" w:cs="IRANSansX"/>
          <w:szCs w:val="22"/>
          <w:lang w:bidi="fa-IR"/>
        </w:rPr>
        <w:t>.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</w:t>
      </w:r>
      <w:r w:rsidRPr="0061239D">
        <w:rPr>
          <w:rFonts w:ascii="IRANSansX" w:hAnsi="IRANSansX" w:cs="IRANSansX"/>
          <w:szCs w:val="22"/>
          <w:rtl/>
          <w:lang w:bidi="fa-IR"/>
        </w:rPr>
        <w:t>با استفاده از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</w:t>
      </w:r>
      <w:r w:rsidRPr="0061239D">
        <w:rPr>
          <w:rFonts w:ascii="IRANSansX" w:hAnsi="IRANSansX" w:cs="IRANSansX"/>
          <w:szCs w:val="22"/>
          <w:lang w:bidi="fa-IR"/>
        </w:rPr>
        <w:t>Grafana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، کاربران </w:t>
      </w:r>
      <w:r w:rsidRPr="0061239D">
        <w:rPr>
          <w:rFonts w:ascii="IRANSansX" w:hAnsi="IRANSansX" w:cs="IRANSansX"/>
          <w:szCs w:val="22"/>
          <w:rtl/>
          <w:lang w:bidi="fa-IR"/>
        </w:rPr>
        <w:lastRenderedPageBreak/>
        <w:t>می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توانند داشبوردهای بصری جذاب با گزینه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های نمایش </w:t>
      </w:r>
      <w:r w:rsidRPr="0061239D">
        <w:rPr>
          <w:rFonts w:ascii="IRANSansX" w:hAnsi="IRANSansX" w:cs="IRANSansX" w:hint="cs"/>
          <w:szCs w:val="22"/>
          <w:rtl/>
          <w:lang w:bidi="fa-IR"/>
        </w:rPr>
        <w:t>همچون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نمودارها، نمودارها، جداول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را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ایجاد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 کرده و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طیف وسیعی از گزینه</w:t>
      </w:r>
      <w:r w:rsidR="005F2618">
        <w:rPr>
          <w:rFonts w:ascii="IRANSansX" w:hAnsi="IRANSansX" w:cs="IRANSansX" w:hint="cs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های</w:t>
      </w:r>
      <w:r>
        <w:rPr>
          <w:rFonts w:ascii="IRANSansX" w:hAnsi="IRANSansX" w:cs="IRANSansX" w:hint="cs"/>
          <w:szCs w:val="22"/>
          <w:rtl/>
          <w:lang w:bidi="fa-IR"/>
        </w:rPr>
        <w:t xml:space="preserve"> </w:t>
      </w:r>
      <w:r w:rsidRPr="0061239D">
        <w:rPr>
          <w:rFonts w:ascii="IRANSansX" w:hAnsi="IRANSansX" w:cs="IRANSansX"/>
          <w:szCs w:val="22"/>
          <w:rtl/>
          <w:lang w:bidi="fa-IR"/>
        </w:rPr>
        <w:t>سفارشی</w:t>
      </w:r>
      <w:r w:rsidR="005F2618">
        <w:rPr>
          <w:rFonts w:ascii="IRANSansX" w:hAnsi="IRANSansX" w:cs="IRANSansX" w:hint="cs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سازی را ارائه می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دهد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. همچنین، 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این 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ابزار </w:t>
      </w:r>
      <w:r w:rsidRPr="0061239D">
        <w:rPr>
          <w:rFonts w:ascii="IRANSansX" w:hAnsi="IRANSansX" w:cs="IRANSansX"/>
          <w:szCs w:val="22"/>
          <w:rtl/>
          <w:lang w:bidi="fa-IR"/>
        </w:rPr>
        <w:t>ویژگی</w:t>
      </w:r>
      <w:r w:rsidR="005F2618">
        <w:rPr>
          <w:rFonts w:ascii="IRANSansX" w:hAnsi="IRANSansX" w:cs="IRANSansX" w:hint="cs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ها</w:t>
      </w:r>
      <w:r w:rsidRPr="0061239D">
        <w:rPr>
          <w:rFonts w:ascii="IRANSansX" w:hAnsi="IRANSansX" w:cs="IRANSansX" w:hint="cs"/>
          <w:szCs w:val="22"/>
          <w:rtl/>
          <w:lang w:bidi="fa-IR"/>
        </w:rPr>
        <w:t xml:space="preserve">یی </w:t>
      </w:r>
      <w:r w:rsidRPr="0061239D">
        <w:rPr>
          <w:rFonts w:ascii="IRANSansX" w:hAnsi="IRANSansX" w:cs="IRANSansX"/>
          <w:szCs w:val="22"/>
          <w:rtl/>
          <w:lang w:bidi="fa-IR"/>
        </w:rPr>
        <w:t>مانند هشدار و اعلان را ارائه می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دهد که در آن کاربران می</w:t>
      </w:r>
      <w:r w:rsidR="0069509D">
        <w:rPr>
          <w:rFonts w:ascii="IRANSansX" w:hAnsi="IRANSansX" w:cs="IRANSansX"/>
          <w:szCs w:val="22"/>
          <w:lang w:bidi="fa-IR"/>
        </w:rPr>
        <w:t>‌</w:t>
      </w:r>
      <w:r w:rsidRPr="0061239D">
        <w:rPr>
          <w:rFonts w:ascii="IRANSansX" w:hAnsi="IRANSansX" w:cs="IRANSansX"/>
          <w:szCs w:val="22"/>
          <w:rtl/>
          <w:lang w:bidi="fa-IR"/>
        </w:rPr>
        <w:t>توانند قوانینی را برای ایجاد هشدار بر اساس شرایط مشخص تنظیم کنند</w:t>
      </w:r>
      <w:r w:rsidR="0069509D">
        <w:rPr>
          <w:rFonts w:ascii="IRANSansX" w:hAnsi="IRANSansX" w:cs="IRANSansX"/>
          <w:szCs w:val="22"/>
          <w:rtl/>
          <w:lang w:bidi="fa-IR"/>
        </w:rPr>
        <w:t>؛ بنابرا</w:t>
      </w:r>
      <w:r w:rsidR="0069509D">
        <w:rPr>
          <w:rFonts w:ascii="IRANSansX" w:hAnsi="IRANSansX" w:cs="IRANSansX" w:hint="cs"/>
          <w:szCs w:val="22"/>
          <w:rtl/>
          <w:lang w:bidi="fa-IR"/>
        </w:rPr>
        <w:t>ی</w:t>
      </w:r>
      <w:r w:rsidR="0069509D">
        <w:rPr>
          <w:rFonts w:ascii="IRANSansX" w:hAnsi="IRANSansX" w:cs="IRANSansX" w:hint="eastAsia"/>
          <w:szCs w:val="22"/>
          <w:rtl/>
          <w:lang w:bidi="fa-IR"/>
        </w:rPr>
        <w:t>ن</w:t>
      </w:r>
      <w:r w:rsidRPr="0061239D">
        <w:rPr>
          <w:rFonts w:ascii="IRANSansX" w:hAnsi="IRANSansX" w:cs="IRANSansX"/>
          <w:szCs w:val="22"/>
          <w:rtl/>
          <w:lang w:bidi="fa-IR"/>
        </w:rPr>
        <w:t xml:space="preserve"> تا زمانی که</w:t>
      </w:r>
      <w:r w:rsidRPr="0061239D">
        <w:rPr>
          <w:rFonts w:ascii="IRANSansX" w:hAnsi="IRANSansX" w:cs="IRANSansX"/>
          <w:szCs w:val="22"/>
          <w:rtl/>
        </w:rPr>
        <w:t xml:space="preserve"> معیارهای از پیش تعیین شده از آستانه</w:t>
      </w:r>
      <w:r w:rsidR="0069509D">
        <w:rPr>
          <w:rFonts w:ascii="IRANSansX" w:hAnsi="IRANSansX" w:cs="IRANSansX"/>
          <w:szCs w:val="22"/>
        </w:rPr>
        <w:t>‌</w:t>
      </w:r>
      <w:r w:rsidRPr="0061239D">
        <w:rPr>
          <w:rFonts w:ascii="IRANSansX" w:hAnsi="IRANSansX" w:cs="IRANSansX" w:hint="cs"/>
          <w:szCs w:val="22"/>
          <w:rtl/>
        </w:rPr>
        <w:t>ای</w:t>
      </w:r>
      <w:r w:rsidRPr="0061239D">
        <w:rPr>
          <w:rFonts w:ascii="IRANSansX" w:hAnsi="IRANSansX" w:cs="IRANSansX"/>
          <w:szCs w:val="22"/>
          <w:rtl/>
        </w:rPr>
        <w:t xml:space="preserve"> خاص فراتر می</w:t>
      </w:r>
      <w:r w:rsidR="0069509D">
        <w:rPr>
          <w:rFonts w:ascii="IRANSansX" w:hAnsi="IRANSansX" w:cs="IRANSansX"/>
          <w:szCs w:val="22"/>
        </w:rPr>
        <w:t>‌</w:t>
      </w:r>
      <w:r w:rsidRPr="0061239D">
        <w:rPr>
          <w:rFonts w:ascii="IRANSansX" w:hAnsi="IRANSansX" w:cs="IRANSansX"/>
          <w:szCs w:val="22"/>
          <w:rtl/>
        </w:rPr>
        <w:t>روند یا از آن کمتر می</w:t>
      </w:r>
      <w:r w:rsidR="0069509D">
        <w:rPr>
          <w:rFonts w:ascii="IRANSansX" w:hAnsi="IRANSansX" w:cs="IRANSansX"/>
          <w:szCs w:val="22"/>
        </w:rPr>
        <w:t>‌</w:t>
      </w:r>
      <w:r w:rsidRPr="0061239D">
        <w:rPr>
          <w:rFonts w:ascii="IRANSansX" w:hAnsi="IRANSansX" w:cs="IRANSansX"/>
          <w:szCs w:val="22"/>
          <w:rtl/>
        </w:rPr>
        <w:t>شوند، اعلان فوری می</w:t>
      </w:r>
      <w:r w:rsidR="0069509D">
        <w:rPr>
          <w:rFonts w:ascii="IRANSansX" w:hAnsi="IRANSansX" w:cs="IRANSansX"/>
          <w:szCs w:val="22"/>
        </w:rPr>
        <w:t>‌</w:t>
      </w:r>
      <w:r w:rsidRPr="0061239D">
        <w:rPr>
          <w:rFonts w:ascii="IRANSansX" w:hAnsi="IRANSansX" w:cs="IRANSansX"/>
          <w:szCs w:val="22"/>
          <w:rtl/>
        </w:rPr>
        <w:t>دهد و به نظارت فعال و حل مشکل</w:t>
      </w:r>
      <w:r w:rsidRPr="0061239D">
        <w:rPr>
          <w:rFonts w:ascii="IRANSansX" w:hAnsi="IRANSansX" w:cs="IRANSansX" w:hint="cs"/>
          <w:szCs w:val="22"/>
          <w:rtl/>
        </w:rPr>
        <w:t xml:space="preserve">ات پلتفرم </w:t>
      </w:r>
      <w:proofErr w:type="spellStart"/>
      <w:r w:rsidRPr="0061239D">
        <w:rPr>
          <w:rFonts w:ascii="IRANSansX" w:hAnsi="IRANSansX" w:cs="IRANSansX"/>
          <w:szCs w:val="22"/>
        </w:rPr>
        <w:t>MLops</w:t>
      </w:r>
      <w:proofErr w:type="spellEnd"/>
      <w:r w:rsidRPr="0061239D">
        <w:rPr>
          <w:rFonts w:ascii="IRANSansX" w:hAnsi="IRANSansX" w:cs="IRANSansX"/>
          <w:szCs w:val="22"/>
          <w:rtl/>
        </w:rPr>
        <w:t xml:space="preserve"> کمک می</w:t>
      </w:r>
      <w:r w:rsidR="0069509D">
        <w:rPr>
          <w:rFonts w:ascii="IRANSansX" w:hAnsi="IRANSansX" w:cs="IRANSansX"/>
          <w:szCs w:val="22"/>
        </w:rPr>
        <w:t>‌</w:t>
      </w:r>
      <w:r w:rsidRPr="0061239D">
        <w:rPr>
          <w:rFonts w:ascii="IRANSansX" w:hAnsi="IRANSansX" w:cs="IRANSansX"/>
          <w:szCs w:val="22"/>
          <w:rtl/>
        </w:rPr>
        <w:t>کند</w:t>
      </w:r>
      <w:r>
        <w:rPr>
          <w:rFonts w:ascii="IRANSansX" w:hAnsi="IRANSansX" w:cs="IRANSansX" w:hint="cs"/>
          <w:szCs w:val="22"/>
          <w:rtl/>
        </w:rPr>
        <w:t>.</w:t>
      </w:r>
    </w:p>
    <w:p w14:paraId="0F235D04" w14:textId="77777777" w:rsidR="00D40929" w:rsidRDefault="00E112DC" w:rsidP="00D40929">
      <w:pPr>
        <w:pStyle w:val="a0"/>
        <w:keepNext/>
        <w:jc w:val="center"/>
      </w:pPr>
      <w:r>
        <w:rPr>
          <w:noProof/>
        </w:rPr>
        <w:drawing>
          <wp:inline distT="0" distB="0" distL="0" distR="0" wp14:anchorId="0E4E2794" wp14:editId="7F04D416">
            <wp:extent cx="4163695" cy="2775097"/>
            <wp:effectExtent l="0" t="0" r="825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7"/>
                    <a:stretch/>
                  </pic:blipFill>
                  <pic:spPr bwMode="auto">
                    <a:xfrm>
                      <a:off x="0" y="0"/>
                      <a:ext cx="4195935" cy="27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2E2ED" w14:textId="74152BFA" w:rsidR="0086241C" w:rsidRDefault="00D40929" w:rsidP="00C501A2">
      <w:pPr>
        <w:pStyle w:val="Caption"/>
      </w:pPr>
      <w:r>
        <w:rPr>
          <w:rtl/>
        </w:rPr>
        <w:t xml:space="preserve">شکل </w:t>
      </w:r>
      <w:fldSimple w:instr=" SEQ شکل \* ARABIC ">
        <w:r w:rsidR="006E289D">
          <w:rPr>
            <w:noProof/>
          </w:rPr>
          <w:t>9</w:t>
        </w:r>
      </w:fldSimple>
      <w:r>
        <w:rPr>
          <w:rFonts w:hint="cs"/>
          <w:rtl/>
          <w:lang w:bidi="fa-IR"/>
        </w:rPr>
        <w:t xml:space="preserve"> -</w:t>
      </w:r>
      <w:r w:rsidRPr="00E843D8">
        <w:rPr>
          <w:rtl/>
          <w:lang w:bidi="fa-IR"/>
        </w:rPr>
        <w:t>معمار</w:t>
      </w:r>
      <w:r w:rsidRPr="00E843D8">
        <w:rPr>
          <w:rFonts w:hint="cs"/>
          <w:rtl/>
          <w:lang w:bidi="fa-IR"/>
        </w:rPr>
        <w:t>ی</w:t>
      </w:r>
      <w:r w:rsidRPr="00E843D8">
        <w:rPr>
          <w:rtl/>
          <w:lang w:bidi="fa-IR"/>
        </w:rPr>
        <w:t xml:space="preserve"> </w:t>
      </w:r>
      <w:r w:rsidRPr="00E843D8">
        <w:rPr>
          <w:lang w:bidi="fa-IR"/>
        </w:rPr>
        <w:t>ELK</w:t>
      </w:r>
    </w:p>
    <w:p w14:paraId="30770440" w14:textId="77777777" w:rsidR="0086241C" w:rsidRPr="0086241C" w:rsidRDefault="0086241C" w:rsidP="0086241C">
      <w:pPr>
        <w:pStyle w:val="a"/>
        <w:rPr>
          <w:lang w:bidi="ar-SA"/>
        </w:rPr>
      </w:pPr>
    </w:p>
    <w:p w14:paraId="12B40499" w14:textId="15BA2C44" w:rsidR="001E0702" w:rsidRDefault="001E0702" w:rsidP="00D54100">
      <w:pPr>
        <w:pStyle w:val="Heading2"/>
        <w:rPr>
          <w:rtl/>
        </w:rPr>
      </w:pPr>
      <w:bookmarkStart w:id="32" w:name="_Toc143960617"/>
      <w:r w:rsidRPr="004C08FE">
        <w:rPr>
          <w:rFonts w:hint="cs"/>
          <w:rtl/>
        </w:rPr>
        <w:t>محل ذخیره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سازی مدل</w:t>
      </w:r>
      <w:bookmarkEnd w:id="32"/>
    </w:p>
    <w:p w14:paraId="65898BE4" w14:textId="783E9CAE" w:rsidR="0061239D" w:rsidRPr="0061239D" w:rsidRDefault="001E0702" w:rsidP="00383645">
      <w:pPr>
        <w:pStyle w:val="a0"/>
      </w:pPr>
      <w:r w:rsidRPr="004C08FE">
        <w:rPr>
          <w:rtl/>
        </w:rPr>
        <w:t xml:space="preserve"> </w:t>
      </w:r>
      <w:r w:rsidRPr="004C08FE">
        <w:rPr>
          <w:rFonts w:hint="cs"/>
          <w:rtl/>
        </w:rPr>
        <w:t>این بخش محل نگهداری نسخه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های مختلف فراداده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ها، مدل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ها و کدها است، و هنگام استقرار، مدل از آن بارگذاری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شود. برای ذخیره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سازی نسخه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های مختلف مدل از </w:t>
      </w:r>
      <w:r w:rsidRPr="004C08FE">
        <w:t>Minio</w:t>
      </w:r>
      <w:r w:rsidRPr="004C08FE">
        <w:rPr>
          <w:rFonts w:hint="cs"/>
          <w:rtl/>
        </w:rPr>
        <w:t xml:space="preserve"> استفاده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شود، و تمام </w:t>
      </w:r>
      <w:r w:rsidR="0069509D">
        <w:t>Artifact</w:t>
      </w:r>
      <w:r w:rsidR="0069509D">
        <w:rPr>
          <w:rtl/>
        </w:rPr>
        <w:t>ها</w:t>
      </w:r>
      <w:r w:rsidR="0069509D">
        <w:t xml:space="preserve"> </w:t>
      </w:r>
      <w:r w:rsidRPr="004C08FE">
        <w:rPr>
          <w:rFonts w:hint="cs"/>
          <w:rtl/>
        </w:rPr>
        <w:t xml:space="preserve">مانند </w:t>
      </w:r>
      <w:r w:rsidR="0069509D">
        <w:t>image</w:t>
      </w:r>
      <w:r w:rsidR="0069509D">
        <w:rPr>
          <w:rtl/>
        </w:rPr>
        <w:t>ها</w:t>
      </w:r>
      <w:r w:rsidR="0069509D">
        <w:rPr>
          <w:rFonts w:hint="cs"/>
          <w:rtl/>
        </w:rPr>
        <w:t>ی</w:t>
      </w:r>
      <w:r w:rsidR="0069509D">
        <w:t xml:space="preserve"> </w:t>
      </w:r>
      <w:r w:rsidRPr="004C08FE">
        <w:rPr>
          <w:rFonts w:hint="cs"/>
          <w:rtl/>
        </w:rPr>
        <w:t>داکر و پکیج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های پایتون در </w:t>
      </w:r>
      <w:r w:rsidRPr="004C08FE">
        <w:t>Nexus</w:t>
      </w:r>
      <w:r w:rsidRPr="004C08FE">
        <w:rPr>
          <w:rFonts w:hint="cs"/>
          <w:rtl/>
        </w:rPr>
        <w:t xml:space="preserve"> ذخیره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شوند که مخصوص ذخیره و بازیابی انواع </w:t>
      </w:r>
      <w:r w:rsidR="0069509D">
        <w:t>Artifact</w:t>
      </w:r>
      <w:r w:rsidR="0069509D">
        <w:rPr>
          <w:rtl/>
        </w:rPr>
        <w:t>ها</w:t>
      </w:r>
      <w:r w:rsidR="0069509D">
        <w:t xml:space="preserve"> </w:t>
      </w:r>
      <w:r w:rsidRPr="004C08FE">
        <w:rPr>
          <w:rFonts w:hint="cs"/>
          <w:rtl/>
        </w:rPr>
        <w:t>است. برای نگهداری و استفاده از کدها</w:t>
      </w:r>
      <w:r w:rsidR="0069509D">
        <w:rPr>
          <w:rFonts w:hint="cs"/>
          <w:rtl/>
        </w:rPr>
        <w:t>ی</w:t>
      </w:r>
      <w:r w:rsidRPr="004C08FE">
        <w:rPr>
          <w:rFonts w:hint="cs"/>
          <w:rtl/>
        </w:rPr>
        <w:t xml:space="preserve"> </w:t>
      </w:r>
      <w:r w:rsidRPr="004C08FE">
        <w:t>Gitlab</w:t>
      </w:r>
      <w:r w:rsidRPr="004C08FE">
        <w:rPr>
          <w:rFonts w:hint="cs"/>
          <w:rtl/>
        </w:rPr>
        <w:t xml:space="preserve"> گزینه مناسبی به نظر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رسد. همچنین برای ذخیره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 xml:space="preserve">سازی فراداده مربوط به داده ورودی، از </w:t>
      </w:r>
      <w:r w:rsidRPr="004C08FE">
        <w:t>Minio</w:t>
      </w:r>
      <w:r w:rsidRPr="004C08FE">
        <w:rPr>
          <w:rFonts w:hint="cs"/>
          <w:rtl/>
        </w:rPr>
        <w:t xml:space="preserve"> استفاده می</w:t>
      </w:r>
      <w:r w:rsidR="005F2618">
        <w:rPr>
          <w:rFonts w:hint="cs"/>
        </w:rPr>
        <w:t>‌</w:t>
      </w:r>
      <w:r w:rsidRPr="004C08FE">
        <w:rPr>
          <w:rFonts w:hint="cs"/>
          <w:rtl/>
        </w:rPr>
        <w:t>شود.</w:t>
      </w:r>
    </w:p>
    <w:sectPr w:rsidR="0061239D" w:rsidRPr="0061239D" w:rsidSect="00C179CC">
      <w:footnotePr>
        <w:numRestart w:val="eachPage"/>
      </w:footnotePr>
      <w:type w:val="continuous"/>
      <w:pgSz w:w="11907" w:h="16839" w:code="9"/>
      <w:pgMar w:top="1440" w:right="1440" w:bottom="1440" w:left="1170" w:header="720" w:footer="304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2B18CD" w14:textId="77777777" w:rsidR="00515F22" w:rsidRDefault="00515F22" w:rsidP="00DA6612">
      <w:pPr>
        <w:spacing w:line="240" w:lineRule="auto"/>
      </w:pPr>
      <w:r>
        <w:separator/>
      </w:r>
    </w:p>
    <w:p w14:paraId="2863600B" w14:textId="77777777" w:rsidR="00515F22" w:rsidRDefault="00515F22"/>
  </w:endnote>
  <w:endnote w:type="continuationSeparator" w:id="0">
    <w:p w14:paraId="471DC9D9" w14:textId="77777777" w:rsidR="00515F22" w:rsidRDefault="00515F22" w:rsidP="00DA6612">
      <w:pPr>
        <w:spacing w:line="240" w:lineRule="auto"/>
      </w:pPr>
      <w:r>
        <w:continuationSeparator/>
      </w:r>
    </w:p>
    <w:p w14:paraId="5CD573DB" w14:textId="77777777" w:rsidR="00515F22" w:rsidRDefault="00515F2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E0B0822-1B72-466D-A47B-7C0917C84593}"/>
    <w:embedBold r:id="rId2" w:fontKey="{DE5213C8-AB00-48E9-9A48-F5E3F9B37E00}"/>
  </w:font>
  <w:font w:name="Koodak">
    <w:charset w:val="B2"/>
    <w:family w:val="auto"/>
    <w:pitch w:val="variable"/>
    <w:sig w:usb0="00002001" w:usb1="00000000" w:usb2="00000000" w:usb3="00000000" w:csb0="00000040" w:csb1="00000000"/>
  </w:font>
  <w:font w:name="B Roya">
    <w:panose1 w:val="00000700000000000000"/>
    <w:charset w:val="00"/>
    <w:family w:val="auto"/>
    <w:pitch w:val="variable"/>
    <w:sig w:usb0="80002023" w:usb1="90000040" w:usb2="00000008" w:usb3="00000000" w:csb0="00000041" w:csb1="00000000"/>
    <w:embedRegular r:id="rId3" w:fontKey="{A0D1D25B-E151-42B5-8154-E589AD91E9EB}"/>
    <w:embedBold r:id="rId4" w:fontKey="{72427AF2-A578-474B-B700-4233D2F7A3DB}"/>
  </w:font>
  <w:font w:name="IRANSansX">
    <w:altName w:val="Arial"/>
    <w:panose1 w:val="00000000000000000000"/>
    <w:charset w:val="00"/>
    <w:family w:val="auto"/>
    <w:pitch w:val="variable"/>
    <w:sig w:usb0="00002003" w:usb1="80000000" w:usb2="00000008" w:usb3="00000000" w:csb0="00000041" w:csb1="00000000"/>
    <w:embedRegular r:id="rId5" w:fontKey="{1B1792FD-C801-4740-829F-60D4C1FF1128}"/>
    <w:embedBold r:id="rId6" w:fontKey="{B92B524C-16EE-44E9-8AED-81A945FE451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8C22BD4E-4CEA-4336-8A47-92DC14A7B361}"/>
    <w:embedItalic r:id="rId8" w:fontKey="{224F0F4E-32D9-4977-8783-B280D88812D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3F23F9C3-C3FF-41FB-AE93-E1EACDF07025}"/>
  </w:font>
  <w:font w:name="IRRoya">
    <w:panose1 w:val="02000503000000020002"/>
    <w:charset w:val="00"/>
    <w:family w:val="auto"/>
    <w:pitch w:val="variable"/>
    <w:sig w:usb0="00002003" w:usb1="00000000" w:usb2="00000000" w:usb3="00000000" w:csb0="00000041" w:csb1="00000000"/>
    <w:embedRegular r:id="rId10" w:fontKey="{A97E3AD3-7897-4EF7-9D53-AD608894B4CB}"/>
  </w:font>
  <w:font w:name="IRNazanin">
    <w:panose1 w:val="02000506000000020002"/>
    <w:charset w:val="00"/>
    <w:family w:val="auto"/>
    <w:pitch w:val="variable"/>
    <w:sig w:usb0="21002A87" w:usb1="00000000" w:usb2="00000000" w:usb3="00000000" w:csb0="000101FF" w:csb1="00000000"/>
    <w:embedBold r:id="rId11" w:fontKey="{409D0B7C-53F7-4838-8686-F65817FD8E15}"/>
  </w:font>
  <w:font w:name="IranNastaliq">
    <w:altName w:val="Cambria"/>
    <w:charset w:val="00"/>
    <w:family w:val="roman"/>
    <w:pitch w:val="variable"/>
    <w:sig w:usb0="61002A87" w:usb1="80000000" w:usb2="00000008" w:usb3="00000000" w:csb0="000101FF" w:csb1="00000000"/>
    <w:embedBold r:id="rId12" w:fontKey="{73324493-2704-4A83-9225-67F4ABE5C5D1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3" w:fontKey="{046D2097-2A4B-4498-8A20-A4942CABAB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0CD65" w14:textId="77777777" w:rsidR="003952C4" w:rsidRPr="00BE139B" w:rsidRDefault="003952C4" w:rsidP="00BE139B">
    <w:pPr>
      <w:pStyle w:val="Footer"/>
      <w:tabs>
        <w:tab w:val="clear" w:pos="9360"/>
        <w:tab w:val="right" w:pos="9540"/>
      </w:tabs>
      <w:bidi/>
      <w:ind w:left="-90" w:right="-90"/>
      <w:jc w:val="center"/>
      <w:rPr>
        <w:rFonts w:ascii="B Roya" w:hAnsi="B Roya"/>
        <w:b/>
        <w:bCs/>
        <w:sz w:val="20"/>
        <w:szCs w:val="20"/>
        <w:lang w:bidi="fa-I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DCC70E" w14:textId="77777777" w:rsidR="006E2721" w:rsidRPr="00BE139B" w:rsidRDefault="006E2721" w:rsidP="00BE139B">
    <w:pPr>
      <w:pStyle w:val="Footer"/>
      <w:pBdr>
        <w:bottom w:val="single" w:sz="6" w:space="1" w:color="auto"/>
      </w:pBdr>
      <w:bidi/>
      <w:spacing w:before="0"/>
      <w:ind w:left="-153" w:right="-450"/>
      <w:rPr>
        <w:rFonts w:ascii="IRNazanin" w:hAnsi="IRNazanin"/>
        <w:b/>
        <w:bCs/>
        <w:sz w:val="2"/>
        <w:szCs w:val="2"/>
        <w:rtl/>
        <w:lang w:bidi="fa-IR"/>
      </w:rPr>
    </w:pPr>
  </w:p>
  <w:p w14:paraId="03CD5049" w14:textId="77777777" w:rsidR="006E2721" w:rsidRPr="00400AF1" w:rsidRDefault="006E2721" w:rsidP="00BE139B">
    <w:pPr>
      <w:pStyle w:val="Footer"/>
      <w:bidi/>
      <w:ind w:left="-158" w:right="-446"/>
      <w:rPr>
        <w:rFonts w:ascii="IRNazanin" w:hAnsi="IRNazanin"/>
        <w:b/>
        <w:bCs/>
        <w:sz w:val="20"/>
        <w:szCs w:val="20"/>
        <w:rtl/>
        <w:lang w:bidi="fa-IR"/>
      </w:rPr>
    </w:pPr>
    <w:r w:rsidRPr="00400AF1">
      <w:rPr>
        <w:rFonts w:ascii="IRNazanin" w:hAnsi="IRNazanin"/>
        <w:b/>
        <w:bCs/>
        <w:sz w:val="20"/>
        <w:szCs w:val="20"/>
        <w:rtl/>
        <w:lang w:bidi="fa-IR"/>
      </w:rPr>
      <w:t>نشانی:</w:t>
    </w:r>
    <w:r w:rsidRPr="00400AF1">
      <w:rPr>
        <w:rFonts w:ascii="IRNazanin" w:hAnsi="IRNazanin" w:hint="cs"/>
        <w:b/>
        <w:bCs/>
        <w:sz w:val="20"/>
        <w:szCs w:val="20"/>
        <w:rtl/>
        <w:lang w:bidi="fa-IR"/>
      </w:rPr>
      <w:t xml:space="preserve"> </w:t>
    </w:r>
    <w:r w:rsidRPr="00B33A23">
      <w:rPr>
        <w:rFonts w:ascii="IRNazanin" w:hAnsi="IRNazanin"/>
        <w:b/>
        <w:bCs/>
        <w:sz w:val="20"/>
        <w:szCs w:val="20"/>
        <w:rtl/>
        <w:lang w:bidi="fa-IR"/>
      </w:rPr>
      <w:t>تهران، بلوار اشرف</w:t>
    </w:r>
    <w:r w:rsidRPr="00B33A23">
      <w:rPr>
        <w:rFonts w:ascii="IRNazanin" w:hAnsi="IRNazanin" w:hint="cs"/>
        <w:b/>
        <w:bCs/>
        <w:sz w:val="20"/>
        <w:szCs w:val="20"/>
        <w:rtl/>
        <w:lang w:bidi="fa-IR"/>
      </w:rPr>
      <w:t>ی</w:t>
    </w:r>
    <w:r w:rsidRPr="00B33A23">
      <w:rPr>
        <w:rFonts w:ascii="IRNazanin" w:hAnsi="IRNazanin"/>
        <w:b/>
        <w:bCs/>
        <w:sz w:val="20"/>
        <w:szCs w:val="20"/>
        <w:rtl/>
        <w:lang w:bidi="fa-IR"/>
      </w:rPr>
      <w:t xml:space="preserve"> اصفهان</w:t>
    </w:r>
    <w:r w:rsidRPr="00B33A23">
      <w:rPr>
        <w:rFonts w:ascii="IRNazanin" w:hAnsi="IRNazanin" w:hint="cs"/>
        <w:b/>
        <w:bCs/>
        <w:sz w:val="20"/>
        <w:szCs w:val="20"/>
        <w:rtl/>
        <w:lang w:bidi="fa-IR"/>
      </w:rPr>
      <w:t>ی</w:t>
    </w:r>
    <w:r w:rsidRPr="00B33A23">
      <w:rPr>
        <w:rFonts w:ascii="IRNazanin" w:hAnsi="IRNazanin" w:hint="eastAsia"/>
        <w:b/>
        <w:bCs/>
        <w:sz w:val="20"/>
        <w:szCs w:val="20"/>
        <w:rtl/>
        <w:lang w:bidi="fa-IR"/>
      </w:rPr>
      <w:t>،</w:t>
    </w:r>
    <w:r w:rsidRPr="00B33A23">
      <w:rPr>
        <w:rFonts w:ascii="IRNazanin" w:hAnsi="IRNazanin"/>
        <w:b/>
        <w:bCs/>
        <w:sz w:val="20"/>
        <w:szCs w:val="20"/>
        <w:rtl/>
        <w:lang w:bidi="fa-IR"/>
      </w:rPr>
      <w:t xml:space="preserve"> خ قموش</w:t>
    </w:r>
    <w:r w:rsidRPr="00B33A23">
      <w:rPr>
        <w:rFonts w:ascii="IRNazanin" w:hAnsi="IRNazanin" w:hint="cs"/>
        <w:b/>
        <w:bCs/>
        <w:sz w:val="20"/>
        <w:szCs w:val="20"/>
        <w:rtl/>
        <w:lang w:bidi="fa-IR"/>
      </w:rPr>
      <w:t>ی</w:t>
    </w:r>
    <w:r w:rsidRPr="00B33A23">
      <w:rPr>
        <w:rFonts w:ascii="IRNazanin" w:hAnsi="IRNazanin" w:hint="eastAsia"/>
        <w:b/>
        <w:bCs/>
        <w:sz w:val="20"/>
        <w:szCs w:val="20"/>
        <w:rtl/>
        <w:lang w:bidi="fa-IR"/>
      </w:rPr>
      <w:t>،</w:t>
    </w:r>
    <w:r w:rsidRPr="00B33A23">
      <w:rPr>
        <w:rFonts w:ascii="IRNazanin" w:hAnsi="IRNazanin"/>
        <w:b/>
        <w:bCs/>
        <w:sz w:val="20"/>
        <w:szCs w:val="20"/>
        <w:rtl/>
        <w:lang w:bidi="fa-IR"/>
      </w:rPr>
      <w:t xml:space="preserve"> خ بهار، دانشگاه علم و فرهنگ، ط ۶، پارک مل</w:t>
    </w:r>
    <w:r w:rsidRPr="00B33A23">
      <w:rPr>
        <w:rFonts w:ascii="IRNazanin" w:hAnsi="IRNazanin" w:hint="cs"/>
        <w:b/>
        <w:bCs/>
        <w:sz w:val="20"/>
        <w:szCs w:val="20"/>
        <w:rtl/>
        <w:lang w:bidi="fa-IR"/>
      </w:rPr>
      <w:t>ی</w:t>
    </w:r>
    <w:r w:rsidRPr="00B33A23">
      <w:rPr>
        <w:rFonts w:ascii="IRNazanin" w:hAnsi="IRNazanin"/>
        <w:b/>
        <w:bCs/>
        <w:sz w:val="20"/>
        <w:szCs w:val="20"/>
        <w:rtl/>
        <w:lang w:bidi="fa-IR"/>
      </w:rPr>
      <w:t xml:space="preserve"> علوم و فناور</w:t>
    </w:r>
    <w:r w:rsidRPr="00B33A23">
      <w:rPr>
        <w:rFonts w:ascii="IRNazanin" w:hAnsi="IRNazanin" w:hint="cs"/>
        <w:b/>
        <w:bCs/>
        <w:sz w:val="20"/>
        <w:szCs w:val="20"/>
        <w:rtl/>
        <w:lang w:bidi="fa-IR"/>
      </w:rPr>
      <w:t>ی‌</w:t>
    </w:r>
    <w:r w:rsidRPr="00B33A23">
      <w:rPr>
        <w:rFonts w:ascii="IRNazanin" w:hAnsi="IRNazanin" w:hint="eastAsia"/>
        <w:b/>
        <w:bCs/>
        <w:sz w:val="20"/>
        <w:szCs w:val="20"/>
        <w:rtl/>
        <w:lang w:bidi="fa-IR"/>
      </w:rPr>
      <w:t>ها</w:t>
    </w:r>
    <w:r w:rsidRPr="00B33A23">
      <w:rPr>
        <w:rFonts w:ascii="IRNazanin" w:hAnsi="IRNazanin" w:hint="cs"/>
        <w:b/>
        <w:bCs/>
        <w:sz w:val="20"/>
        <w:szCs w:val="20"/>
        <w:rtl/>
        <w:lang w:bidi="fa-IR"/>
      </w:rPr>
      <w:t>ی</w:t>
    </w:r>
    <w:r w:rsidRPr="00B33A23">
      <w:rPr>
        <w:rFonts w:ascii="IRNazanin" w:hAnsi="IRNazanin"/>
        <w:b/>
        <w:bCs/>
        <w:sz w:val="20"/>
        <w:szCs w:val="20"/>
        <w:rtl/>
        <w:lang w:bidi="fa-IR"/>
      </w:rPr>
      <w:t xml:space="preserve"> نرم و صنا</w:t>
    </w:r>
    <w:r w:rsidRPr="00B33A23">
      <w:rPr>
        <w:rFonts w:ascii="IRNazanin" w:hAnsi="IRNazanin" w:hint="cs"/>
        <w:b/>
        <w:bCs/>
        <w:sz w:val="20"/>
        <w:szCs w:val="20"/>
        <w:rtl/>
        <w:lang w:bidi="fa-IR"/>
      </w:rPr>
      <w:t>ی</w:t>
    </w:r>
    <w:r w:rsidRPr="00B33A23">
      <w:rPr>
        <w:rFonts w:ascii="IRNazanin" w:hAnsi="IRNazanin" w:hint="eastAsia"/>
        <w:b/>
        <w:bCs/>
        <w:sz w:val="20"/>
        <w:szCs w:val="20"/>
        <w:rtl/>
        <w:lang w:bidi="fa-IR"/>
      </w:rPr>
      <w:t>ع</w:t>
    </w:r>
    <w:r w:rsidRPr="00B33A23">
      <w:rPr>
        <w:rFonts w:ascii="IRNazanin" w:hAnsi="IRNazanin"/>
        <w:b/>
        <w:bCs/>
        <w:sz w:val="20"/>
        <w:szCs w:val="20"/>
        <w:rtl/>
        <w:lang w:bidi="fa-IR"/>
      </w:rPr>
      <w:t xml:space="preserve"> فرهنگ</w:t>
    </w:r>
    <w:r w:rsidRPr="00B33A23">
      <w:rPr>
        <w:rFonts w:ascii="IRNazanin" w:hAnsi="IRNazanin" w:hint="cs"/>
        <w:b/>
        <w:bCs/>
        <w:sz w:val="20"/>
        <w:szCs w:val="20"/>
        <w:rtl/>
        <w:lang w:bidi="fa-IR"/>
      </w:rPr>
      <w:t>ی</w:t>
    </w:r>
    <w:r w:rsidRPr="00B33A23">
      <w:rPr>
        <w:rFonts w:ascii="IRNazanin" w:hAnsi="IRNazanin" w:hint="eastAsia"/>
        <w:b/>
        <w:bCs/>
        <w:sz w:val="20"/>
        <w:szCs w:val="20"/>
        <w:rtl/>
        <w:lang w:bidi="fa-IR"/>
      </w:rPr>
      <w:t>،</w:t>
    </w:r>
    <w:r w:rsidRPr="00B33A23">
      <w:rPr>
        <w:rFonts w:ascii="IRNazanin" w:hAnsi="IRNazanin"/>
        <w:b/>
        <w:bCs/>
        <w:sz w:val="20"/>
        <w:szCs w:val="20"/>
        <w:rtl/>
        <w:lang w:bidi="fa-IR"/>
      </w:rPr>
      <w:t xml:space="preserve"> واحد ۱۰۱۴</w:t>
    </w:r>
  </w:p>
  <w:p w14:paraId="768DBF15" w14:textId="77777777" w:rsidR="006E2721" w:rsidRDefault="006E2721" w:rsidP="0005694E">
    <w:pPr>
      <w:pStyle w:val="Footer"/>
      <w:tabs>
        <w:tab w:val="clear" w:pos="9360"/>
        <w:tab w:val="right" w:pos="9540"/>
      </w:tabs>
      <w:bidi/>
      <w:ind w:left="-153" w:right="-450"/>
      <w:rPr>
        <w:rFonts w:ascii="IRNazanin" w:hAnsi="IRNazanin"/>
        <w:b/>
        <w:bCs/>
        <w:sz w:val="20"/>
        <w:szCs w:val="20"/>
        <w:rtl/>
        <w:lang w:bidi="fa-IR"/>
      </w:rPr>
    </w:pPr>
    <w:r w:rsidRPr="00400AF1">
      <w:rPr>
        <w:rFonts w:ascii="IRNazanin" w:hAnsi="IRNazanin" w:hint="cs"/>
        <w:b/>
        <w:bCs/>
        <w:sz w:val="20"/>
        <w:szCs w:val="20"/>
        <w:rtl/>
        <w:lang w:bidi="fa-IR"/>
      </w:rPr>
      <w:t xml:space="preserve">نشانی رایانامه: </w:t>
    </w:r>
    <w:r>
      <w:rPr>
        <w:rFonts w:cstheme="minorHAnsi"/>
        <w:b/>
        <w:bCs/>
        <w:sz w:val="18"/>
        <w:szCs w:val="18"/>
        <w:lang w:bidi="fa-IR"/>
      </w:rPr>
      <w:t>info</w:t>
    </w:r>
    <w:r w:rsidRPr="00400AF1">
      <w:rPr>
        <w:rFonts w:cstheme="minorHAnsi"/>
        <w:b/>
        <w:bCs/>
        <w:sz w:val="18"/>
        <w:szCs w:val="18"/>
        <w:lang w:bidi="fa-IR"/>
      </w:rPr>
      <w:t>@</w:t>
    </w:r>
    <w:r>
      <w:rPr>
        <w:rFonts w:cstheme="minorHAnsi"/>
        <w:b/>
        <w:bCs/>
        <w:sz w:val="18"/>
        <w:szCs w:val="18"/>
        <w:lang w:bidi="fa-IR"/>
      </w:rPr>
      <w:t>adin-co</w:t>
    </w:r>
    <w:r w:rsidRPr="00400AF1">
      <w:rPr>
        <w:rFonts w:cstheme="minorHAnsi"/>
        <w:b/>
        <w:bCs/>
        <w:sz w:val="18"/>
        <w:szCs w:val="18"/>
        <w:lang w:bidi="fa-IR"/>
      </w:rPr>
      <w:t>.ir</w:t>
    </w:r>
    <w:r>
      <w:rPr>
        <w:rFonts w:ascii="IRNazanin" w:hAnsi="IRNazanin"/>
        <w:b/>
        <w:bCs/>
        <w:sz w:val="20"/>
        <w:szCs w:val="20"/>
        <w:rtl/>
        <w:lang w:bidi="fa-IR"/>
      </w:rPr>
      <w:tab/>
    </w:r>
    <w:r>
      <w:rPr>
        <w:rFonts w:ascii="IRNazanin" w:hAnsi="IRNazanin"/>
        <w:b/>
        <w:bCs/>
        <w:sz w:val="20"/>
        <w:szCs w:val="20"/>
        <w:rtl/>
        <w:lang w:bidi="fa-IR"/>
      </w:rPr>
      <w:tab/>
    </w:r>
    <w:r>
      <w:rPr>
        <w:rFonts w:ascii="IRNazanin" w:hAnsi="IRNazanin" w:hint="cs"/>
        <w:b/>
        <w:bCs/>
        <w:sz w:val="20"/>
        <w:szCs w:val="20"/>
        <w:rtl/>
        <w:lang w:bidi="fa-IR"/>
      </w:rPr>
      <w:t>شماره تماس: ۴۴۳۷۴۵۶۹-۰۲۱</w:t>
    </w:r>
  </w:p>
  <w:p w14:paraId="36E87C2B" w14:textId="77009B1B" w:rsidR="006E2721" w:rsidRPr="00CC4AAE" w:rsidRDefault="00CC4AAE" w:rsidP="00BE139B">
    <w:pPr>
      <w:pStyle w:val="Footer"/>
      <w:tabs>
        <w:tab w:val="clear" w:pos="9360"/>
        <w:tab w:val="right" w:pos="9540"/>
      </w:tabs>
      <w:bidi/>
      <w:ind w:left="-90" w:right="-90"/>
      <w:jc w:val="center"/>
      <w:rPr>
        <w:rFonts w:ascii="IRANSansX" w:hAnsi="IRANSansX" w:cs="IRANSansX"/>
        <w:b/>
        <w:bCs/>
        <w:sz w:val="20"/>
        <w:szCs w:val="20"/>
        <w:lang w:bidi="fa-IR"/>
      </w:rPr>
    </w:pPr>
    <w:r w:rsidRPr="00CC4AAE">
      <w:rPr>
        <w:rFonts w:ascii="IRANSansX" w:hAnsi="IRANSansX" w:cs="IRANSansX"/>
        <w:b/>
        <w:bCs/>
        <w:sz w:val="20"/>
        <w:szCs w:val="20"/>
        <w:lang w:bidi="fa-IR"/>
      </w:rPr>
      <w:fldChar w:fldCharType="begin"/>
    </w:r>
    <w:r w:rsidRPr="00CC4AAE">
      <w:rPr>
        <w:rFonts w:ascii="IRANSansX" w:hAnsi="IRANSansX" w:cs="IRANSansX"/>
        <w:b/>
        <w:bCs/>
        <w:sz w:val="20"/>
        <w:szCs w:val="20"/>
        <w:lang w:bidi="fa-IR"/>
      </w:rPr>
      <w:instrText xml:space="preserve"> PAGE   \* MERGEFORMAT </w:instrText>
    </w:r>
    <w:r w:rsidRPr="00CC4AAE">
      <w:rPr>
        <w:rFonts w:ascii="IRANSansX" w:hAnsi="IRANSansX" w:cs="IRANSansX"/>
        <w:b/>
        <w:bCs/>
        <w:sz w:val="20"/>
        <w:szCs w:val="20"/>
        <w:lang w:bidi="fa-IR"/>
      </w:rPr>
      <w:fldChar w:fldCharType="separate"/>
    </w:r>
    <w:r w:rsidRPr="00CC4AAE">
      <w:rPr>
        <w:rFonts w:ascii="IRANSansX" w:hAnsi="IRANSansX" w:cs="IRANSansX"/>
        <w:b/>
        <w:bCs/>
        <w:noProof/>
        <w:sz w:val="20"/>
        <w:szCs w:val="20"/>
        <w:lang w:bidi="fa-IR"/>
      </w:rPr>
      <w:t>1</w:t>
    </w:r>
    <w:r w:rsidRPr="00CC4AAE">
      <w:rPr>
        <w:rFonts w:ascii="IRANSansX" w:hAnsi="IRANSansX" w:cs="IRANSansX"/>
        <w:b/>
        <w:bCs/>
        <w:noProof/>
        <w:sz w:val="20"/>
        <w:szCs w:val="20"/>
        <w:lang w:bidi="fa-I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3E22C9" w14:textId="77777777" w:rsidR="00515F22" w:rsidRDefault="00515F22" w:rsidP="00DA6612">
      <w:pPr>
        <w:spacing w:line="240" w:lineRule="auto"/>
      </w:pPr>
      <w:r>
        <w:separator/>
      </w:r>
    </w:p>
    <w:p w14:paraId="78C95D1F" w14:textId="77777777" w:rsidR="00515F22" w:rsidRDefault="00515F22"/>
  </w:footnote>
  <w:footnote w:type="continuationSeparator" w:id="0">
    <w:p w14:paraId="6FE5B2B4" w14:textId="77777777" w:rsidR="00515F22" w:rsidRDefault="00515F22" w:rsidP="00DA6612">
      <w:pPr>
        <w:spacing w:line="240" w:lineRule="auto"/>
      </w:pPr>
      <w:r>
        <w:continuationSeparator/>
      </w:r>
    </w:p>
    <w:p w14:paraId="5A05858C" w14:textId="77777777" w:rsidR="00515F22" w:rsidRDefault="00515F22"/>
  </w:footnote>
  <w:footnote w:id="1">
    <w:p w14:paraId="4D233780" w14:textId="400B268B" w:rsidR="003952C4" w:rsidRDefault="003952C4" w:rsidP="0010371C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rPr>
          <w:rFonts w:hint="cs"/>
          <w:rtl/>
        </w:rPr>
        <w:t xml:space="preserve"> </w:t>
      </w:r>
      <w:r w:rsidR="00C56857">
        <w:rPr>
          <w:rtl/>
        </w:rPr>
        <w:t>به‌روزرسان</w:t>
      </w:r>
      <w:r w:rsidR="00C56857">
        <w:rPr>
          <w:rFonts w:hint="cs"/>
          <w:rtl/>
        </w:rPr>
        <w:t>ی</w:t>
      </w:r>
      <w:r w:rsidRPr="0010371C">
        <w:rPr>
          <w:rtl/>
        </w:rPr>
        <w:t xml:space="preserve"> مدل بر اساس شرا</w:t>
      </w:r>
      <w:r w:rsidRPr="0010371C">
        <w:rPr>
          <w:rFonts w:hint="cs"/>
          <w:rtl/>
        </w:rPr>
        <w:t>ی</w:t>
      </w:r>
      <w:r w:rsidRPr="0010371C">
        <w:rPr>
          <w:rFonts w:hint="eastAsia"/>
          <w:rtl/>
        </w:rPr>
        <w:t>ط</w:t>
      </w:r>
      <w:r w:rsidRPr="0010371C">
        <w:rPr>
          <w:rtl/>
        </w:rPr>
        <w:t xml:space="preserve"> مشخص </w:t>
      </w:r>
      <w:r>
        <w:rPr>
          <w:rtl/>
        </w:rPr>
        <w:t xml:space="preserve">(مانند </w:t>
      </w:r>
      <w:r w:rsidR="00C56857">
        <w:rPr>
          <w:rtl/>
        </w:rPr>
        <w:t>زمان‌بند</w:t>
      </w:r>
      <w:r w:rsidR="00C56857">
        <w:rPr>
          <w:rFonts w:hint="cs"/>
          <w:rtl/>
        </w:rPr>
        <w:t>ی</w:t>
      </w:r>
      <w:r>
        <w:rPr>
          <w:rFonts w:hint="cs"/>
          <w:rtl/>
        </w:rPr>
        <w:t xml:space="preserve"> قبلی</w:t>
      </w:r>
      <w:r w:rsidRPr="0010371C">
        <w:rPr>
          <w:rtl/>
        </w:rPr>
        <w:t xml:space="preserve"> </w:t>
      </w:r>
      <w:r w:rsidRPr="0010371C">
        <w:rPr>
          <w:rFonts w:hint="cs"/>
          <w:rtl/>
        </w:rPr>
        <w:t>ی</w:t>
      </w:r>
      <w:r w:rsidRPr="0010371C">
        <w:rPr>
          <w:rFonts w:hint="eastAsia"/>
          <w:rtl/>
        </w:rPr>
        <w:t>ا</w:t>
      </w:r>
      <w:r w:rsidRPr="0010371C">
        <w:rPr>
          <w:rtl/>
        </w:rPr>
        <w:t xml:space="preserve"> بر اساس پارامترها</w:t>
      </w:r>
      <w:r w:rsidRPr="0010371C">
        <w:rPr>
          <w:rFonts w:hint="cs"/>
          <w:rtl/>
        </w:rPr>
        <w:t>ی</w:t>
      </w:r>
      <w:r w:rsidRPr="0010371C">
        <w:rPr>
          <w:rtl/>
        </w:rPr>
        <w:t xml:space="preserve"> مورد پا</w:t>
      </w:r>
      <w:r w:rsidRPr="0010371C">
        <w:rPr>
          <w:rFonts w:hint="cs"/>
          <w:rtl/>
        </w:rPr>
        <w:t>ی</w:t>
      </w:r>
      <w:r w:rsidRPr="0010371C">
        <w:rPr>
          <w:rFonts w:hint="eastAsia"/>
          <w:rtl/>
        </w:rPr>
        <w:t>ش</w:t>
      </w:r>
      <w:r w:rsidRPr="0010371C">
        <w:rPr>
          <w:rtl/>
        </w:rPr>
        <w:t>)</w:t>
      </w:r>
      <w:r>
        <w:rPr>
          <w:rFonts w:hint="cs"/>
          <w:rtl/>
        </w:rPr>
        <w:t xml:space="preserve"> انجام می‌شود</w:t>
      </w:r>
      <w:r w:rsidRPr="0010371C">
        <w:rPr>
          <w:rtl/>
        </w:rPr>
        <w:t xml:space="preserve">. در صورت بروز هر </w:t>
      </w:r>
      <w:r w:rsidRPr="0010371C">
        <w:rPr>
          <w:rFonts w:hint="cs"/>
          <w:rtl/>
        </w:rPr>
        <w:t>ی</w:t>
      </w:r>
      <w:r w:rsidRPr="0010371C">
        <w:rPr>
          <w:rFonts w:hint="eastAsia"/>
          <w:rtl/>
        </w:rPr>
        <w:t>ک</w:t>
      </w:r>
      <w:r w:rsidRPr="0010371C">
        <w:rPr>
          <w:rtl/>
        </w:rPr>
        <w:t xml:space="preserve"> از شرا</w:t>
      </w:r>
      <w:r w:rsidRPr="0010371C">
        <w:rPr>
          <w:rFonts w:hint="cs"/>
          <w:rtl/>
        </w:rPr>
        <w:t>ی</w:t>
      </w:r>
      <w:r w:rsidRPr="0010371C">
        <w:rPr>
          <w:rFonts w:hint="eastAsia"/>
          <w:rtl/>
        </w:rPr>
        <w:t>ط</w:t>
      </w:r>
      <w:r w:rsidRPr="0010371C">
        <w:rPr>
          <w:rtl/>
        </w:rPr>
        <w:t xml:space="preserve"> تع</w:t>
      </w:r>
      <w:r w:rsidRPr="0010371C">
        <w:rPr>
          <w:rFonts w:hint="cs"/>
          <w:rtl/>
        </w:rPr>
        <w:t>یی</w:t>
      </w:r>
      <w:r w:rsidRPr="0010371C">
        <w:rPr>
          <w:rFonts w:hint="eastAsia"/>
          <w:rtl/>
        </w:rPr>
        <w:t>ن</w:t>
      </w:r>
      <w:r w:rsidRPr="0010371C">
        <w:rPr>
          <w:rtl/>
        </w:rPr>
        <w:t xml:space="preserve"> شده، عمل</w:t>
      </w:r>
      <w:r w:rsidRPr="0010371C">
        <w:rPr>
          <w:rFonts w:hint="cs"/>
          <w:rtl/>
        </w:rPr>
        <w:t>ی</w:t>
      </w:r>
      <w:r w:rsidRPr="0010371C">
        <w:rPr>
          <w:rFonts w:hint="eastAsia"/>
          <w:rtl/>
        </w:rPr>
        <w:t>ات</w:t>
      </w:r>
      <w:r w:rsidRPr="0010371C">
        <w:rPr>
          <w:rtl/>
        </w:rPr>
        <w:t xml:space="preserve"> آموزش مدل مجدداً اجرا شده و نسخه جد</w:t>
      </w:r>
      <w:r w:rsidRPr="0010371C">
        <w:rPr>
          <w:rFonts w:hint="cs"/>
          <w:rtl/>
        </w:rPr>
        <w:t>ی</w:t>
      </w:r>
      <w:r w:rsidRPr="0010371C">
        <w:rPr>
          <w:rFonts w:hint="eastAsia"/>
          <w:rtl/>
        </w:rPr>
        <w:t>د</w:t>
      </w:r>
      <w:r w:rsidRPr="0010371C">
        <w:rPr>
          <w:rtl/>
        </w:rPr>
        <w:t xml:space="preserve"> مدل مستقر م</w:t>
      </w:r>
      <w:r w:rsidRPr="0010371C">
        <w:rPr>
          <w:rFonts w:hint="cs"/>
          <w:rtl/>
        </w:rPr>
        <w:t>ی‌</w:t>
      </w:r>
      <w:r w:rsidRPr="0010371C">
        <w:rPr>
          <w:rFonts w:hint="eastAsia"/>
          <w:rtl/>
        </w:rPr>
        <w:t>شود</w:t>
      </w:r>
      <w:r>
        <w:rPr>
          <w:rFonts w:hint="cs"/>
          <w:rtl/>
        </w:rPr>
        <w:t>.</w:t>
      </w:r>
    </w:p>
  </w:footnote>
  <w:footnote w:id="2">
    <w:p w14:paraId="7EEDE08A" w14:textId="4CB8EE4F" w:rsidR="003952C4" w:rsidRPr="00744741" w:rsidRDefault="003952C4" w:rsidP="0010371C">
      <w:pPr>
        <w:pStyle w:val="FootnoteText"/>
        <w:bidi/>
        <w:jc w:val="both"/>
        <w:rPr>
          <w:rtl/>
          <w:lang w:bidi="fa-IR"/>
        </w:rPr>
      </w:pPr>
      <w:r w:rsidRPr="00744741">
        <w:rPr>
          <w:rStyle w:val="FootnoteReference"/>
        </w:rPr>
        <w:footnoteRef/>
      </w:r>
      <w:r>
        <w:rPr>
          <w:rFonts w:ascii="Arial" w:hAnsi="Arial" w:cs="Arial" w:hint="cs"/>
          <w:rtl/>
          <w:lang w:bidi="fa-IR"/>
        </w:rPr>
        <w:t xml:space="preserve"> </w:t>
      </w:r>
      <w:r w:rsidRPr="00744741">
        <w:rPr>
          <w:rFonts w:hint="cs"/>
          <w:rtl/>
          <w:lang w:bidi="fa-IR"/>
        </w:rPr>
        <w:t>ای</w:t>
      </w:r>
      <w:r w:rsidRPr="00744741">
        <w:rPr>
          <w:rFonts w:hint="eastAsia"/>
          <w:rtl/>
          <w:lang w:bidi="fa-IR"/>
        </w:rPr>
        <w:t>ن</w:t>
      </w:r>
      <w:r w:rsidRPr="00744741">
        <w:rPr>
          <w:rtl/>
          <w:lang w:bidi="fa-IR"/>
        </w:rPr>
        <w:t xml:space="preserve"> مرحله شامل بازنشستگ</w:t>
      </w:r>
      <w:r w:rsidRPr="00744741">
        <w:rPr>
          <w:rFonts w:hint="cs"/>
          <w:rtl/>
          <w:lang w:bidi="fa-IR"/>
        </w:rPr>
        <w:t>ی</w:t>
      </w:r>
      <w:r w:rsidRPr="00744741">
        <w:rPr>
          <w:rtl/>
          <w:lang w:bidi="fa-IR"/>
        </w:rPr>
        <w:t xml:space="preserve"> مدل‌ها</w:t>
      </w:r>
      <w:r w:rsidRPr="00744741">
        <w:rPr>
          <w:rFonts w:hint="cs"/>
          <w:rtl/>
          <w:lang w:bidi="fa-IR"/>
        </w:rPr>
        <w:t>یی</w:t>
      </w:r>
      <w:r w:rsidRPr="00744741">
        <w:rPr>
          <w:rtl/>
          <w:lang w:bidi="fa-IR"/>
        </w:rPr>
        <w:t xml:space="preserve"> است که د</w:t>
      </w:r>
      <w:r w:rsidRPr="00744741">
        <w:rPr>
          <w:rFonts w:hint="cs"/>
          <w:rtl/>
          <w:lang w:bidi="fa-IR"/>
        </w:rPr>
        <w:t>ی</w:t>
      </w:r>
      <w:r w:rsidRPr="00744741">
        <w:rPr>
          <w:rFonts w:hint="eastAsia"/>
          <w:rtl/>
          <w:lang w:bidi="fa-IR"/>
        </w:rPr>
        <w:t>گر</w:t>
      </w:r>
      <w:r w:rsidRPr="00744741">
        <w:rPr>
          <w:rtl/>
          <w:lang w:bidi="fa-IR"/>
        </w:rPr>
        <w:t xml:space="preserve"> موردن</w:t>
      </w:r>
      <w:r w:rsidRPr="00744741">
        <w:rPr>
          <w:rFonts w:hint="cs"/>
          <w:rtl/>
          <w:lang w:bidi="fa-IR"/>
        </w:rPr>
        <w:t>ی</w:t>
      </w:r>
      <w:r w:rsidRPr="00744741">
        <w:rPr>
          <w:rFonts w:hint="eastAsia"/>
          <w:rtl/>
          <w:lang w:bidi="fa-IR"/>
        </w:rPr>
        <w:t>از</w:t>
      </w:r>
      <w:r w:rsidRPr="00744741">
        <w:rPr>
          <w:rtl/>
          <w:lang w:bidi="fa-IR"/>
        </w:rPr>
        <w:t xml:space="preserve"> ن</w:t>
      </w:r>
      <w:r w:rsidRPr="00744741">
        <w:rPr>
          <w:rFonts w:hint="cs"/>
          <w:rtl/>
          <w:lang w:bidi="fa-IR"/>
        </w:rPr>
        <w:t>ی</w:t>
      </w:r>
      <w:r w:rsidRPr="00744741">
        <w:rPr>
          <w:rFonts w:hint="eastAsia"/>
          <w:rtl/>
          <w:lang w:bidi="fa-IR"/>
        </w:rPr>
        <w:t>ستند</w:t>
      </w:r>
      <w:r w:rsidRPr="00744741">
        <w:rPr>
          <w:rtl/>
          <w:lang w:bidi="fa-IR"/>
        </w:rPr>
        <w:t xml:space="preserve"> </w:t>
      </w:r>
      <w:r w:rsidRPr="00744741">
        <w:rPr>
          <w:rFonts w:hint="cs"/>
          <w:rtl/>
          <w:lang w:bidi="fa-IR"/>
        </w:rPr>
        <w:t>ی</w:t>
      </w:r>
      <w:r w:rsidRPr="00744741">
        <w:rPr>
          <w:rFonts w:hint="eastAsia"/>
          <w:rtl/>
          <w:lang w:bidi="fa-IR"/>
        </w:rPr>
        <w:t>ا</w:t>
      </w:r>
      <w:r w:rsidRPr="00744741">
        <w:rPr>
          <w:rtl/>
          <w:lang w:bidi="fa-IR"/>
        </w:rPr>
        <w:t xml:space="preserve"> د</w:t>
      </w:r>
      <w:r w:rsidRPr="00744741">
        <w:rPr>
          <w:rFonts w:hint="cs"/>
          <w:rtl/>
          <w:lang w:bidi="fa-IR"/>
        </w:rPr>
        <w:t>ی</w:t>
      </w:r>
      <w:r w:rsidRPr="00744741">
        <w:rPr>
          <w:rFonts w:hint="eastAsia"/>
          <w:rtl/>
          <w:lang w:bidi="fa-IR"/>
        </w:rPr>
        <w:t>گر</w:t>
      </w:r>
      <w:r w:rsidRPr="00744741">
        <w:rPr>
          <w:rtl/>
          <w:lang w:bidi="fa-IR"/>
        </w:rPr>
        <w:t xml:space="preserve"> عملکرد خوب</w:t>
      </w:r>
      <w:r w:rsidRPr="00744741">
        <w:rPr>
          <w:rFonts w:hint="cs"/>
          <w:rtl/>
          <w:lang w:bidi="fa-IR"/>
        </w:rPr>
        <w:t>ی</w:t>
      </w:r>
      <w:r w:rsidRPr="00744741">
        <w:rPr>
          <w:rtl/>
          <w:lang w:bidi="fa-IR"/>
        </w:rPr>
        <w:t xml:space="preserve"> ندارند، تا اطم</w:t>
      </w:r>
      <w:r w:rsidRPr="00744741">
        <w:rPr>
          <w:rFonts w:hint="cs"/>
          <w:rtl/>
          <w:lang w:bidi="fa-IR"/>
        </w:rPr>
        <w:t>ی</w:t>
      </w:r>
      <w:r w:rsidRPr="00744741">
        <w:rPr>
          <w:rFonts w:hint="eastAsia"/>
          <w:rtl/>
          <w:lang w:bidi="fa-IR"/>
        </w:rPr>
        <w:t>نان</w:t>
      </w:r>
      <w:r w:rsidRPr="00744741">
        <w:rPr>
          <w:rtl/>
          <w:lang w:bidi="fa-IR"/>
        </w:rPr>
        <w:t xml:space="preserve"> حاصل شود که فقط مدل‌ها</w:t>
      </w:r>
      <w:r w:rsidRPr="00744741">
        <w:rPr>
          <w:rFonts w:hint="cs"/>
          <w:rtl/>
          <w:lang w:bidi="fa-IR"/>
        </w:rPr>
        <w:t>یی</w:t>
      </w:r>
      <w:r w:rsidRPr="00744741">
        <w:rPr>
          <w:rtl/>
          <w:lang w:bidi="fa-IR"/>
        </w:rPr>
        <w:t xml:space="preserve"> با عملکرد خوب به کار گرفته م</w:t>
      </w:r>
      <w:r w:rsidRPr="00744741">
        <w:rPr>
          <w:rFonts w:hint="cs"/>
          <w:rtl/>
          <w:lang w:bidi="fa-IR"/>
        </w:rPr>
        <w:t>ی‌</w:t>
      </w:r>
      <w:r w:rsidRPr="00744741">
        <w:rPr>
          <w:rFonts w:hint="eastAsia"/>
          <w:rtl/>
          <w:lang w:bidi="fa-IR"/>
        </w:rPr>
        <w:t>شوند</w:t>
      </w:r>
      <w:r w:rsidRPr="00744741">
        <w:rPr>
          <w:rtl/>
          <w:lang w:bidi="fa-IR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bidiVisual/>
      <w:tblW w:w="0" w:type="auto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16"/>
      <w:gridCol w:w="3780"/>
      <w:gridCol w:w="2410"/>
    </w:tblGrid>
    <w:tr w:rsidR="004F66AF" w14:paraId="68C61556" w14:textId="77777777" w:rsidTr="00D33031">
      <w:trPr>
        <w:trHeight w:val="1173"/>
      </w:trPr>
      <w:tc>
        <w:tcPr>
          <w:tcW w:w="2816" w:type="dxa"/>
          <w:vAlign w:val="center"/>
        </w:tcPr>
        <w:p w14:paraId="2E424001" w14:textId="77777777" w:rsidR="004F66AF" w:rsidRDefault="004F66AF" w:rsidP="00877E1C">
          <w:pPr>
            <w:pStyle w:val="Header"/>
            <w:bidi/>
            <w:rPr>
              <w:rFonts w:ascii="Calibri" w:hAnsi="Calibri" w:cs="B Roya"/>
              <w:b/>
              <w:bCs/>
              <w:sz w:val="20"/>
              <w:szCs w:val="20"/>
              <w:rtl/>
              <w:lang w:bidi="fa-IR"/>
            </w:rPr>
          </w:pPr>
          <w:r w:rsidRPr="007F507A">
            <w:rPr>
              <w:rFonts w:ascii="Calibri" w:hAnsi="Calibri" w:cs="B Roya"/>
              <w:noProof/>
              <w:rtl/>
            </w:rPr>
            <w:drawing>
              <wp:anchor distT="0" distB="0" distL="114300" distR="114300" simplePos="0" relativeHeight="251661312" behindDoc="0" locked="0" layoutInCell="1" allowOverlap="1" wp14:anchorId="35DF3EE4" wp14:editId="507C935C">
                <wp:simplePos x="0" y="0"/>
                <wp:positionH relativeFrom="margin">
                  <wp:posOffset>923925</wp:posOffset>
                </wp:positionH>
                <wp:positionV relativeFrom="topMargin">
                  <wp:posOffset>-252095</wp:posOffset>
                </wp:positionV>
                <wp:extent cx="873760" cy="1033780"/>
                <wp:effectExtent l="0" t="0" r="2540" b="0"/>
                <wp:wrapNone/>
                <wp:docPr id="1528293270" name="Picture 1528293270" descr="C:\Users\Man\Downloads\Screenshot_20200104-11565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Man\Downloads\Screenshot_20200104-11565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3760" cy="1033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3780" w:type="dxa"/>
          <w:vAlign w:val="center"/>
        </w:tcPr>
        <w:p w14:paraId="3E9E21C8" w14:textId="77777777" w:rsidR="004F66AF" w:rsidRPr="0018457D" w:rsidRDefault="004F66AF" w:rsidP="00877E1C">
          <w:pPr>
            <w:bidi/>
            <w:spacing w:before="360"/>
            <w:jc w:val="center"/>
            <w:rPr>
              <w:b/>
              <w:bCs/>
              <w:sz w:val="18"/>
              <w:szCs w:val="20"/>
              <w:rtl/>
              <w:lang w:bidi="fa-IR"/>
            </w:rPr>
          </w:pPr>
          <w:r>
            <w:rPr>
              <w:rFonts w:hint="cs"/>
              <w:b/>
              <w:bCs/>
              <w:sz w:val="18"/>
              <w:szCs w:val="20"/>
              <w:rtl/>
              <w:lang w:bidi="fa-IR"/>
            </w:rPr>
            <w:t>سند معماری</w:t>
          </w:r>
        </w:p>
        <w:p w14:paraId="5382D111" w14:textId="77777777" w:rsidR="004F66AF" w:rsidRPr="008E10E4" w:rsidRDefault="004F66AF" w:rsidP="00877E1C">
          <w:pPr>
            <w:bidi/>
            <w:spacing w:before="0"/>
            <w:jc w:val="center"/>
            <w:rPr>
              <w:rFonts w:ascii="IRNazanin" w:hAnsi="IRNazanin"/>
              <w:b/>
              <w:bCs/>
              <w:sz w:val="20"/>
              <w:szCs w:val="20"/>
              <w:lang w:bidi="fa-IR"/>
            </w:rPr>
          </w:pPr>
          <w:r>
            <w:rPr>
              <w:rFonts w:ascii="IRNazanin" w:hAnsi="IRNazanin" w:hint="cs"/>
              <w:b/>
              <w:bCs/>
              <w:sz w:val="20"/>
              <w:szCs w:val="20"/>
              <w:rtl/>
              <w:lang w:bidi="fa-IR"/>
            </w:rPr>
            <w:t xml:space="preserve">توسعه بستر </w:t>
          </w:r>
          <w:proofErr w:type="spellStart"/>
          <w:r w:rsidRPr="008D26B1">
            <w:rPr>
              <w:rFonts w:asciiTheme="minorHAnsi" w:hAnsiTheme="minorHAnsi" w:cstheme="minorHAnsi"/>
              <w:b/>
              <w:bCs/>
              <w:sz w:val="20"/>
              <w:szCs w:val="20"/>
              <w:lang w:bidi="fa-IR"/>
            </w:rPr>
            <w:t>MLOps</w:t>
          </w:r>
          <w:proofErr w:type="spellEnd"/>
        </w:p>
      </w:tc>
      <w:tc>
        <w:tcPr>
          <w:tcW w:w="2410" w:type="dxa"/>
          <w:vAlign w:val="center"/>
        </w:tcPr>
        <w:p w14:paraId="5C9B6A17" w14:textId="77777777" w:rsidR="004F66AF" w:rsidRPr="002876F4" w:rsidRDefault="004F66AF" w:rsidP="00877E1C">
          <w:pPr>
            <w:pStyle w:val="Header"/>
            <w:bidi/>
            <w:spacing w:before="0" w:line="168" w:lineRule="auto"/>
            <w:jc w:val="right"/>
            <w:rPr>
              <w:rFonts w:ascii="IranNastaliq" w:hAnsi="IranNastaliq" w:cs="B Roya"/>
              <w:b/>
              <w:bCs/>
              <w:sz w:val="2"/>
              <w:szCs w:val="2"/>
              <w:lang w:bidi="fa-IR"/>
            </w:rPr>
          </w:pPr>
        </w:p>
        <w:p w14:paraId="5141EA4B" w14:textId="77777777" w:rsidR="004F66AF" w:rsidRDefault="004F66AF" w:rsidP="00877E1C">
          <w:pPr>
            <w:pStyle w:val="Header"/>
            <w:bidi/>
            <w:spacing w:line="168" w:lineRule="auto"/>
            <w:jc w:val="right"/>
            <w:rPr>
              <w:rFonts w:ascii="Calibri" w:hAnsi="Calibri" w:cs="B Roya"/>
              <w:b/>
              <w:bCs/>
              <w:sz w:val="20"/>
              <w:szCs w:val="20"/>
              <w:rtl/>
              <w:lang w:bidi="fa-IR"/>
            </w:rPr>
          </w:pPr>
          <w:r w:rsidRPr="00DE7FDF">
            <w:rPr>
              <w:rFonts w:ascii="IranNastaliq" w:hAnsi="IranNastaliq" w:cs="IranNastaliq"/>
              <w:b/>
              <w:bCs/>
              <w:sz w:val="52"/>
              <w:szCs w:val="52"/>
              <w:rtl/>
              <w:lang w:bidi="fa-IR"/>
            </w:rPr>
            <w:t>آدین</w:t>
          </w:r>
        </w:p>
      </w:tc>
    </w:tr>
  </w:tbl>
  <w:p w14:paraId="122D7922" w14:textId="77777777" w:rsidR="004F66AF" w:rsidRPr="006758F1" w:rsidRDefault="004F66AF" w:rsidP="00877E1C">
    <w:pPr>
      <w:pStyle w:val="Header"/>
      <w:pBdr>
        <w:bottom w:val="single" w:sz="6" w:space="1" w:color="auto"/>
      </w:pBdr>
      <w:bidi/>
      <w:rPr>
        <w:sz w:val="4"/>
        <w:szCs w:val="4"/>
      </w:rPr>
    </w:pPr>
  </w:p>
  <w:p w14:paraId="758CCE9C" w14:textId="77777777" w:rsidR="004F66AF" w:rsidRDefault="004F66A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B6F78"/>
    <w:multiLevelType w:val="hybridMultilevel"/>
    <w:tmpl w:val="21AC3600"/>
    <w:lvl w:ilvl="0" w:tplc="0409000F">
      <w:start w:val="1"/>
      <w:numFmt w:val="decimal"/>
      <w:lvlText w:val="%1."/>
      <w:lvlJc w:val="left"/>
      <w:pPr>
        <w:ind w:left="1060" w:hanging="360"/>
      </w:p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" w15:restartNumberingAfterBreak="0">
    <w:nsid w:val="377F5009"/>
    <w:multiLevelType w:val="hybridMultilevel"/>
    <w:tmpl w:val="6052A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56DAC"/>
    <w:multiLevelType w:val="hybridMultilevel"/>
    <w:tmpl w:val="52F620B2"/>
    <w:lvl w:ilvl="0" w:tplc="0409000F">
      <w:start w:val="1"/>
      <w:numFmt w:val="decimal"/>
      <w:lvlText w:val="%1."/>
      <w:lvlJc w:val="left"/>
      <w:pPr>
        <w:ind w:left="1060" w:hanging="360"/>
      </w:p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3EB43B24"/>
    <w:multiLevelType w:val="hybridMultilevel"/>
    <w:tmpl w:val="580C4AF0"/>
    <w:lvl w:ilvl="0" w:tplc="5D60AEF4">
      <w:start w:val="1"/>
      <w:numFmt w:val="decimal"/>
      <w:lvlText w:val="%1-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9C516E"/>
    <w:multiLevelType w:val="hybridMultilevel"/>
    <w:tmpl w:val="AAE45E68"/>
    <w:lvl w:ilvl="0" w:tplc="2E00201C">
      <w:start w:val="1"/>
      <w:numFmt w:val="decimal"/>
      <w:lvlText w:val="%1."/>
      <w:lvlJc w:val="left"/>
      <w:pPr>
        <w:ind w:left="720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7E16AC"/>
    <w:multiLevelType w:val="multilevel"/>
    <w:tmpl w:val="FA30A2C8"/>
    <w:lvl w:ilvl="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>
      <w:start w:val="1"/>
      <w:numFmt w:val="decimal"/>
      <w:suff w:val="space"/>
      <w:lvlText w:val="%1-%2-"/>
      <w:lvlJc w:val="left"/>
      <w:pPr>
        <w:ind w:left="1060" w:hanging="360"/>
      </w:pPr>
      <w:rPr>
        <w:rFonts w:hint="default"/>
      </w:rPr>
    </w:lvl>
    <w:lvl w:ilvl="2">
      <w:start w:val="1"/>
      <w:numFmt w:val="decimal"/>
      <w:suff w:val="space"/>
      <w:lvlText w:val="%1-%2-%3-"/>
      <w:lvlJc w:val="left"/>
      <w:pPr>
        <w:ind w:left="17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0" w:hanging="360"/>
      </w:pPr>
      <w:rPr>
        <w:rFonts w:hint="default"/>
      </w:rPr>
    </w:lvl>
  </w:abstractNum>
  <w:abstractNum w:abstractNumId="6" w15:restartNumberingAfterBreak="0">
    <w:nsid w:val="449E1A00"/>
    <w:multiLevelType w:val="multilevel"/>
    <w:tmpl w:val="9424D0D2"/>
    <w:lvl w:ilvl="0">
      <w:start w:val="1"/>
      <w:numFmt w:val="decimal"/>
      <w:pStyle w:val="Heading1"/>
      <w:lvlText w:val="%1-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2-%1-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-%2-%3-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46032C36"/>
    <w:multiLevelType w:val="hybridMultilevel"/>
    <w:tmpl w:val="F462F488"/>
    <w:lvl w:ilvl="0" w:tplc="59A2317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5C5EAB"/>
    <w:multiLevelType w:val="hybridMultilevel"/>
    <w:tmpl w:val="470AD922"/>
    <w:lvl w:ilvl="0" w:tplc="04090001">
      <w:start w:val="1"/>
      <w:numFmt w:val="bullet"/>
      <w:lvlText w:val=""/>
      <w:lvlJc w:val="left"/>
      <w:pPr>
        <w:ind w:left="46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87" w:hanging="360"/>
      </w:pPr>
      <w:rPr>
        <w:rFonts w:ascii="Wingdings" w:hAnsi="Wingdings" w:hint="default"/>
      </w:rPr>
    </w:lvl>
  </w:abstractNum>
  <w:abstractNum w:abstractNumId="9" w15:restartNumberingAfterBreak="0">
    <w:nsid w:val="4BA365E4"/>
    <w:multiLevelType w:val="hybridMultilevel"/>
    <w:tmpl w:val="686ED432"/>
    <w:lvl w:ilvl="0" w:tplc="5C22D89A">
      <w:numFmt w:val="bullet"/>
      <w:lvlText w:val="-"/>
      <w:lvlJc w:val="left"/>
      <w:pPr>
        <w:ind w:left="1080" w:hanging="360"/>
      </w:pPr>
      <w:rPr>
        <w:rFonts w:asciiTheme="minorHAnsi" w:eastAsiaTheme="minorHAnsi" w:hAnsiTheme="minorHAnsi" w:cs="Kooda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E35010C"/>
    <w:multiLevelType w:val="hybridMultilevel"/>
    <w:tmpl w:val="CB12ED56"/>
    <w:lvl w:ilvl="0" w:tplc="BD9CB2E6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B16E4806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1" w15:restartNumberingAfterBreak="0">
    <w:nsid w:val="4F292379"/>
    <w:multiLevelType w:val="multilevel"/>
    <w:tmpl w:val="A63A87DA"/>
    <w:lvl w:ilvl="0">
      <w:start w:val="1"/>
      <w:numFmt w:val="decimal"/>
      <w:suff w:val="space"/>
      <w:lvlText w:val="%1-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none"/>
      <w:suff w:val="space"/>
      <w:lvlText w:val="2-2-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-%2-%3-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2FC677B"/>
    <w:multiLevelType w:val="hybridMultilevel"/>
    <w:tmpl w:val="56FEBA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49468E4"/>
    <w:multiLevelType w:val="multilevel"/>
    <w:tmpl w:val="D7465A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28845DE"/>
    <w:multiLevelType w:val="multilevel"/>
    <w:tmpl w:val="D7465A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74199701">
    <w:abstractNumId w:val="11"/>
  </w:num>
  <w:num w:numId="2" w16cid:durableId="576550178">
    <w:abstractNumId w:val="14"/>
  </w:num>
  <w:num w:numId="3" w16cid:durableId="1881547711">
    <w:abstractNumId w:val="1"/>
  </w:num>
  <w:num w:numId="4" w16cid:durableId="1712535792">
    <w:abstractNumId w:val="13"/>
  </w:num>
  <w:num w:numId="5" w16cid:durableId="1292399792">
    <w:abstractNumId w:val="2"/>
  </w:num>
  <w:num w:numId="6" w16cid:durableId="60293156">
    <w:abstractNumId w:val="10"/>
  </w:num>
  <w:num w:numId="7" w16cid:durableId="84500718">
    <w:abstractNumId w:val="9"/>
  </w:num>
  <w:num w:numId="8" w16cid:durableId="369578445">
    <w:abstractNumId w:val="0"/>
  </w:num>
  <w:num w:numId="9" w16cid:durableId="1886671136">
    <w:abstractNumId w:val="5"/>
  </w:num>
  <w:num w:numId="10" w16cid:durableId="4307046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728102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7550458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9672248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42774644">
    <w:abstractNumId w:val="12"/>
  </w:num>
  <w:num w:numId="15" w16cid:durableId="1549141777">
    <w:abstractNumId w:val="8"/>
  </w:num>
  <w:num w:numId="16" w16cid:durableId="863832325">
    <w:abstractNumId w:val="4"/>
  </w:num>
  <w:num w:numId="17" w16cid:durableId="298876792">
    <w:abstractNumId w:val="4"/>
    <w:lvlOverride w:ilvl="0">
      <w:startOverride w:val="1"/>
    </w:lvlOverride>
  </w:num>
  <w:num w:numId="18" w16cid:durableId="2045326504">
    <w:abstractNumId w:val="7"/>
  </w:num>
  <w:num w:numId="19" w16cid:durableId="193928631">
    <w:abstractNumId w:val="3"/>
  </w:num>
  <w:num w:numId="20" w16cid:durableId="538053968">
    <w:abstractNumId w:val="3"/>
    <w:lvlOverride w:ilvl="0">
      <w:startOverride w:val="1"/>
    </w:lvlOverride>
  </w:num>
  <w:num w:numId="21" w16cid:durableId="1883252272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hideSpellingErrors/>
  <w:hideGrammaticalErrors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Virastar_42____i" w:val="H4sIAAAAAAAEAKtWckksSQxILCpxzi/NK1GyMqwFAAEhoTITAAAA"/>
    <w:docVar w:name="__Virastar_42___1" w:val="H4sIAAAAAAAEAKtWcslP9kxRslIyNDY2NjO2MDMzMTExNDYxNTdT0lEKTi0uzszPAykwrQUA+sETJywAAAA="/>
  </w:docVars>
  <w:rsids>
    <w:rsidRoot w:val="0043584F"/>
    <w:rsid w:val="00003B05"/>
    <w:rsid w:val="00003E52"/>
    <w:rsid w:val="0000605E"/>
    <w:rsid w:val="00010010"/>
    <w:rsid w:val="000108E7"/>
    <w:rsid w:val="00015CC0"/>
    <w:rsid w:val="00026684"/>
    <w:rsid w:val="00033D1E"/>
    <w:rsid w:val="00040EB2"/>
    <w:rsid w:val="000557B1"/>
    <w:rsid w:val="00056211"/>
    <w:rsid w:val="0005675B"/>
    <w:rsid w:val="0005694E"/>
    <w:rsid w:val="0006037A"/>
    <w:rsid w:val="00062FA7"/>
    <w:rsid w:val="00065530"/>
    <w:rsid w:val="00073EA0"/>
    <w:rsid w:val="00075732"/>
    <w:rsid w:val="00080E97"/>
    <w:rsid w:val="000817A1"/>
    <w:rsid w:val="00082C1D"/>
    <w:rsid w:val="00082EEF"/>
    <w:rsid w:val="00083C9C"/>
    <w:rsid w:val="000866BD"/>
    <w:rsid w:val="0009154B"/>
    <w:rsid w:val="00092B26"/>
    <w:rsid w:val="00092FA9"/>
    <w:rsid w:val="000958C7"/>
    <w:rsid w:val="00095BB1"/>
    <w:rsid w:val="00095E70"/>
    <w:rsid w:val="00096E24"/>
    <w:rsid w:val="000A0D34"/>
    <w:rsid w:val="000A4297"/>
    <w:rsid w:val="000A7209"/>
    <w:rsid w:val="000C135A"/>
    <w:rsid w:val="000C2343"/>
    <w:rsid w:val="000C30D7"/>
    <w:rsid w:val="000C680B"/>
    <w:rsid w:val="000C7289"/>
    <w:rsid w:val="000D10DC"/>
    <w:rsid w:val="000D3B60"/>
    <w:rsid w:val="000D4A27"/>
    <w:rsid w:val="000D555F"/>
    <w:rsid w:val="000E0E7A"/>
    <w:rsid w:val="000E71F6"/>
    <w:rsid w:val="000F1843"/>
    <w:rsid w:val="000F34E6"/>
    <w:rsid w:val="00101F83"/>
    <w:rsid w:val="00103570"/>
    <w:rsid w:val="0010371C"/>
    <w:rsid w:val="00103B90"/>
    <w:rsid w:val="0010433D"/>
    <w:rsid w:val="00106839"/>
    <w:rsid w:val="001108C1"/>
    <w:rsid w:val="00111AFA"/>
    <w:rsid w:val="001135B2"/>
    <w:rsid w:val="00114B6F"/>
    <w:rsid w:val="001156A4"/>
    <w:rsid w:val="00115FBF"/>
    <w:rsid w:val="0011691B"/>
    <w:rsid w:val="00122EE5"/>
    <w:rsid w:val="00124AB8"/>
    <w:rsid w:val="00124FAC"/>
    <w:rsid w:val="00125949"/>
    <w:rsid w:val="00130B72"/>
    <w:rsid w:val="001321CE"/>
    <w:rsid w:val="00132868"/>
    <w:rsid w:val="0013506F"/>
    <w:rsid w:val="00135F1B"/>
    <w:rsid w:val="00141CFD"/>
    <w:rsid w:val="00142DB6"/>
    <w:rsid w:val="001431E0"/>
    <w:rsid w:val="00143544"/>
    <w:rsid w:val="0014498E"/>
    <w:rsid w:val="00146084"/>
    <w:rsid w:val="001523C4"/>
    <w:rsid w:val="00155D38"/>
    <w:rsid w:val="00156D18"/>
    <w:rsid w:val="00160DFA"/>
    <w:rsid w:val="00163C30"/>
    <w:rsid w:val="0018000E"/>
    <w:rsid w:val="00180CBB"/>
    <w:rsid w:val="0018316B"/>
    <w:rsid w:val="00183DF3"/>
    <w:rsid w:val="0018457D"/>
    <w:rsid w:val="00184F51"/>
    <w:rsid w:val="00194150"/>
    <w:rsid w:val="00197173"/>
    <w:rsid w:val="001A3C20"/>
    <w:rsid w:val="001A5B24"/>
    <w:rsid w:val="001B23E3"/>
    <w:rsid w:val="001B3465"/>
    <w:rsid w:val="001B3552"/>
    <w:rsid w:val="001B6590"/>
    <w:rsid w:val="001B693E"/>
    <w:rsid w:val="001C0A8F"/>
    <w:rsid w:val="001C2646"/>
    <w:rsid w:val="001C5172"/>
    <w:rsid w:val="001C5227"/>
    <w:rsid w:val="001D0DAA"/>
    <w:rsid w:val="001D31FE"/>
    <w:rsid w:val="001D33DA"/>
    <w:rsid w:val="001D48B2"/>
    <w:rsid w:val="001D4984"/>
    <w:rsid w:val="001D6503"/>
    <w:rsid w:val="001E0614"/>
    <w:rsid w:val="001E0622"/>
    <w:rsid w:val="001E0702"/>
    <w:rsid w:val="001E2801"/>
    <w:rsid w:val="001E30B1"/>
    <w:rsid w:val="001E442C"/>
    <w:rsid w:val="001E5A59"/>
    <w:rsid w:val="001E5DB5"/>
    <w:rsid w:val="001F107F"/>
    <w:rsid w:val="001F1B55"/>
    <w:rsid w:val="001F2B0E"/>
    <w:rsid w:val="001F5293"/>
    <w:rsid w:val="001F52CF"/>
    <w:rsid w:val="001F64EF"/>
    <w:rsid w:val="001F7F72"/>
    <w:rsid w:val="00203110"/>
    <w:rsid w:val="002031F8"/>
    <w:rsid w:val="00206C48"/>
    <w:rsid w:val="00206CC0"/>
    <w:rsid w:val="0021140B"/>
    <w:rsid w:val="002125DA"/>
    <w:rsid w:val="00213A39"/>
    <w:rsid w:val="00227CC2"/>
    <w:rsid w:val="002316CF"/>
    <w:rsid w:val="002334FB"/>
    <w:rsid w:val="00235D15"/>
    <w:rsid w:val="00240132"/>
    <w:rsid w:val="00242BC2"/>
    <w:rsid w:val="00243B1B"/>
    <w:rsid w:val="00250AE2"/>
    <w:rsid w:val="0025130F"/>
    <w:rsid w:val="0025180C"/>
    <w:rsid w:val="002537C4"/>
    <w:rsid w:val="0025457D"/>
    <w:rsid w:val="0025676C"/>
    <w:rsid w:val="00256A6E"/>
    <w:rsid w:val="00262103"/>
    <w:rsid w:val="00263C99"/>
    <w:rsid w:val="00265D08"/>
    <w:rsid w:val="00266688"/>
    <w:rsid w:val="002855D5"/>
    <w:rsid w:val="00286A60"/>
    <w:rsid w:val="002876F4"/>
    <w:rsid w:val="00291498"/>
    <w:rsid w:val="00291853"/>
    <w:rsid w:val="002949EE"/>
    <w:rsid w:val="002B10B6"/>
    <w:rsid w:val="002B3E42"/>
    <w:rsid w:val="002D08BC"/>
    <w:rsid w:val="002F31B5"/>
    <w:rsid w:val="002F3740"/>
    <w:rsid w:val="002F6580"/>
    <w:rsid w:val="002F6928"/>
    <w:rsid w:val="00301B3C"/>
    <w:rsid w:val="003050A7"/>
    <w:rsid w:val="003132C2"/>
    <w:rsid w:val="003147E9"/>
    <w:rsid w:val="00322C75"/>
    <w:rsid w:val="003251A6"/>
    <w:rsid w:val="00325530"/>
    <w:rsid w:val="00325C25"/>
    <w:rsid w:val="00327EFA"/>
    <w:rsid w:val="00331312"/>
    <w:rsid w:val="003315B8"/>
    <w:rsid w:val="00334077"/>
    <w:rsid w:val="00334316"/>
    <w:rsid w:val="003413CB"/>
    <w:rsid w:val="00342887"/>
    <w:rsid w:val="003459C8"/>
    <w:rsid w:val="00351C7F"/>
    <w:rsid w:val="0035790C"/>
    <w:rsid w:val="00360514"/>
    <w:rsid w:val="00361C6E"/>
    <w:rsid w:val="0036645C"/>
    <w:rsid w:val="00366EEC"/>
    <w:rsid w:val="00367119"/>
    <w:rsid w:val="00367F83"/>
    <w:rsid w:val="003723FA"/>
    <w:rsid w:val="00372B47"/>
    <w:rsid w:val="00373E60"/>
    <w:rsid w:val="00373FF4"/>
    <w:rsid w:val="00375F2C"/>
    <w:rsid w:val="00376BEC"/>
    <w:rsid w:val="0037765B"/>
    <w:rsid w:val="00377B3C"/>
    <w:rsid w:val="00381CB4"/>
    <w:rsid w:val="00381DDD"/>
    <w:rsid w:val="00383645"/>
    <w:rsid w:val="00384CCB"/>
    <w:rsid w:val="0038595B"/>
    <w:rsid w:val="003861DB"/>
    <w:rsid w:val="0039075E"/>
    <w:rsid w:val="00393485"/>
    <w:rsid w:val="003952C4"/>
    <w:rsid w:val="00397E1D"/>
    <w:rsid w:val="00397ECC"/>
    <w:rsid w:val="003A3120"/>
    <w:rsid w:val="003A702E"/>
    <w:rsid w:val="003B2611"/>
    <w:rsid w:val="003C0EDC"/>
    <w:rsid w:val="003C1064"/>
    <w:rsid w:val="003C3985"/>
    <w:rsid w:val="003C587D"/>
    <w:rsid w:val="003C7522"/>
    <w:rsid w:val="003D1D9E"/>
    <w:rsid w:val="003D20B9"/>
    <w:rsid w:val="003D572F"/>
    <w:rsid w:val="003E4095"/>
    <w:rsid w:val="003E4961"/>
    <w:rsid w:val="003E5676"/>
    <w:rsid w:val="003E57AA"/>
    <w:rsid w:val="003E6827"/>
    <w:rsid w:val="003E7BB2"/>
    <w:rsid w:val="00400AB3"/>
    <w:rsid w:val="00402821"/>
    <w:rsid w:val="00404B97"/>
    <w:rsid w:val="004065CF"/>
    <w:rsid w:val="00410643"/>
    <w:rsid w:val="00412BF8"/>
    <w:rsid w:val="00412CB1"/>
    <w:rsid w:val="00414ABB"/>
    <w:rsid w:val="0041649D"/>
    <w:rsid w:val="004164DA"/>
    <w:rsid w:val="00432318"/>
    <w:rsid w:val="004353D7"/>
    <w:rsid w:val="0043584F"/>
    <w:rsid w:val="00435898"/>
    <w:rsid w:val="00436925"/>
    <w:rsid w:val="0044348E"/>
    <w:rsid w:val="00444BCF"/>
    <w:rsid w:val="004458D7"/>
    <w:rsid w:val="00446E7B"/>
    <w:rsid w:val="00453013"/>
    <w:rsid w:val="00454D43"/>
    <w:rsid w:val="00456C05"/>
    <w:rsid w:val="00456C17"/>
    <w:rsid w:val="00463559"/>
    <w:rsid w:val="00464C6A"/>
    <w:rsid w:val="0046775F"/>
    <w:rsid w:val="004705C6"/>
    <w:rsid w:val="004736EB"/>
    <w:rsid w:val="0047576B"/>
    <w:rsid w:val="0047723C"/>
    <w:rsid w:val="00477B1B"/>
    <w:rsid w:val="0048009F"/>
    <w:rsid w:val="00482CEA"/>
    <w:rsid w:val="004868B7"/>
    <w:rsid w:val="0049038D"/>
    <w:rsid w:val="00490F23"/>
    <w:rsid w:val="00491979"/>
    <w:rsid w:val="00492D88"/>
    <w:rsid w:val="004950DB"/>
    <w:rsid w:val="00495A9C"/>
    <w:rsid w:val="00495B84"/>
    <w:rsid w:val="004968CE"/>
    <w:rsid w:val="004A2B32"/>
    <w:rsid w:val="004A4DF4"/>
    <w:rsid w:val="004B0966"/>
    <w:rsid w:val="004B333C"/>
    <w:rsid w:val="004B3496"/>
    <w:rsid w:val="004B3E62"/>
    <w:rsid w:val="004B45B2"/>
    <w:rsid w:val="004C08FE"/>
    <w:rsid w:val="004C6954"/>
    <w:rsid w:val="004C7EBC"/>
    <w:rsid w:val="004D2010"/>
    <w:rsid w:val="004D34FB"/>
    <w:rsid w:val="004D3C37"/>
    <w:rsid w:val="004D4AD3"/>
    <w:rsid w:val="004E0667"/>
    <w:rsid w:val="004E3DF6"/>
    <w:rsid w:val="004E71B4"/>
    <w:rsid w:val="004F0182"/>
    <w:rsid w:val="004F3F00"/>
    <w:rsid w:val="004F555B"/>
    <w:rsid w:val="004F5F94"/>
    <w:rsid w:val="004F66AF"/>
    <w:rsid w:val="00500251"/>
    <w:rsid w:val="0050120A"/>
    <w:rsid w:val="00502BDE"/>
    <w:rsid w:val="00503331"/>
    <w:rsid w:val="00506D8F"/>
    <w:rsid w:val="00512410"/>
    <w:rsid w:val="00512762"/>
    <w:rsid w:val="00515F22"/>
    <w:rsid w:val="00517C32"/>
    <w:rsid w:val="00520178"/>
    <w:rsid w:val="00520995"/>
    <w:rsid w:val="00521372"/>
    <w:rsid w:val="005217B7"/>
    <w:rsid w:val="005230B7"/>
    <w:rsid w:val="005243BE"/>
    <w:rsid w:val="00530A18"/>
    <w:rsid w:val="005317B3"/>
    <w:rsid w:val="00531837"/>
    <w:rsid w:val="00536C66"/>
    <w:rsid w:val="005370A3"/>
    <w:rsid w:val="0054760D"/>
    <w:rsid w:val="00547C66"/>
    <w:rsid w:val="00550CC6"/>
    <w:rsid w:val="00552194"/>
    <w:rsid w:val="00552FB0"/>
    <w:rsid w:val="005539F7"/>
    <w:rsid w:val="00553AB5"/>
    <w:rsid w:val="00553B7C"/>
    <w:rsid w:val="005554D4"/>
    <w:rsid w:val="005568F4"/>
    <w:rsid w:val="00561329"/>
    <w:rsid w:val="00562227"/>
    <w:rsid w:val="005627FA"/>
    <w:rsid w:val="00563034"/>
    <w:rsid w:val="005753F9"/>
    <w:rsid w:val="00576796"/>
    <w:rsid w:val="0057707A"/>
    <w:rsid w:val="005806B3"/>
    <w:rsid w:val="00580FC2"/>
    <w:rsid w:val="005848C6"/>
    <w:rsid w:val="00584F2D"/>
    <w:rsid w:val="00591869"/>
    <w:rsid w:val="00591FD8"/>
    <w:rsid w:val="00594C0C"/>
    <w:rsid w:val="00596999"/>
    <w:rsid w:val="005A0775"/>
    <w:rsid w:val="005A0DAD"/>
    <w:rsid w:val="005A0F39"/>
    <w:rsid w:val="005A3714"/>
    <w:rsid w:val="005A6187"/>
    <w:rsid w:val="005A66FE"/>
    <w:rsid w:val="005A6ECE"/>
    <w:rsid w:val="005A7706"/>
    <w:rsid w:val="005A792B"/>
    <w:rsid w:val="005B03AD"/>
    <w:rsid w:val="005B2180"/>
    <w:rsid w:val="005C01C3"/>
    <w:rsid w:val="005C01EC"/>
    <w:rsid w:val="005C062F"/>
    <w:rsid w:val="005C0A67"/>
    <w:rsid w:val="005C32CA"/>
    <w:rsid w:val="005C37A3"/>
    <w:rsid w:val="005C5D25"/>
    <w:rsid w:val="005D04FF"/>
    <w:rsid w:val="005D5BB2"/>
    <w:rsid w:val="005D737C"/>
    <w:rsid w:val="005E1A6A"/>
    <w:rsid w:val="005E28BD"/>
    <w:rsid w:val="005E3AB2"/>
    <w:rsid w:val="005F2618"/>
    <w:rsid w:val="005F782F"/>
    <w:rsid w:val="0060145D"/>
    <w:rsid w:val="00601AB2"/>
    <w:rsid w:val="00603548"/>
    <w:rsid w:val="00603E77"/>
    <w:rsid w:val="00605000"/>
    <w:rsid w:val="0060502F"/>
    <w:rsid w:val="00606DEB"/>
    <w:rsid w:val="00606F1F"/>
    <w:rsid w:val="006108C7"/>
    <w:rsid w:val="0061239D"/>
    <w:rsid w:val="00614F5C"/>
    <w:rsid w:val="0061605D"/>
    <w:rsid w:val="00616060"/>
    <w:rsid w:val="00617C63"/>
    <w:rsid w:val="00621C88"/>
    <w:rsid w:val="00621F48"/>
    <w:rsid w:val="00623857"/>
    <w:rsid w:val="0062495F"/>
    <w:rsid w:val="00625459"/>
    <w:rsid w:val="006336D3"/>
    <w:rsid w:val="006348AA"/>
    <w:rsid w:val="00634AE8"/>
    <w:rsid w:val="00634C54"/>
    <w:rsid w:val="00635774"/>
    <w:rsid w:val="00636E41"/>
    <w:rsid w:val="0064477E"/>
    <w:rsid w:val="00644FB6"/>
    <w:rsid w:val="00646A2C"/>
    <w:rsid w:val="00647A05"/>
    <w:rsid w:val="00647C8A"/>
    <w:rsid w:val="00650EE4"/>
    <w:rsid w:val="00650FDE"/>
    <w:rsid w:val="00651787"/>
    <w:rsid w:val="006521AC"/>
    <w:rsid w:val="006540A3"/>
    <w:rsid w:val="00654380"/>
    <w:rsid w:val="00663C15"/>
    <w:rsid w:val="00665DE0"/>
    <w:rsid w:val="00665E38"/>
    <w:rsid w:val="00666D07"/>
    <w:rsid w:val="00667E9A"/>
    <w:rsid w:val="00667FE0"/>
    <w:rsid w:val="00671958"/>
    <w:rsid w:val="0067320D"/>
    <w:rsid w:val="00674489"/>
    <w:rsid w:val="006758F1"/>
    <w:rsid w:val="00687048"/>
    <w:rsid w:val="0068776A"/>
    <w:rsid w:val="006925AC"/>
    <w:rsid w:val="00692CE3"/>
    <w:rsid w:val="006930FD"/>
    <w:rsid w:val="00693A3C"/>
    <w:rsid w:val="00693FDA"/>
    <w:rsid w:val="0069509D"/>
    <w:rsid w:val="00696F2F"/>
    <w:rsid w:val="00697804"/>
    <w:rsid w:val="006A0D20"/>
    <w:rsid w:val="006A553D"/>
    <w:rsid w:val="006A6AEE"/>
    <w:rsid w:val="006B014D"/>
    <w:rsid w:val="006B01A3"/>
    <w:rsid w:val="006B66AC"/>
    <w:rsid w:val="006C41EE"/>
    <w:rsid w:val="006C6445"/>
    <w:rsid w:val="006C7099"/>
    <w:rsid w:val="006C714E"/>
    <w:rsid w:val="006D1C47"/>
    <w:rsid w:val="006D305D"/>
    <w:rsid w:val="006D32E3"/>
    <w:rsid w:val="006D3DBB"/>
    <w:rsid w:val="006D444C"/>
    <w:rsid w:val="006D4F39"/>
    <w:rsid w:val="006D73C9"/>
    <w:rsid w:val="006E10A2"/>
    <w:rsid w:val="006E14D0"/>
    <w:rsid w:val="006E2721"/>
    <w:rsid w:val="006E289D"/>
    <w:rsid w:val="006E3031"/>
    <w:rsid w:val="006E3387"/>
    <w:rsid w:val="006E60EA"/>
    <w:rsid w:val="006F0D3F"/>
    <w:rsid w:val="006F278F"/>
    <w:rsid w:val="006F5FF2"/>
    <w:rsid w:val="00704823"/>
    <w:rsid w:val="00705487"/>
    <w:rsid w:val="00706D90"/>
    <w:rsid w:val="007078CC"/>
    <w:rsid w:val="00711DFC"/>
    <w:rsid w:val="00711FA9"/>
    <w:rsid w:val="00713581"/>
    <w:rsid w:val="00716088"/>
    <w:rsid w:val="00720863"/>
    <w:rsid w:val="00721128"/>
    <w:rsid w:val="00725CEF"/>
    <w:rsid w:val="00726576"/>
    <w:rsid w:val="00727CAB"/>
    <w:rsid w:val="007307B3"/>
    <w:rsid w:val="00731189"/>
    <w:rsid w:val="00734187"/>
    <w:rsid w:val="007363F2"/>
    <w:rsid w:val="00740E3F"/>
    <w:rsid w:val="00741E90"/>
    <w:rsid w:val="00744741"/>
    <w:rsid w:val="007450AD"/>
    <w:rsid w:val="00746A1D"/>
    <w:rsid w:val="00752636"/>
    <w:rsid w:val="00757DC6"/>
    <w:rsid w:val="00761925"/>
    <w:rsid w:val="00764373"/>
    <w:rsid w:val="00765561"/>
    <w:rsid w:val="007664B8"/>
    <w:rsid w:val="00771087"/>
    <w:rsid w:val="007761B4"/>
    <w:rsid w:val="00776A46"/>
    <w:rsid w:val="00777CA6"/>
    <w:rsid w:val="007825B2"/>
    <w:rsid w:val="00782EA6"/>
    <w:rsid w:val="00783363"/>
    <w:rsid w:val="007834C4"/>
    <w:rsid w:val="00784801"/>
    <w:rsid w:val="00790CB6"/>
    <w:rsid w:val="007917E5"/>
    <w:rsid w:val="007A0A21"/>
    <w:rsid w:val="007A2B6B"/>
    <w:rsid w:val="007A318C"/>
    <w:rsid w:val="007A64A7"/>
    <w:rsid w:val="007B559B"/>
    <w:rsid w:val="007B7B84"/>
    <w:rsid w:val="007C042C"/>
    <w:rsid w:val="007C1098"/>
    <w:rsid w:val="007C2EF6"/>
    <w:rsid w:val="007D057B"/>
    <w:rsid w:val="007D523D"/>
    <w:rsid w:val="007D733C"/>
    <w:rsid w:val="007D7E60"/>
    <w:rsid w:val="007E14EE"/>
    <w:rsid w:val="007E4708"/>
    <w:rsid w:val="007E6A0C"/>
    <w:rsid w:val="007F0BC8"/>
    <w:rsid w:val="007F1F63"/>
    <w:rsid w:val="007F2A5C"/>
    <w:rsid w:val="007F3F73"/>
    <w:rsid w:val="007F507A"/>
    <w:rsid w:val="007F5AFB"/>
    <w:rsid w:val="008040E5"/>
    <w:rsid w:val="00805FD2"/>
    <w:rsid w:val="00806D1F"/>
    <w:rsid w:val="00807493"/>
    <w:rsid w:val="00811ED8"/>
    <w:rsid w:val="00812F02"/>
    <w:rsid w:val="00813285"/>
    <w:rsid w:val="00813584"/>
    <w:rsid w:val="008138B0"/>
    <w:rsid w:val="0081426F"/>
    <w:rsid w:val="00814E74"/>
    <w:rsid w:val="00816D14"/>
    <w:rsid w:val="008171D4"/>
    <w:rsid w:val="00821724"/>
    <w:rsid w:val="008223EE"/>
    <w:rsid w:val="008244AE"/>
    <w:rsid w:val="00824E84"/>
    <w:rsid w:val="00825F0F"/>
    <w:rsid w:val="00830302"/>
    <w:rsid w:val="008317D4"/>
    <w:rsid w:val="00833C92"/>
    <w:rsid w:val="00837E3A"/>
    <w:rsid w:val="0084276B"/>
    <w:rsid w:val="00845895"/>
    <w:rsid w:val="008464ED"/>
    <w:rsid w:val="008466D9"/>
    <w:rsid w:val="00854469"/>
    <w:rsid w:val="008561CA"/>
    <w:rsid w:val="00857EB8"/>
    <w:rsid w:val="0086241C"/>
    <w:rsid w:val="00862847"/>
    <w:rsid w:val="00864B0F"/>
    <w:rsid w:val="00867DC0"/>
    <w:rsid w:val="00872541"/>
    <w:rsid w:val="0087404B"/>
    <w:rsid w:val="00877E1C"/>
    <w:rsid w:val="00883E19"/>
    <w:rsid w:val="008873B2"/>
    <w:rsid w:val="0089589B"/>
    <w:rsid w:val="00895EFE"/>
    <w:rsid w:val="008978A2"/>
    <w:rsid w:val="008A047F"/>
    <w:rsid w:val="008A1188"/>
    <w:rsid w:val="008A3500"/>
    <w:rsid w:val="008A71E6"/>
    <w:rsid w:val="008A7CE0"/>
    <w:rsid w:val="008B187B"/>
    <w:rsid w:val="008B1F21"/>
    <w:rsid w:val="008B3325"/>
    <w:rsid w:val="008B7213"/>
    <w:rsid w:val="008C60AD"/>
    <w:rsid w:val="008D22FB"/>
    <w:rsid w:val="008D2448"/>
    <w:rsid w:val="008D26B1"/>
    <w:rsid w:val="008D488E"/>
    <w:rsid w:val="008D4D6F"/>
    <w:rsid w:val="008D4F7F"/>
    <w:rsid w:val="008D592C"/>
    <w:rsid w:val="008D6D3E"/>
    <w:rsid w:val="008E10E4"/>
    <w:rsid w:val="008E5457"/>
    <w:rsid w:val="008F0273"/>
    <w:rsid w:val="008F02BD"/>
    <w:rsid w:val="008F0D1C"/>
    <w:rsid w:val="008F6FAB"/>
    <w:rsid w:val="009009E7"/>
    <w:rsid w:val="00906E49"/>
    <w:rsid w:val="0090776D"/>
    <w:rsid w:val="00910792"/>
    <w:rsid w:val="00910893"/>
    <w:rsid w:val="00911D16"/>
    <w:rsid w:val="00911EAA"/>
    <w:rsid w:val="009121DA"/>
    <w:rsid w:val="00912828"/>
    <w:rsid w:val="00916282"/>
    <w:rsid w:val="00916524"/>
    <w:rsid w:val="009173BC"/>
    <w:rsid w:val="00917DF7"/>
    <w:rsid w:val="00922161"/>
    <w:rsid w:val="00932952"/>
    <w:rsid w:val="00933158"/>
    <w:rsid w:val="00936CA6"/>
    <w:rsid w:val="0093733D"/>
    <w:rsid w:val="0095024D"/>
    <w:rsid w:val="009563E7"/>
    <w:rsid w:val="00960232"/>
    <w:rsid w:val="00963FD1"/>
    <w:rsid w:val="00964E86"/>
    <w:rsid w:val="00966C98"/>
    <w:rsid w:val="00967542"/>
    <w:rsid w:val="009677B7"/>
    <w:rsid w:val="00970CD2"/>
    <w:rsid w:val="009717A9"/>
    <w:rsid w:val="009743BD"/>
    <w:rsid w:val="0097591D"/>
    <w:rsid w:val="00975B62"/>
    <w:rsid w:val="0097774D"/>
    <w:rsid w:val="009811DF"/>
    <w:rsid w:val="00982C75"/>
    <w:rsid w:val="00983FFD"/>
    <w:rsid w:val="00984D44"/>
    <w:rsid w:val="009860D1"/>
    <w:rsid w:val="00991AE5"/>
    <w:rsid w:val="00992C2F"/>
    <w:rsid w:val="00992C87"/>
    <w:rsid w:val="00993A1B"/>
    <w:rsid w:val="009959EA"/>
    <w:rsid w:val="00995F4F"/>
    <w:rsid w:val="009A0817"/>
    <w:rsid w:val="009A127E"/>
    <w:rsid w:val="009A25F8"/>
    <w:rsid w:val="009A30BC"/>
    <w:rsid w:val="009B099E"/>
    <w:rsid w:val="009B205D"/>
    <w:rsid w:val="009B7E30"/>
    <w:rsid w:val="009C048C"/>
    <w:rsid w:val="009C0589"/>
    <w:rsid w:val="009C2A84"/>
    <w:rsid w:val="009C3840"/>
    <w:rsid w:val="009C4B2A"/>
    <w:rsid w:val="009C7D8A"/>
    <w:rsid w:val="009D0EAD"/>
    <w:rsid w:val="009D5D3B"/>
    <w:rsid w:val="009E3284"/>
    <w:rsid w:val="009E3A8A"/>
    <w:rsid w:val="009E4A88"/>
    <w:rsid w:val="009E6E2F"/>
    <w:rsid w:val="009E73B5"/>
    <w:rsid w:val="009F2462"/>
    <w:rsid w:val="009F701D"/>
    <w:rsid w:val="00A0091D"/>
    <w:rsid w:val="00A024D4"/>
    <w:rsid w:val="00A101C7"/>
    <w:rsid w:val="00A11C91"/>
    <w:rsid w:val="00A11E02"/>
    <w:rsid w:val="00A156D5"/>
    <w:rsid w:val="00A15F82"/>
    <w:rsid w:val="00A17308"/>
    <w:rsid w:val="00A265EC"/>
    <w:rsid w:val="00A33CF3"/>
    <w:rsid w:val="00A354F1"/>
    <w:rsid w:val="00A42DFF"/>
    <w:rsid w:val="00A46339"/>
    <w:rsid w:val="00A4701A"/>
    <w:rsid w:val="00A5253D"/>
    <w:rsid w:val="00A53789"/>
    <w:rsid w:val="00A61149"/>
    <w:rsid w:val="00A625B8"/>
    <w:rsid w:val="00A63E66"/>
    <w:rsid w:val="00A6444B"/>
    <w:rsid w:val="00A6489A"/>
    <w:rsid w:val="00A65640"/>
    <w:rsid w:val="00A659D5"/>
    <w:rsid w:val="00A66154"/>
    <w:rsid w:val="00A7039B"/>
    <w:rsid w:val="00A71C0A"/>
    <w:rsid w:val="00A7454A"/>
    <w:rsid w:val="00A7764C"/>
    <w:rsid w:val="00A77F7C"/>
    <w:rsid w:val="00A807C7"/>
    <w:rsid w:val="00A80F66"/>
    <w:rsid w:val="00A82AA2"/>
    <w:rsid w:val="00A831C5"/>
    <w:rsid w:val="00A865C6"/>
    <w:rsid w:val="00A90D66"/>
    <w:rsid w:val="00A929CE"/>
    <w:rsid w:val="00A92DEB"/>
    <w:rsid w:val="00A957B0"/>
    <w:rsid w:val="00A9583B"/>
    <w:rsid w:val="00A97641"/>
    <w:rsid w:val="00AA0686"/>
    <w:rsid w:val="00AA0912"/>
    <w:rsid w:val="00AB1DDE"/>
    <w:rsid w:val="00AB4277"/>
    <w:rsid w:val="00AB55F4"/>
    <w:rsid w:val="00AC070F"/>
    <w:rsid w:val="00AC1B95"/>
    <w:rsid w:val="00AC37B4"/>
    <w:rsid w:val="00AC5CCA"/>
    <w:rsid w:val="00AC6073"/>
    <w:rsid w:val="00AD4A33"/>
    <w:rsid w:val="00AD5C80"/>
    <w:rsid w:val="00AD6150"/>
    <w:rsid w:val="00AD6D98"/>
    <w:rsid w:val="00AE2DEB"/>
    <w:rsid w:val="00AE32E9"/>
    <w:rsid w:val="00AE68F8"/>
    <w:rsid w:val="00AE6B39"/>
    <w:rsid w:val="00AF423D"/>
    <w:rsid w:val="00AF7055"/>
    <w:rsid w:val="00B01A79"/>
    <w:rsid w:val="00B01F09"/>
    <w:rsid w:val="00B0225C"/>
    <w:rsid w:val="00B038D3"/>
    <w:rsid w:val="00B11A02"/>
    <w:rsid w:val="00B13050"/>
    <w:rsid w:val="00B131BB"/>
    <w:rsid w:val="00B149BF"/>
    <w:rsid w:val="00B15E69"/>
    <w:rsid w:val="00B22CEE"/>
    <w:rsid w:val="00B2549E"/>
    <w:rsid w:val="00B260CD"/>
    <w:rsid w:val="00B265B7"/>
    <w:rsid w:val="00B26CD0"/>
    <w:rsid w:val="00B26E43"/>
    <w:rsid w:val="00B33A23"/>
    <w:rsid w:val="00B37285"/>
    <w:rsid w:val="00B40C48"/>
    <w:rsid w:val="00B41CC0"/>
    <w:rsid w:val="00B4275B"/>
    <w:rsid w:val="00B45F8D"/>
    <w:rsid w:val="00B514AF"/>
    <w:rsid w:val="00B51702"/>
    <w:rsid w:val="00B51AA2"/>
    <w:rsid w:val="00B54C7A"/>
    <w:rsid w:val="00B569D0"/>
    <w:rsid w:val="00B60D8B"/>
    <w:rsid w:val="00B61E62"/>
    <w:rsid w:val="00B71D51"/>
    <w:rsid w:val="00B7362B"/>
    <w:rsid w:val="00B8440A"/>
    <w:rsid w:val="00B85F5F"/>
    <w:rsid w:val="00B86F04"/>
    <w:rsid w:val="00B87016"/>
    <w:rsid w:val="00B87512"/>
    <w:rsid w:val="00B879F1"/>
    <w:rsid w:val="00B908A1"/>
    <w:rsid w:val="00B90E58"/>
    <w:rsid w:val="00B91F0B"/>
    <w:rsid w:val="00B9747C"/>
    <w:rsid w:val="00BA17E6"/>
    <w:rsid w:val="00BA1A31"/>
    <w:rsid w:val="00BA56DF"/>
    <w:rsid w:val="00BA5902"/>
    <w:rsid w:val="00BA5FFF"/>
    <w:rsid w:val="00BA6ADC"/>
    <w:rsid w:val="00BC1456"/>
    <w:rsid w:val="00BC2FE3"/>
    <w:rsid w:val="00BC3446"/>
    <w:rsid w:val="00BC3AC0"/>
    <w:rsid w:val="00BC5EF9"/>
    <w:rsid w:val="00BD1362"/>
    <w:rsid w:val="00BD4F04"/>
    <w:rsid w:val="00BE139B"/>
    <w:rsid w:val="00BE2A20"/>
    <w:rsid w:val="00BF730C"/>
    <w:rsid w:val="00BF74A4"/>
    <w:rsid w:val="00C0046A"/>
    <w:rsid w:val="00C0147D"/>
    <w:rsid w:val="00C10FAE"/>
    <w:rsid w:val="00C1124C"/>
    <w:rsid w:val="00C12A12"/>
    <w:rsid w:val="00C13AC6"/>
    <w:rsid w:val="00C13DAA"/>
    <w:rsid w:val="00C1720C"/>
    <w:rsid w:val="00C179CC"/>
    <w:rsid w:val="00C217A5"/>
    <w:rsid w:val="00C22621"/>
    <w:rsid w:val="00C234DF"/>
    <w:rsid w:val="00C24E2E"/>
    <w:rsid w:val="00C30BFD"/>
    <w:rsid w:val="00C31025"/>
    <w:rsid w:val="00C43E81"/>
    <w:rsid w:val="00C4755A"/>
    <w:rsid w:val="00C47EE4"/>
    <w:rsid w:val="00C501A2"/>
    <w:rsid w:val="00C5452C"/>
    <w:rsid w:val="00C54BAA"/>
    <w:rsid w:val="00C550C7"/>
    <w:rsid w:val="00C55AF5"/>
    <w:rsid w:val="00C56857"/>
    <w:rsid w:val="00C62737"/>
    <w:rsid w:val="00C62BAB"/>
    <w:rsid w:val="00C63800"/>
    <w:rsid w:val="00C651BA"/>
    <w:rsid w:val="00C66B13"/>
    <w:rsid w:val="00C7048E"/>
    <w:rsid w:val="00C76462"/>
    <w:rsid w:val="00C77965"/>
    <w:rsid w:val="00C8117D"/>
    <w:rsid w:val="00C81476"/>
    <w:rsid w:val="00C8228C"/>
    <w:rsid w:val="00C83241"/>
    <w:rsid w:val="00C83BC1"/>
    <w:rsid w:val="00C85725"/>
    <w:rsid w:val="00C87267"/>
    <w:rsid w:val="00C87A3B"/>
    <w:rsid w:val="00C87A71"/>
    <w:rsid w:val="00C94FCD"/>
    <w:rsid w:val="00CA1B00"/>
    <w:rsid w:val="00CA4154"/>
    <w:rsid w:val="00CA5F8D"/>
    <w:rsid w:val="00CA639E"/>
    <w:rsid w:val="00CB097D"/>
    <w:rsid w:val="00CB4F8E"/>
    <w:rsid w:val="00CB7FED"/>
    <w:rsid w:val="00CC0AD5"/>
    <w:rsid w:val="00CC32B3"/>
    <w:rsid w:val="00CC41F9"/>
    <w:rsid w:val="00CC4AAE"/>
    <w:rsid w:val="00CC54B0"/>
    <w:rsid w:val="00CD0699"/>
    <w:rsid w:val="00CD2A5A"/>
    <w:rsid w:val="00CE1A73"/>
    <w:rsid w:val="00CF154D"/>
    <w:rsid w:val="00CF434D"/>
    <w:rsid w:val="00CF6AF8"/>
    <w:rsid w:val="00D007A3"/>
    <w:rsid w:val="00D01E36"/>
    <w:rsid w:val="00D02578"/>
    <w:rsid w:val="00D03AAD"/>
    <w:rsid w:val="00D06FF0"/>
    <w:rsid w:val="00D105FC"/>
    <w:rsid w:val="00D14222"/>
    <w:rsid w:val="00D1440A"/>
    <w:rsid w:val="00D1447F"/>
    <w:rsid w:val="00D15B3D"/>
    <w:rsid w:val="00D177DA"/>
    <w:rsid w:val="00D223C7"/>
    <w:rsid w:val="00D252E8"/>
    <w:rsid w:val="00D31722"/>
    <w:rsid w:val="00D40929"/>
    <w:rsid w:val="00D44CAD"/>
    <w:rsid w:val="00D46BBB"/>
    <w:rsid w:val="00D51039"/>
    <w:rsid w:val="00D51421"/>
    <w:rsid w:val="00D51B51"/>
    <w:rsid w:val="00D54100"/>
    <w:rsid w:val="00D555B7"/>
    <w:rsid w:val="00D55712"/>
    <w:rsid w:val="00D57580"/>
    <w:rsid w:val="00D6084B"/>
    <w:rsid w:val="00D64EFF"/>
    <w:rsid w:val="00D67F98"/>
    <w:rsid w:val="00D72682"/>
    <w:rsid w:val="00D72AA1"/>
    <w:rsid w:val="00D7312A"/>
    <w:rsid w:val="00D81CBD"/>
    <w:rsid w:val="00D83683"/>
    <w:rsid w:val="00D9082E"/>
    <w:rsid w:val="00D91B64"/>
    <w:rsid w:val="00D938AB"/>
    <w:rsid w:val="00D94C81"/>
    <w:rsid w:val="00D97F38"/>
    <w:rsid w:val="00DA05D5"/>
    <w:rsid w:val="00DA1600"/>
    <w:rsid w:val="00DA46C6"/>
    <w:rsid w:val="00DA6612"/>
    <w:rsid w:val="00DB2B1D"/>
    <w:rsid w:val="00DB3843"/>
    <w:rsid w:val="00DB5CB4"/>
    <w:rsid w:val="00DB700F"/>
    <w:rsid w:val="00DC05DC"/>
    <w:rsid w:val="00DC2858"/>
    <w:rsid w:val="00DC495F"/>
    <w:rsid w:val="00DC7430"/>
    <w:rsid w:val="00DD0468"/>
    <w:rsid w:val="00DD1750"/>
    <w:rsid w:val="00DD2554"/>
    <w:rsid w:val="00DD57E2"/>
    <w:rsid w:val="00DD6B77"/>
    <w:rsid w:val="00DD6BD6"/>
    <w:rsid w:val="00DD7595"/>
    <w:rsid w:val="00DE0709"/>
    <w:rsid w:val="00DE2A2C"/>
    <w:rsid w:val="00DE4AF5"/>
    <w:rsid w:val="00DE5280"/>
    <w:rsid w:val="00DE573A"/>
    <w:rsid w:val="00DE7FDF"/>
    <w:rsid w:val="00DF0033"/>
    <w:rsid w:val="00DF13A4"/>
    <w:rsid w:val="00DF146E"/>
    <w:rsid w:val="00DF4FB7"/>
    <w:rsid w:val="00DF5914"/>
    <w:rsid w:val="00DF5CA9"/>
    <w:rsid w:val="00DF6182"/>
    <w:rsid w:val="00DF6DCC"/>
    <w:rsid w:val="00DF7B24"/>
    <w:rsid w:val="00E01D02"/>
    <w:rsid w:val="00E02B33"/>
    <w:rsid w:val="00E0379A"/>
    <w:rsid w:val="00E044C5"/>
    <w:rsid w:val="00E112DC"/>
    <w:rsid w:val="00E14F71"/>
    <w:rsid w:val="00E17216"/>
    <w:rsid w:val="00E17BC0"/>
    <w:rsid w:val="00E2762D"/>
    <w:rsid w:val="00E3131B"/>
    <w:rsid w:val="00E317B9"/>
    <w:rsid w:val="00E367E6"/>
    <w:rsid w:val="00E36B29"/>
    <w:rsid w:val="00E409AF"/>
    <w:rsid w:val="00E418D2"/>
    <w:rsid w:val="00E44028"/>
    <w:rsid w:val="00E4455E"/>
    <w:rsid w:val="00E464A7"/>
    <w:rsid w:val="00E47325"/>
    <w:rsid w:val="00E513AE"/>
    <w:rsid w:val="00E531EB"/>
    <w:rsid w:val="00E55597"/>
    <w:rsid w:val="00E615E0"/>
    <w:rsid w:val="00E61F12"/>
    <w:rsid w:val="00E624F5"/>
    <w:rsid w:val="00E62615"/>
    <w:rsid w:val="00E65A77"/>
    <w:rsid w:val="00E71A2D"/>
    <w:rsid w:val="00E724A8"/>
    <w:rsid w:val="00E76D2D"/>
    <w:rsid w:val="00E77A90"/>
    <w:rsid w:val="00E8401A"/>
    <w:rsid w:val="00E85331"/>
    <w:rsid w:val="00E878CF"/>
    <w:rsid w:val="00E879D1"/>
    <w:rsid w:val="00E93249"/>
    <w:rsid w:val="00E942D1"/>
    <w:rsid w:val="00E9629B"/>
    <w:rsid w:val="00E9777E"/>
    <w:rsid w:val="00EA1264"/>
    <w:rsid w:val="00EA53CD"/>
    <w:rsid w:val="00EB11B5"/>
    <w:rsid w:val="00EB3393"/>
    <w:rsid w:val="00EB3B09"/>
    <w:rsid w:val="00EB781C"/>
    <w:rsid w:val="00EB797C"/>
    <w:rsid w:val="00EC51B2"/>
    <w:rsid w:val="00ED2260"/>
    <w:rsid w:val="00ED50C1"/>
    <w:rsid w:val="00ED67AC"/>
    <w:rsid w:val="00ED7864"/>
    <w:rsid w:val="00ED7D21"/>
    <w:rsid w:val="00EE2D54"/>
    <w:rsid w:val="00EE5474"/>
    <w:rsid w:val="00EE7214"/>
    <w:rsid w:val="00EE7A75"/>
    <w:rsid w:val="00EF263D"/>
    <w:rsid w:val="00F0061B"/>
    <w:rsid w:val="00F00F9B"/>
    <w:rsid w:val="00F05781"/>
    <w:rsid w:val="00F05BFD"/>
    <w:rsid w:val="00F10B3D"/>
    <w:rsid w:val="00F21646"/>
    <w:rsid w:val="00F21942"/>
    <w:rsid w:val="00F26B26"/>
    <w:rsid w:val="00F2763C"/>
    <w:rsid w:val="00F30C60"/>
    <w:rsid w:val="00F31434"/>
    <w:rsid w:val="00F33D8F"/>
    <w:rsid w:val="00F35AC6"/>
    <w:rsid w:val="00F36FB8"/>
    <w:rsid w:val="00F375C1"/>
    <w:rsid w:val="00F41C79"/>
    <w:rsid w:val="00F44F49"/>
    <w:rsid w:val="00F46F96"/>
    <w:rsid w:val="00F47C45"/>
    <w:rsid w:val="00F47E7A"/>
    <w:rsid w:val="00F52B74"/>
    <w:rsid w:val="00F54616"/>
    <w:rsid w:val="00F55DAE"/>
    <w:rsid w:val="00F5622F"/>
    <w:rsid w:val="00F569E8"/>
    <w:rsid w:val="00F57156"/>
    <w:rsid w:val="00F639C8"/>
    <w:rsid w:val="00F72614"/>
    <w:rsid w:val="00F7317B"/>
    <w:rsid w:val="00F747A0"/>
    <w:rsid w:val="00F757CC"/>
    <w:rsid w:val="00F759AB"/>
    <w:rsid w:val="00F817E5"/>
    <w:rsid w:val="00F82178"/>
    <w:rsid w:val="00F829D9"/>
    <w:rsid w:val="00F836F7"/>
    <w:rsid w:val="00F85D9D"/>
    <w:rsid w:val="00F90991"/>
    <w:rsid w:val="00F91681"/>
    <w:rsid w:val="00F92DD2"/>
    <w:rsid w:val="00F948D6"/>
    <w:rsid w:val="00F95D24"/>
    <w:rsid w:val="00F965DB"/>
    <w:rsid w:val="00FA3FCC"/>
    <w:rsid w:val="00FA46EA"/>
    <w:rsid w:val="00FB0433"/>
    <w:rsid w:val="00FB044C"/>
    <w:rsid w:val="00FB05B2"/>
    <w:rsid w:val="00FB372E"/>
    <w:rsid w:val="00FB4705"/>
    <w:rsid w:val="00FB4F72"/>
    <w:rsid w:val="00FB58EB"/>
    <w:rsid w:val="00FB59A6"/>
    <w:rsid w:val="00FB5F41"/>
    <w:rsid w:val="00FB7BF2"/>
    <w:rsid w:val="00FC0E5E"/>
    <w:rsid w:val="00FC1628"/>
    <w:rsid w:val="00FC2454"/>
    <w:rsid w:val="00FC5219"/>
    <w:rsid w:val="00FC54BC"/>
    <w:rsid w:val="00FC5D69"/>
    <w:rsid w:val="00FD2038"/>
    <w:rsid w:val="00FD24FE"/>
    <w:rsid w:val="00FD50CF"/>
    <w:rsid w:val="00FD52FC"/>
    <w:rsid w:val="00FD6933"/>
    <w:rsid w:val="00FE290D"/>
    <w:rsid w:val="00FF154B"/>
    <w:rsid w:val="00FF6CE0"/>
    <w:rsid w:val="00FF749D"/>
    <w:rsid w:val="00FF7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4F2A1E"/>
  <w15:chartTrackingRefBased/>
  <w15:docId w15:val="{DF75A7F9-179C-40E0-B873-55C16CEDA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="B Roya"/>
        <w:sz w:val="22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7C63"/>
    <w:pPr>
      <w:spacing w:before="120" w:after="0" w:line="276" w:lineRule="auto"/>
    </w:pPr>
  </w:style>
  <w:style w:type="paragraph" w:styleId="Heading1">
    <w:name w:val="heading 1"/>
    <w:basedOn w:val="a"/>
    <w:next w:val="a"/>
    <w:link w:val="Heading1Char"/>
    <w:autoRedefine/>
    <w:uiPriority w:val="9"/>
    <w:qFormat/>
    <w:rsid w:val="00634C54"/>
    <w:pPr>
      <w:numPr>
        <w:numId w:val="21"/>
      </w:numPr>
      <w:outlineLvl w:val="0"/>
    </w:pPr>
    <w:rPr>
      <w:b/>
      <w:bCs/>
      <w:sz w:val="30"/>
      <w:szCs w:val="30"/>
    </w:rPr>
  </w:style>
  <w:style w:type="paragraph" w:styleId="Heading2">
    <w:name w:val="heading 2"/>
    <w:basedOn w:val="Heading1"/>
    <w:link w:val="Heading2Char"/>
    <w:autoRedefine/>
    <w:uiPriority w:val="9"/>
    <w:unhideWhenUsed/>
    <w:qFormat/>
    <w:rsid w:val="00AD4A33"/>
    <w:pPr>
      <w:numPr>
        <w:ilvl w:val="1"/>
      </w:numPr>
      <w:spacing w:before="240"/>
      <w:outlineLvl w:val="1"/>
    </w:pPr>
    <w:rPr>
      <w:sz w:val="26"/>
      <w:szCs w:val="26"/>
    </w:rPr>
  </w:style>
  <w:style w:type="paragraph" w:styleId="Heading3">
    <w:name w:val="heading 3"/>
    <w:basedOn w:val="a"/>
    <w:next w:val="a"/>
    <w:link w:val="Heading3Char"/>
    <w:uiPriority w:val="9"/>
    <w:unhideWhenUsed/>
    <w:qFormat/>
    <w:rsid w:val="006758F1"/>
    <w:pPr>
      <w:numPr>
        <w:ilvl w:val="2"/>
        <w:numId w:val="21"/>
      </w:numPr>
      <w:spacing w:before="240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1087"/>
    <w:pPr>
      <w:keepNext/>
      <w:keepLines/>
      <w:numPr>
        <w:ilvl w:val="3"/>
        <w:numId w:val="2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1087"/>
    <w:pPr>
      <w:keepNext/>
      <w:keepLines/>
      <w:numPr>
        <w:ilvl w:val="4"/>
        <w:numId w:val="2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1087"/>
    <w:pPr>
      <w:keepNext/>
      <w:keepLines/>
      <w:numPr>
        <w:ilvl w:val="5"/>
        <w:numId w:val="2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1087"/>
    <w:pPr>
      <w:keepNext/>
      <w:keepLines/>
      <w:numPr>
        <w:ilvl w:val="6"/>
        <w:numId w:val="2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1087"/>
    <w:pPr>
      <w:keepNext/>
      <w:keepLines/>
      <w:numPr>
        <w:ilvl w:val="7"/>
        <w:numId w:val="2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1087"/>
    <w:pPr>
      <w:keepNext/>
      <w:keepLines/>
      <w:numPr>
        <w:ilvl w:val="8"/>
        <w:numId w:val="2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31B5"/>
    <w:pPr>
      <w:tabs>
        <w:tab w:val="center" w:pos="4680"/>
        <w:tab w:val="right" w:pos="9360"/>
      </w:tabs>
      <w:spacing w:line="240" w:lineRule="auto"/>
    </w:pPr>
    <w:rPr>
      <w:rFonts w:asciiTheme="minorHAnsi" w:hAnsiTheme="minorHAnsi" w:cstheme="minorBidi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F31B5"/>
    <w:rPr>
      <w:rFonts w:asciiTheme="minorHAnsi" w:hAnsiTheme="minorHAnsi" w:cstheme="minorBidi"/>
      <w:szCs w:val="22"/>
    </w:rPr>
  </w:style>
  <w:style w:type="paragraph" w:styleId="ListParagraph">
    <w:name w:val="List Paragraph"/>
    <w:basedOn w:val="Normal"/>
    <w:uiPriority w:val="34"/>
    <w:qFormat/>
    <w:rsid w:val="00B514AF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661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612"/>
  </w:style>
  <w:style w:type="table" w:styleId="TableGrid">
    <w:name w:val="Table Grid"/>
    <w:basedOn w:val="TableNormal"/>
    <w:uiPriority w:val="39"/>
    <w:rsid w:val="007F50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34C54"/>
    <w:rPr>
      <w:rFonts w:ascii="IRANSansX" w:hAnsi="IRANSansX" w:cs="IRANSansX"/>
      <w:b/>
      <w:bCs/>
      <w:sz w:val="30"/>
      <w:szCs w:val="30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AD4A33"/>
    <w:rPr>
      <w:rFonts w:ascii="IRANSansX" w:hAnsi="IRANSansX" w:cs="IRANSansX"/>
      <w:b/>
      <w:bCs/>
      <w:sz w:val="26"/>
      <w:lang w:bidi="fa-IR"/>
    </w:rPr>
  </w:style>
  <w:style w:type="table" w:styleId="GridTable6Colorful-Accent5">
    <w:name w:val="Grid Table 6 Colorful Accent 5"/>
    <w:basedOn w:val="TableNormal"/>
    <w:uiPriority w:val="51"/>
    <w:rsid w:val="00B33A23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leGrid1">
    <w:name w:val="Table Grid1"/>
    <w:basedOn w:val="TableNormal"/>
    <w:next w:val="TableGrid"/>
    <w:uiPriority w:val="59"/>
    <w:rsid w:val="007B7B84"/>
    <w:pPr>
      <w:spacing w:after="0" w:line="240" w:lineRule="auto"/>
    </w:pPr>
    <w:rPr>
      <w:rFonts w:cs="Arial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37765B"/>
    <w:pPr>
      <w:spacing w:after="0" w:line="240" w:lineRule="auto"/>
    </w:pPr>
    <w:rPr>
      <w:rFonts w:cs="Arial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37765B"/>
    <w:pPr>
      <w:spacing w:after="0" w:line="240" w:lineRule="auto"/>
    </w:pPr>
    <w:rPr>
      <w:rFonts w:cs="Arial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CF154D"/>
    <w:rPr>
      <w:rFonts w:ascii="IRANSansX" w:hAnsi="IRANSansX" w:cs="IRANSansX"/>
      <w:b/>
      <w:bCs/>
      <w:sz w:val="24"/>
      <w:szCs w:val="24"/>
      <w:lang w:bidi="fa-IR"/>
    </w:rPr>
  </w:style>
  <w:style w:type="character" w:styleId="Hyperlink">
    <w:name w:val="Hyperlink"/>
    <w:basedOn w:val="DefaultParagraphFont"/>
    <w:uiPriority w:val="99"/>
    <w:unhideWhenUsed/>
    <w:rsid w:val="004B333C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363F2"/>
    <w:pPr>
      <w:tabs>
        <w:tab w:val="right" w:leader="dot" w:pos="9287"/>
      </w:tabs>
      <w:bidi/>
      <w:spacing w:after="100"/>
      <w:jc w:val="right"/>
    </w:pPr>
    <w:rPr>
      <w:rFonts w:ascii="B Roya" w:hAnsi="B Roya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9B099E"/>
    <w:pPr>
      <w:spacing w:after="100"/>
      <w:ind w:left="220"/>
      <w:jc w:val="right"/>
    </w:pPr>
    <w:rPr>
      <w:rFonts w:ascii="B Roya" w:hAnsi="B Roy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95B8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95B8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95B84"/>
    <w:rPr>
      <w:vertAlign w:val="superscript"/>
    </w:rPr>
  </w:style>
  <w:style w:type="paragraph" w:customStyle="1" w:styleId="a">
    <w:name w:val="متن سند"/>
    <w:basedOn w:val="Normal"/>
    <w:link w:val="Char"/>
    <w:autoRedefine/>
    <w:qFormat/>
    <w:rsid w:val="00383645"/>
    <w:pPr>
      <w:bidi/>
      <w:spacing w:line="360" w:lineRule="auto"/>
      <w:jc w:val="both"/>
    </w:pPr>
    <w:rPr>
      <w:rFonts w:ascii="IRANSansX" w:hAnsi="IRANSansX" w:cs="IRANSansX"/>
      <w:szCs w:val="22"/>
      <w:lang w:bidi="fa-IR"/>
    </w:rPr>
  </w:style>
  <w:style w:type="character" w:customStyle="1" w:styleId="Char">
    <w:name w:val="متن سند Char"/>
    <w:basedOn w:val="DefaultParagraphFont"/>
    <w:link w:val="a"/>
    <w:rsid w:val="00383645"/>
    <w:rPr>
      <w:rFonts w:ascii="IRANSansX" w:hAnsi="IRANSansX" w:cs="IRANSansX"/>
      <w:szCs w:val="22"/>
      <w:lang w:bidi="fa-IR"/>
    </w:rPr>
  </w:style>
  <w:style w:type="paragraph" w:styleId="TOC3">
    <w:name w:val="toc 3"/>
    <w:basedOn w:val="Normal"/>
    <w:next w:val="Normal"/>
    <w:autoRedefine/>
    <w:uiPriority w:val="39"/>
    <w:unhideWhenUsed/>
    <w:rsid w:val="009B099E"/>
    <w:pPr>
      <w:spacing w:after="100"/>
      <w:ind w:left="440"/>
      <w:jc w:val="right"/>
    </w:pPr>
    <w:rPr>
      <w:rFonts w:ascii="B Roya" w:hAnsi="B Roya"/>
    </w:rPr>
  </w:style>
  <w:style w:type="paragraph" w:styleId="NormalWeb">
    <w:name w:val="Normal (Web)"/>
    <w:basedOn w:val="Normal"/>
    <w:uiPriority w:val="99"/>
    <w:semiHidden/>
    <w:unhideWhenUsed/>
    <w:rsid w:val="00083C9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unhideWhenUsed/>
    <w:rsid w:val="0025180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5180C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25180C"/>
    <w:rPr>
      <w:sz w:val="16"/>
      <w:szCs w:val="16"/>
    </w:rPr>
  </w:style>
  <w:style w:type="table" w:styleId="PlainTable1">
    <w:name w:val="Plain Table 1"/>
    <w:basedOn w:val="TableNormal"/>
    <w:uiPriority w:val="41"/>
    <w:rsid w:val="0043231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5">
    <w:name w:val="Grid Table 4 Accent 5"/>
    <w:basedOn w:val="TableNormal"/>
    <w:uiPriority w:val="49"/>
    <w:rsid w:val="00F30C60"/>
    <w:pPr>
      <w:spacing w:after="0" w:line="240" w:lineRule="auto"/>
    </w:pPr>
    <w:rPr>
      <w:rFonts w:asciiTheme="minorHAnsi" w:hAnsiTheme="minorHAnsi" w:cstheme="minorBidi"/>
      <w:szCs w:val="22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4275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4275B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D5D3B"/>
    <w:pPr>
      <w:keepNext/>
      <w:keepLines/>
      <w:bidi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32CA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32CA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065530"/>
    <w:pPr>
      <w:spacing w:after="0" w:line="240" w:lineRule="auto"/>
    </w:pPr>
  </w:style>
  <w:style w:type="paragraph" w:styleId="Caption">
    <w:name w:val="caption"/>
    <w:basedOn w:val="Normal"/>
    <w:next w:val="a"/>
    <w:autoRedefine/>
    <w:uiPriority w:val="35"/>
    <w:unhideWhenUsed/>
    <w:qFormat/>
    <w:rsid w:val="00C501A2"/>
    <w:pPr>
      <w:bidi/>
      <w:spacing w:after="120" w:line="240" w:lineRule="auto"/>
      <w:jc w:val="center"/>
    </w:pPr>
    <w:rPr>
      <w:rFonts w:ascii="IRANSansX" w:hAnsi="IRANSansX" w:cs="IRANSansX"/>
      <w:sz w:val="20"/>
      <w:szCs w:val="20"/>
    </w:rPr>
  </w:style>
  <w:style w:type="table" w:styleId="PlainTable3">
    <w:name w:val="Plain Table 3"/>
    <w:basedOn w:val="TableNormal"/>
    <w:uiPriority w:val="43"/>
    <w:rsid w:val="00D51B5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D51B5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51B5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25457D"/>
    <w:rPr>
      <w:color w:val="954F72" w:themeColor="followedHyperlink"/>
      <w:u w:val="single"/>
    </w:rPr>
  </w:style>
  <w:style w:type="table" w:styleId="TableGridLight">
    <w:name w:val="Grid Table Light"/>
    <w:basedOn w:val="TableNormal"/>
    <w:uiPriority w:val="40"/>
    <w:rsid w:val="0025457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761925"/>
  </w:style>
  <w:style w:type="paragraph" w:customStyle="1" w:styleId="a0">
    <w:name w:val="بولت"/>
    <w:basedOn w:val="a"/>
    <w:autoRedefine/>
    <w:qFormat/>
    <w:rsid w:val="00D72AA1"/>
    <w:pPr>
      <w:ind w:left="720"/>
    </w:pPr>
  </w:style>
  <w:style w:type="paragraph" w:customStyle="1" w:styleId="a1">
    <w:name w:val="متن پیوست"/>
    <w:basedOn w:val="Normal"/>
    <w:autoRedefine/>
    <w:qFormat/>
    <w:rsid w:val="00552FB0"/>
    <w:pPr>
      <w:bidi/>
      <w:spacing w:after="120"/>
      <w:ind w:firstLine="284"/>
      <w:jc w:val="both"/>
    </w:pPr>
    <w:rPr>
      <w:rFonts w:cs="IRRoya"/>
      <w:sz w:val="24"/>
    </w:rPr>
  </w:style>
  <w:style w:type="character" w:styleId="Strong">
    <w:name w:val="Strong"/>
    <w:basedOn w:val="DefaultParagraphFont"/>
    <w:uiPriority w:val="22"/>
    <w:qFormat/>
    <w:rsid w:val="00B87512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108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108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10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10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10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10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45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5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kubeflow/kubeflow/tree/v1.5.0/components/crud-web-apps/jupyter/manifes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jpg"/><Relationship Id="rId7" Type="http://schemas.openxmlformats.org/officeDocument/2006/relationships/endnotes" Target="endnotes.xml"/><Relationship Id="rId12" Type="http://schemas.openxmlformats.org/officeDocument/2006/relationships/hyperlink" Target="https://github.com/kubeflow/kubeflow/tree/v1.5.0/components/notebook-controller/config" TargetMode="External"/><Relationship Id="rId17" Type="http://schemas.openxmlformats.org/officeDocument/2006/relationships/hyperlink" Target="https://github.com/kubeflow/pipelines/tree/1.8.2/manifests/kustomize" TargetMode="External"/><Relationship Id="rId25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hyperlink" Target="https://github.com/kserve/kserve/tree/v0.7.0" TargetMode="External"/><Relationship Id="rId20" Type="http://schemas.openxmlformats.org/officeDocument/2006/relationships/footer" Target="footer2.xml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kubeflow/tf-operator/tree/v1.4.0/manifests" TargetMode="External"/><Relationship Id="rId24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kubeflow/kfserving/releases/tag/v0.6.1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yperlink" Target="https://github.com/kubeflow/kubeflow/tree/v1.5.0/components/notebook-controller/config" TargetMode="External"/><Relationship Id="rId19" Type="http://schemas.openxmlformats.org/officeDocument/2006/relationships/header" Target="header1.xm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github.com/kubeflow/katib/tree/v0.13.0/manifests/v1beta1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din%20VP\&#1602;&#1575;&#1604;&#1576;%20&#1605;&#1587;&#1578;&#1606;&#1583;&#1575;&#1578;%20&#1585;&#1587;&#1605;&#1740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9F1F60-73B4-4E8A-8488-10065FA8A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قالب مستندات رسمی</Template>
  <TotalTime>6</TotalTime>
  <Pages>20</Pages>
  <Words>3499</Words>
  <Characters>19949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adin</Company>
  <LinksUpToDate>false</LinksUpToDate>
  <CharactersWithSpaces>23402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Tahaei</dc:creator>
  <cp:keywords/>
  <dc:description/>
  <cp:lastModifiedBy>EBS</cp:lastModifiedBy>
  <cp:revision>5</cp:revision>
  <cp:lastPrinted>2023-08-26T13:40:00Z</cp:lastPrinted>
  <dcterms:created xsi:type="dcterms:W3CDTF">2023-08-26T13:41:00Z</dcterms:created>
  <dcterms:modified xsi:type="dcterms:W3CDTF">2023-09-30T13:09:00Z</dcterms:modified>
</cp:coreProperties>
</file>